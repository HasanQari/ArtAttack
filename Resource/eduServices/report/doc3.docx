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90BAE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D043567" wp14:editId="6581803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72A8DCD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75DDE6B" w14:textId="77777777" w:rsidR="00DF198B" w:rsidRDefault="00DF198B"/>
        </w:tc>
      </w:tr>
      <w:tr w:rsidR="00DF198B" w14:paraId="28152E29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68EF6F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5A6627D" w14:textId="77777777" w:rsidR="00DF198B" w:rsidRPr="00DF198B" w:rsidRDefault="002C68E5" w:rsidP="00874FE7">
            <w:pPr>
              <w:pStyle w:val="Heading1"/>
            </w:pPr>
            <w:sdt>
              <w:sdtPr>
                <w:id w:val="-948231477"/>
                <w:placeholder>
                  <w:docPart w:val="25EF3999A7204242B001494061A50B3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REPORT TITLE</w:t>
                </w:r>
              </w:sdtContent>
            </w:sdt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B1D24AE" w14:textId="77777777" w:rsidR="00DF198B" w:rsidRDefault="00DF198B"/>
        </w:tc>
      </w:tr>
      <w:tr w:rsidR="00DF198B" w14:paraId="468D29A6" w14:textId="77777777" w:rsidTr="00185F4A">
        <w:trPr>
          <w:trHeight w:val="1837"/>
        </w:trPr>
        <w:tc>
          <w:tcPr>
            <w:tcW w:w="1170" w:type="dxa"/>
          </w:tcPr>
          <w:p w14:paraId="4F98939D" w14:textId="77777777" w:rsidR="00DF198B" w:rsidRDefault="00DF198B"/>
        </w:tc>
        <w:tc>
          <w:tcPr>
            <w:tcW w:w="8460" w:type="dxa"/>
            <w:gridSpan w:val="7"/>
          </w:tcPr>
          <w:p w14:paraId="2B63DB22" w14:textId="77777777" w:rsidR="00DF198B" w:rsidRDefault="00DF198B"/>
        </w:tc>
        <w:tc>
          <w:tcPr>
            <w:tcW w:w="1160" w:type="dxa"/>
          </w:tcPr>
          <w:p w14:paraId="30DA6CD0" w14:textId="77777777" w:rsidR="00DF198B" w:rsidRDefault="00DF198B"/>
        </w:tc>
      </w:tr>
      <w:tr w:rsidR="00DF198B" w14:paraId="622C74D0" w14:textId="77777777" w:rsidTr="00185F4A">
        <w:trPr>
          <w:trHeight w:val="929"/>
        </w:trPr>
        <w:tc>
          <w:tcPr>
            <w:tcW w:w="2397" w:type="dxa"/>
            <w:gridSpan w:val="4"/>
          </w:tcPr>
          <w:p w14:paraId="3083A71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5ADD268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86DAA56" w14:textId="77777777" w:rsidR="00DF198B" w:rsidRDefault="00DF198B"/>
        </w:tc>
      </w:tr>
      <w:tr w:rsidR="00DF198B" w14:paraId="06D6405E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E8A4C0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A932A57" w14:textId="77777777" w:rsidR="00DF198B" w:rsidRPr="00DF198B" w:rsidRDefault="002C68E5" w:rsidP="00874FE7">
            <w:pPr>
              <w:pStyle w:val="Heading2"/>
            </w:pPr>
            <w:sdt>
              <w:sdtPr>
                <w:id w:val="1478190385"/>
                <w:placeholder>
                  <w:docPart w:val="308D80F520B048D8AC61FF8D0FACDD9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STUDENT’S</w:t>
                </w:r>
                <w:r w:rsidR="00874FE7">
                  <w:br/>
                </w:r>
                <w:r w:rsidR="00874FE7" w:rsidRPr="00DF198B">
                  <w:t>NAME</w:t>
                </w:r>
              </w:sdtContent>
            </w:sdt>
          </w:p>
        </w:tc>
        <w:tc>
          <w:tcPr>
            <w:tcW w:w="2398" w:type="dxa"/>
            <w:gridSpan w:val="4"/>
          </w:tcPr>
          <w:p w14:paraId="7ACC333A" w14:textId="77777777" w:rsidR="00DF198B" w:rsidRDefault="00DF198B"/>
        </w:tc>
      </w:tr>
      <w:tr w:rsidR="00DF198B" w14:paraId="2806D834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4701935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B83F5E6" w14:textId="77777777" w:rsidR="00DF198B" w:rsidRPr="00DF198B" w:rsidRDefault="002C68E5" w:rsidP="00874FE7">
            <w:pPr>
              <w:pStyle w:val="Heading3"/>
            </w:pPr>
            <w:sdt>
              <w:sdtPr>
                <w:id w:val="372498715"/>
                <w:placeholder>
                  <w:docPart w:val="CE82E063388C4A78AF529D65D2ABFDB6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14:paraId="507D44C2" w14:textId="77777777" w:rsidR="00874FE7" w:rsidRPr="00DF198B" w:rsidRDefault="002C68E5" w:rsidP="00874FE7">
            <w:pPr>
              <w:pStyle w:val="Heading3"/>
            </w:pPr>
            <w:sdt>
              <w:sdtPr>
                <w:id w:val="-1516760087"/>
                <w:placeholder>
                  <w:docPart w:val="475C6248D51341E99ED6AE226C85DD03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0C395E6" w14:textId="77777777" w:rsidR="00DF198B" w:rsidRPr="00DF198B" w:rsidRDefault="002C68E5" w:rsidP="00874FE7">
            <w:pPr>
              <w:pStyle w:val="Heading3"/>
            </w:pPr>
            <w:sdt>
              <w:sdtPr>
                <w:id w:val="-1740710833"/>
                <w:placeholder>
                  <w:docPart w:val="D2FB0A837B11493B9209D55CD72A49E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Course title</w:t>
                </w:r>
              </w:sdtContent>
            </w:sdt>
          </w:p>
          <w:p w14:paraId="1A5A8714" w14:textId="77777777" w:rsidR="00DF198B" w:rsidRPr="00DF198B" w:rsidRDefault="002C68E5" w:rsidP="00874FE7">
            <w:pPr>
              <w:pStyle w:val="Heading3"/>
            </w:pPr>
            <w:sdt>
              <w:sdtPr>
                <w:id w:val="1492440299"/>
                <w:placeholder>
                  <w:docPart w:val="1695E16AED8D42108AC5D70B3978C5C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1DFCBABF" w14:textId="77777777" w:rsidR="00DF198B" w:rsidRDefault="002C68E5" w:rsidP="00874FE7">
            <w:pPr>
              <w:pStyle w:val="Heading3"/>
            </w:pPr>
            <w:sdt>
              <w:sdtPr>
                <w:id w:val="-1679797690"/>
                <w:placeholder>
                  <w:docPart w:val="CC5CC66457014D2499A7BE9E4C86B1D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Teacher’s name</w:t>
                </w:r>
              </w:sdtContent>
            </w:sdt>
          </w:p>
          <w:p w14:paraId="0394F8DF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051C416E" w14:textId="77777777" w:rsidR="00DF198B" w:rsidRDefault="00DF198B" w:rsidP="00DF198B">
            <w:pPr>
              <w:jc w:val="center"/>
            </w:pPr>
          </w:p>
        </w:tc>
      </w:tr>
      <w:tr w:rsidR="00DF198B" w14:paraId="60C65B11" w14:textId="77777777" w:rsidTr="00185F4A">
        <w:tc>
          <w:tcPr>
            <w:tcW w:w="2340" w:type="dxa"/>
            <w:gridSpan w:val="3"/>
          </w:tcPr>
          <w:p w14:paraId="29A1020F" w14:textId="77777777" w:rsidR="00DF198B" w:rsidRDefault="00DF198B"/>
        </w:tc>
        <w:tc>
          <w:tcPr>
            <w:tcW w:w="6120" w:type="dxa"/>
            <w:gridSpan w:val="3"/>
          </w:tcPr>
          <w:p w14:paraId="20D8B1A6" w14:textId="77777777" w:rsidR="00DF198B" w:rsidRDefault="00DF198B"/>
        </w:tc>
        <w:tc>
          <w:tcPr>
            <w:tcW w:w="2330" w:type="dxa"/>
            <w:gridSpan w:val="3"/>
          </w:tcPr>
          <w:p w14:paraId="3423E99F" w14:textId="77777777" w:rsidR="00DF198B" w:rsidRDefault="00DF198B"/>
        </w:tc>
      </w:tr>
    </w:tbl>
    <w:p w14:paraId="34A08101" w14:textId="77777777" w:rsidR="00DF198B" w:rsidRDefault="00DF198B"/>
    <w:p w14:paraId="0C81D770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420A8FB" wp14:editId="63FF6758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0F82A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82C83B8" wp14:editId="3EC60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3F02166E" w14:textId="77777777" w:rsidTr="00185F4A">
        <w:trPr>
          <w:trHeight w:val="1152"/>
        </w:trPr>
        <w:tc>
          <w:tcPr>
            <w:tcW w:w="2158" w:type="dxa"/>
          </w:tcPr>
          <w:p w14:paraId="6C328F85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6AB8C51E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D6F0E01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8790ABD" w14:textId="77777777" w:rsidR="002D2200" w:rsidRDefault="002D2200"/>
        </w:tc>
        <w:tc>
          <w:tcPr>
            <w:tcW w:w="2158" w:type="dxa"/>
          </w:tcPr>
          <w:p w14:paraId="169DCE5A" w14:textId="77777777" w:rsidR="002D2200" w:rsidRDefault="002D2200"/>
        </w:tc>
      </w:tr>
      <w:tr w:rsidR="002D2200" w14:paraId="7B4D9BB0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E235B9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D7DA3B2" w14:textId="77777777" w:rsidR="002D2200" w:rsidRPr="00E74B29" w:rsidRDefault="002C68E5" w:rsidP="00874FE7">
            <w:pPr>
              <w:pStyle w:val="Heading4"/>
            </w:pPr>
            <w:sdt>
              <w:sdtPr>
                <w:id w:val="-621303809"/>
                <w:placeholder>
                  <w:docPart w:val="006811AD255E4117AA5D921CE1DA397E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7FDB676" w14:textId="77777777" w:rsidR="002D2200" w:rsidRDefault="002D2200"/>
        </w:tc>
      </w:tr>
      <w:tr w:rsidR="002D2200" w14:paraId="02E730CB" w14:textId="77777777" w:rsidTr="00185F4A">
        <w:trPr>
          <w:trHeight w:val="311"/>
        </w:trPr>
        <w:tc>
          <w:tcPr>
            <w:tcW w:w="2158" w:type="dxa"/>
          </w:tcPr>
          <w:p w14:paraId="6B5AB26F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17C4423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74EB746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1D9D9FC" w14:textId="77777777" w:rsidR="002D2200" w:rsidRDefault="002D2200"/>
        </w:tc>
        <w:tc>
          <w:tcPr>
            <w:tcW w:w="2158" w:type="dxa"/>
          </w:tcPr>
          <w:p w14:paraId="2D8C856B" w14:textId="77777777" w:rsidR="002D2200" w:rsidRDefault="002D2200"/>
        </w:tc>
      </w:tr>
      <w:tr w:rsidR="00E74B29" w14:paraId="6BA02D72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A4783D4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499630A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B794D54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798490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837B178" w14:textId="77777777" w:rsidR="00E74B29" w:rsidRDefault="00E74B29"/>
        </w:tc>
      </w:tr>
      <w:tr w:rsidR="000E4641" w14:paraId="2AD0257A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7AFC5AFB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3E3B5707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05868D86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6CACE1A61CAC45C1A0BAA1B9377150A8"/>
              </w:placeholder>
              <w:temporary/>
              <w:showingPlcHdr/>
              <w15:appearance w15:val="hidden"/>
            </w:sdtPr>
            <w:sdtEndPr/>
            <w:sdtContent>
              <w:p w14:paraId="15F00953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34A27F1C" w14:textId="77777777" w:rsidR="000E4641" w:rsidRPr="00E74B29" w:rsidRDefault="000E4641" w:rsidP="00874FE7">
                <w:pPr>
                  <w:pStyle w:val="Text"/>
                </w:pPr>
              </w:p>
              <w:p w14:paraId="58F3135C" w14:textId="77777777"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003AA77D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5380B9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220E3D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2D18460" w14:textId="77777777" w:rsidR="000E4641" w:rsidRDefault="000E4641"/>
        </w:tc>
      </w:tr>
      <w:tr w:rsidR="000E4641" w14:paraId="6333B6BA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E3A818E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7588DBF4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E6B28C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D2666A5" wp14:editId="553C93FE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00783E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B5BFE34" w14:textId="77777777" w:rsidR="000E4641" w:rsidRDefault="000E4641"/>
        </w:tc>
      </w:tr>
      <w:tr w:rsidR="000E4641" w14:paraId="5782F950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1F5F35B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385D89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0D27C89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6005448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15AE370F" w14:textId="77777777" w:rsidR="000E4641" w:rsidRDefault="000E4641"/>
        </w:tc>
      </w:tr>
      <w:tr w:rsidR="000E4641" w14:paraId="255FF75F" w14:textId="77777777" w:rsidTr="00185F4A">
        <w:trPr>
          <w:trHeight w:val="1728"/>
        </w:trPr>
        <w:tc>
          <w:tcPr>
            <w:tcW w:w="2158" w:type="dxa"/>
            <w:vMerge/>
          </w:tcPr>
          <w:p w14:paraId="56A35B1C" w14:textId="77777777" w:rsidR="000E4641" w:rsidRDefault="000E4641"/>
        </w:tc>
        <w:tc>
          <w:tcPr>
            <w:tcW w:w="542" w:type="dxa"/>
          </w:tcPr>
          <w:p w14:paraId="53EB3456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143A80E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B92C847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919FF31" w14:textId="77777777" w:rsidR="000E4641" w:rsidRDefault="000E4641"/>
        </w:tc>
      </w:tr>
    </w:tbl>
    <w:p w14:paraId="6DA1BD58" w14:textId="77777777" w:rsidR="002D2200" w:rsidRDefault="002D2200"/>
    <w:p w14:paraId="70E9BDE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62336" behindDoc="1" locked="0" layoutInCell="1" allowOverlap="1" wp14:anchorId="10065F21" wp14:editId="5F7C1F05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647EDF98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226EDCE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A7DDC2A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974196B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5FFCF66" w14:textId="77777777" w:rsidR="0048120C" w:rsidRDefault="0048120C"/>
        </w:tc>
        <w:tc>
          <w:tcPr>
            <w:tcW w:w="2158" w:type="dxa"/>
            <w:gridSpan w:val="2"/>
          </w:tcPr>
          <w:p w14:paraId="01C4585F" w14:textId="77777777" w:rsidR="0048120C" w:rsidRDefault="0048120C"/>
        </w:tc>
      </w:tr>
      <w:tr w:rsidR="0048120C" w14:paraId="4979425B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254B511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6B33EC5" w14:textId="77777777" w:rsidR="0048120C" w:rsidRDefault="002C68E5" w:rsidP="00837914">
            <w:pPr>
              <w:pStyle w:val="Heading4"/>
            </w:pPr>
            <w:sdt>
              <w:sdtPr>
                <w:id w:val="19988942"/>
                <w:placeholder>
                  <w:docPart w:val="6F4DAC69CFC14453894E622D9691323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57BCD22" w14:textId="77777777" w:rsidR="0048120C" w:rsidRDefault="0048120C"/>
        </w:tc>
      </w:tr>
      <w:tr w:rsidR="0048120C" w14:paraId="350E3BED" w14:textId="77777777" w:rsidTr="00185F4A">
        <w:tc>
          <w:tcPr>
            <w:tcW w:w="2158" w:type="dxa"/>
            <w:gridSpan w:val="2"/>
          </w:tcPr>
          <w:p w14:paraId="4BF36EF4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4F474EF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4136DD0D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0CB0899" w14:textId="77777777" w:rsidR="0048120C" w:rsidRDefault="0048120C"/>
        </w:tc>
        <w:tc>
          <w:tcPr>
            <w:tcW w:w="2158" w:type="dxa"/>
            <w:gridSpan w:val="2"/>
          </w:tcPr>
          <w:p w14:paraId="3815BD5C" w14:textId="77777777" w:rsidR="0048120C" w:rsidRDefault="0048120C"/>
        </w:tc>
      </w:tr>
      <w:tr w:rsidR="0048120C" w14:paraId="743D3F6E" w14:textId="77777777" w:rsidTr="00185F4A">
        <w:trPr>
          <w:trHeight w:val="4546"/>
        </w:trPr>
        <w:tc>
          <w:tcPr>
            <w:tcW w:w="1079" w:type="dxa"/>
          </w:tcPr>
          <w:p w14:paraId="7E1DD434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962B850" w14:textId="77777777" w:rsidR="0048120C" w:rsidRPr="0048120C" w:rsidRDefault="002C68E5" w:rsidP="0048120C">
            <w:pPr>
              <w:pStyle w:val="Heading5"/>
            </w:pPr>
            <w:sdt>
              <w:sdtPr>
                <w:id w:val="1501925512"/>
                <w:placeholder>
                  <w:docPart w:val="64A85974CD484DCA8A655F7F2B40A04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14:paraId="3B45C4C8" w14:textId="77777777" w:rsidR="0048120C" w:rsidRDefault="0048120C" w:rsidP="0048120C"/>
          <w:sdt>
            <w:sdtPr>
              <w:id w:val="-1709172793"/>
              <w:placeholder>
                <w:docPart w:val="DADD57F9812C4149B9EB43228BE09AEE"/>
              </w:placeholder>
              <w:temporary/>
              <w:showingPlcHdr/>
              <w15:appearance w15:val="hidden"/>
            </w:sdtPr>
            <w:sdtEndPr/>
            <w:sdtContent>
              <w:p w14:paraId="7E9AFFD3" w14:textId="77777777" w:rsidR="00837914" w:rsidRDefault="00837914" w:rsidP="00837914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1B553352" w14:textId="77777777" w:rsidR="00837914" w:rsidRDefault="00837914" w:rsidP="00837914">
                <w:pPr>
                  <w:pStyle w:val="Text"/>
                </w:pPr>
              </w:p>
              <w:p w14:paraId="2E9E9965" w14:textId="77777777" w:rsidR="0048120C" w:rsidRDefault="00837914" w:rsidP="000E4641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Pr="0048120C">
                  <w:t>k.</w:t>
                </w:r>
              </w:p>
            </w:sdtContent>
          </w:sdt>
        </w:tc>
        <w:tc>
          <w:tcPr>
            <w:tcW w:w="1079" w:type="dxa"/>
          </w:tcPr>
          <w:p w14:paraId="156F91E8" w14:textId="77777777" w:rsidR="0048120C" w:rsidRDefault="0048120C"/>
        </w:tc>
      </w:tr>
      <w:tr w:rsidR="0048120C" w14:paraId="2D85E521" w14:textId="77777777" w:rsidTr="00185F4A">
        <w:trPr>
          <w:trHeight w:val="730"/>
        </w:trPr>
        <w:tc>
          <w:tcPr>
            <w:tcW w:w="1079" w:type="dxa"/>
          </w:tcPr>
          <w:p w14:paraId="6CB74A1B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4EA2E46B" w14:textId="77777777" w:rsidR="0048120C" w:rsidRDefault="002C68E5" w:rsidP="0048120C">
            <w:pPr>
              <w:pStyle w:val="Heading5"/>
            </w:pPr>
            <w:sdt>
              <w:sdtPr>
                <w:id w:val="710618377"/>
                <w:placeholder>
                  <w:docPart w:val="D583D2164F754ECD926CA47D8F9F008F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 xml:space="preserve">HEADING </w:t>
                </w:r>
                <w:r w:rsidR="000E4641">
                  <w:t>FIVE</w:t>
                </w:r>
              </w:sdtContent>
            </w:sdt>
          </w:p>
          <w:p w14:paraId="5A21CB64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5D849218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41E58998" w14:textId="77777777" w:rsidR="0048120C" w:rsidRDefault="0048120C"/>
        </w:tc>
        <w:tc>
          <w:tcPr>
            <w:tcW w:w="1079" w:type="dxa"/>
          </w:tcPr>
          <w:p w14:paraId="1DDC751F" w14:textId="77777777" w:rsidR="0048120C" w:rsidRDefault="0048120C"/>
        </w:tc>
      </w:tr>
      <w:tr w:rsidR="0048120C" w14:paraId="2E51F32E" w14:textId="77777777" w:rsidTr="00185F4A">
        <w:trPr>
          <w:trHeight w:val="3990"/>
        </w:trPr>
        <w:tc>
          <w:tcPr>
            <w:tcW w:w="1079" w:type="dxa"/>
          </w:tcPr>
          <w:p w14:paraId="04B3E5AE" w14:textId="77777777" w:rsidR="0048120C" w:rsidRDefault="0048120C"/>
        </w:tc>
        <w:tc>
          <w:tcPr>
            <w:tcW w:w="3956" w:type="dxa"/>
            <w:gridSpan w:val="3"/>
          </w:tcPr>
          <w:p w14:paraId="047EEAA7" w14:textId="77777777" w:rsidR="0048120C" w:rsidRDefault="002C68E5" w:rsidP="00837914">
            <w:pPr>
              <w:pStyle w:val="Text"/>
            </w:pPr>
            <w:sdt>
              <w:sdtPr>
                <w:id w:val="-667634125"/>
                <w:placeholder>
                  <w:docPart w:val="9E89BA27E2BC4C4392FD42C34D7BE191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14:paraId="13FCC31D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62D5FD16" w14:textId="77777777" w:rsidR="0048120C" w:rsidRDefault="002C68E5" w:rsidP="00837914">
            <w:pPr>
              <w:pStyle w:val="Text"/>
            </w:pPr>
            <w:sdt>
              <w:sdtPr>
                <w:id w:val="-519709729"/>
                <w:placeholder>
                  <w:docPart w:val="D2F2E1E5F33248C1BDE4DD8826B62B43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</w:tcPr>
          <w:p w14:paraId="465B0EC2" w14:textId="77777777" w:rsidR="0048120C" w:rsidRDefault="0048120C"/>
        </w:tc>
      </w:tr>
    </w:tbl>
    <w:p w14:paraId="18EB0939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7C58CAE3" w14:textId="77777777" w:rsidTr="00185F4A">
        <w:trPr>
          <w:trHeight w:val="6254"/>
        </w:trPr>
        <w:tc>
          <w:tcPr>
            <w:tcW w:w="1079" w:type="dxa"/>
          </w:tcPr>
          <w:p w14:paraId="0BCD9D90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6A224639" w14:textId="77777777" w:rsidR="0048120C" w:rsidRPr="0048120C" w:rsidRDefault="002C68E5" w:rsidP="00837914">
            <w:pPr>
              <w:pStyle w:val="Quote"/>
            </w:pPr>
            <w:sdt>
              <w:sdtPr>
                <w:id w:val="-1067568190"/>
                <w:placeholder>
                  <w:docPart w:val="74E946B12E284615BE622095685320E2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</w:tcPr>
          <w:p w14:paraId="3FECD94A" w14:textId="77777777" w:rsidR="0048120C" w:rsidRDefault="0048120C"/>
        </w:tc>
      </w:tr>
      <w:tr w:rsidR="0048120C" w14:paraId="4CC6999E" w14:textId="77777777" w:rsidTr="00185F4A">
        <w:trPr>
          <w:trHeight w:val="339"/>
        </w:trPr>
        <w:tc>
          <w:tcPr>
            <w:tcW w:w="2158" w:type="dxa"/>
            <w:gridSpan w:val="2"/>
          </w:tcPr>
          <w:p w14:paraId="756C72F4" w14:textId="77777777" w:rsidR="0048120C" w:rsidRDefault="0048120C"/>
        </w:tc>
        <w:tc>
          <w:tcPr>
            <w:tcW w:w="2158" w:type="dxa"/>
          </w:tcPr>
          <w:p w14:paraId="5C82EAA8" w14:textId="77777777" w:rsidR="0048120C" w:rsidRDefault="0048120C"/>
        </w:tc>
        <w:tc>
          <w:tcPr>
            <w:tcW w:w="2158" w:type="dxa"/>
          </w:tcPr>
          <w:p w14:paraId="25711E27" w14:textId="77777777" w:rsidR="0048120C" w:rsidRDefault="0048120C"/>
        </w:tc>
        <w:tc>
          <w:tcPr>
            <w:tcW w:w="2158" w:type="dxa"/>
          </w:tcPr>
          <w:p w14:paraId="7F9E7FF4" w14:textId="77777777" w:rsidR="0048120C" w:rsidRDefault="0048120C"/>
        </w:tc>
        <w:tc>
          <w:tcPr>
            <w:tcW w:w="2158" w:type="dxa"/>
            <w:gridSpan w:val="2"/>
          </w:tcPr>
          <w:p w14:paraId="7E9F9FE9" w14:textId="77777777" w:rsidR="0048120C" w:rsidRDefault="0048120C"/>
        </w:tc>
      </w:tr>
      <w:tr w:rsidR="0048120C" w14:paraId="43C3B682" w14:textId="77777777" w:rsidTr="00185F4A">
        <w:tc>
          <w:tcPr>
            <w:tcW w:w="1079" w:type="dxa"/>
          </w:tcPr>
          <w:p w14:paraId="7A00127E" w14:textId="77777777" w:rsidR="0048120C" w:rsidRDefault="0048120C"/>
        </w:tc>
        <w:tc>
          <w:tcPr>
            <w:tcW w:w="8632" w:type="dxa"/>
            <w:gridSpan w:val="5"/>
          </w:tcPr>
          <w:p w14:paraId="6FD272A4" w14:textId="77777777" w:rsidR="0048120C" w:rsidRDefault="0040564B">
            <w:r w:rsidRPr="004909D9">
              <w:rPr>
                <w:noProof/>
                <w:lang w:eastAsia="en-AU"/>
              </w:rPr>
              <w:drawing>
                <wp:inline distT="0" distB="0" distL="0" distR="0" wp14:anchorId="37BEFF33" wp14:editId="35510F16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7784FBFB" w14:textId="77777777" w:rsidR="0048120C" w:rsidRDefault="0048120C"/>
        </w:tc>
      </w:tr>
    </w:tbl>
    <w:p w14:paraId="463D697A" w14:textId="77777777" w:rsidR="0048120C" w:rsidRDefault="0048120C"/>
    <w:sectPr w:rsidR="0048120C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2BB650" w14:textId="77777777" w:rsidR="002C68E5" w:rsidRDefault="002C68E5" w:rsidP="00E74B29">
      <w:r>
        <w:separator/>
      </w:r>
    </w:p>
  </w:endnote>
  <w:endnote w:type="continuationSeparator" w:id="0">
    <w:p w14:paraId="010FE0E6" w14:textId="77777777" w:rsidR="002C68E5" w:rsidRDefault="002C68E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B3BA7B8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9E383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4BCB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C5F088A" w14:textId="77777777" w:rsidTr="006709F1">
      <w:tc>
        <w:tcPr>
          <w:tcW w:w="1079" w:type="dxa"/>
        </w:tcPr>
        <w:p w14:paraId="2CA7CBE9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C467BEB" w14:textId="77777777" w:rsidR="00E74B29" w:rsidRPr="00874FE7" w:rsidRDefault="002C68E5" w:rsidP="006709F1">
          <w:pPr>
            <w:pStyle w:val="Footer"/>
          </w:pPr>
          <w:sdt>
            <w:sdtPr>
              <w:id w:val="707152945"/>
              <w:placeholder>
                <w:docPart w:val="74E946B12E284615BE622095685320E2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770CAAC7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C008E47" w14:textId="77777777" w:rsidR="00E74B29" w:rsidRPr="00E74B29" w:rsidRDefault="00E74B29" w:rsidP="006709F1">
          <w:pPr>
            <w:pStyle w:val="Footer"/>
          </w:pPr>
        </w:p>
      </w:tc>
    </w:tr>
  </w:tbl>
  <w:p w14:paraId="64D792A9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1A2E45" w14:textId="77777777" w:rsidR="002C68E5" w:rsidRDefault="002C68E5" w:rsidP="00E74B29">
      <w:r>
        <w:separator/>
      </w:r>
    </w:p>
  </w:footnote>
  <w:footnote w:type="continuationSeparator" w:id="0">
    <w:p w14:paraId="36B5FEA7" w14:textId="77777777" w:rsidR="002C68E5" w:rsidRDefault="002C68E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6E17"/>
    <w:rsid w:val="00086FA5"/>
    <w:rsid w:val="000E4641"/>
    <w:rsid w:val="00151F66"/>
    <w:rsid w:val="00177F8D"/>
    <w:rsid w:val="00185F4A"/>
    <w:rsid w:val="002C68E5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A86E17"/>
    <w:rsid w:val="00B43E11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20C3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sQ%20Galaxy%20Book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5EF3999A7204242B001494061A50B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764EA2-2893-439F-8DD8-C46917EC2D02}"/>
      </w:docPartPr>
      <w:docPartBody>
        <w:p w:rsidR="00000000" w:rsidRDefault="003228BC">
          <w:pPr>
            <w:pStyle w:val="25EF3999A7204242B001494061A50B37"/>
          </w:pPr>
          <w:r w:rsidRPr="00DF198B">
            <w:t>REPORT TITLE</w:t>
          </w:r>
        </w:p>
      </w:docPartBody>
    </w:docPart>
    <w:docPart>
      <w:docPartPr>
        <w:name w:val="308D80F520B048D8AC61FF8D0FACDD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22C6F-C752-4BF7-9041-F8BA7973A79E}"/>
      </w:docPartPr>
      <w:docPartBody>
        <w:p w:rsidR="00000000" w:rsidRDefault="003228BC">
          <w:pPr>
            <w:pStyle w:val="308D80F520B048D8AC61FF8D0FACDD9B"/>
          </w:pPr>
          <w:r w:rsidRPr="00DF198B">
            <w:t>STUDENT’S</w:t>
          </w:r>
          <w:r>
            <w:br/>
          </w:r>
          <w:r w:rsidRPr="00DF198B">
            <w:t>NAME</w:t>
          </w:r>
        </w:p>
      </w:docPartBody>
    </w:docPart>
    <w:docPart>
      <w:docPartPr>
        <w:name w:val="CE82E063388C4A78AF529D65D2ABFD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6CF83-FA66-4027-B8C5-BC5A82DB64A9}"/>
      </w:docPartPr>
      <w:docPartBody>
        <w:p w:rsidR="00000000" w:rsidRDefault="003228BC">
          <w:pPr>
            <w:pStyle w:val="CE82E063388C4A78AF529D65D2ABFDB6"/>
          </w:pPr>
          <w:r w:rsidRPr="00DF198B">
            <w:t>Date</w:t>
          </w:r>
        </w:p>
      </w:docPartBody>
    </w:docPart>
    <w:docPart>
      <w:docPartPr>
        <w:name w:val="475C6248D51341E99ED6AE226C85DD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5CEB73-19A9-47AC-81DE-1D930B7FB3F6}"/>
      </w:docPartPr>
      <w:docPartBody>
        <w:p w:rsidR="00000000" w:rsidRDefault="003228BC">
          <w:pPr>
            <w:pStyle w:val="475C6248D51341E99ED6AE226C85DD03"/>
          </w:pPr>
          <w:r w:rsidRPr="00DF198B">
            <w:t>—</w:t>
          </w:r>
        </w:p>
      </w:docPartBody>
    </w:docPart>
    <w:docPart>
      <w:docPartPr>
        <w:name w:val="D2FB0A837B11493B9209D55CD72A49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60165B-CED4-426D-A70C-547B1D5B3C3D}"/>
      </w:docPartPr>
      <w:docPartBody>
        <w:p w:rsidR="00000000" w:rsidRDefault="003228BC">
          <w:pPr>
            <w:pStyle w:val="D2FB0A837B11493B9209D55CD72A49EB"/>
          </w:pPr>
          <w:r w:rsidRPr="00DF198B">
            <w:t>Course title</w:t>
          </w:r>
        </w:p>
      </w:docPartBody>
    </w:docPart>
    <w:docPart>
      <w:docPartPr>
        <w:name w:val="1695E16AED8D42108AC5D70B3978C5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D5B73-2D0A-479D-8544-3184B6463DE8}"/>
      </w:docPartPr>
      <w:docPartBody>
        <w:p w:rsidR="00000000" w:rsidRDefault="003228BC">
          <w:pPr>
            <w:pStyle w:val="1695E16AED8D42108AC5D70B3978C5C7"/>
          </w:pPr>
          <w:r w:rsidRPr="00DF198B">
            <w:t>—</w:t>
          </w:r>
        </w:p>
      </w:docPartBody>
    </w:docPart>
    <w:docPart>
      <w:docPartPr>
        <w:name w:val="CC5CC66457014D2499A7BE9E4C86B1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7176C-3F9C-464E-A9A8-BF0DC9A8EA8E}"/>
      </w:docPartPr>
      <w:docPartBody>
        <w:p w:rsidR="00000000" w:rsidRDefault="003228BC">
          <w:pPr>
            <w:pStyle w:val="CC5CC66457014D2499A7BE9E4C86B1D2"/>
          </w:pPr>
          <w:r w:rsidRPr="00DF198B">
            <w:t>Teacher’s name</w:t>
          </w:r>
        </w:p>
      </w:docPartBody>
    </w:docPart>
    <w:docPart>
      <w:docPartPr>
        <w:name w:val="006811AD255E4117AA5D921CE1DA3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E22E08-5136-4339-8AFC-7767F5F1C64B}"/>
      </w:docPartPr>
      <w:docPartBody>
        <w:p w:rsidR="00000000" w:rsidRDefault="003228BC">
          <w:pPr>
            <w:pStyle w:val="006811AD255E4117AA5D921CE1DA397E"/>
          </w:pPr>
          <w:r w:rsidRPr="00E74B29">
            <w:t>INSTRUCTIONS</w:t>
          </w:r>
        </w:p>
      </w:docPartBody>
    </w:docPart>
    <w:docPart>
      <w:docPartPr>
        <w:name w:val="6CACE1A61CAC45C1A0BAA1B9377150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638AB1-B8F5-459C-9B04-721907E8D75E}"/>
      </w:docPartPr>
      <w:docPartBody>
        <w:p w:rsidR="00603892" w:rsidRPr="00E74B29" w:rsidRDefault="003228BC" w:rsidP="00874FE7">
          <w:pPr>
            <w:pStyle w:val="Text"/>
          </w:pPr>
          <w:r w:rsidRPr="00E74B29">
            <w:t xml:space="preserve">Lorem Ipsum is simply dummy text of the printing and typesetting industry. Lorem Ipsum </w:t>
          </w:r>
          <w:r w:rsidRPr="00E74B29">
            <w:t>has been the industry's standard dummy text ever since the 1500s, when an unknown printer took a galley of type and scrambled it to make a type specimen book.</w:t>
          </w:r>
        </w:p>
        <w:p w:rsidR="00603892" w:rsidRPr="00E74B29" w:rsidRDefault="003228BC" w:rsidP="00874FE7">
          <w:pPr>
            <w:pStyle w:val="Text"/>
          </w:pPr>
        </w:p>
        <w:p w:rsidR="00000000" w:rsidRDefault="003228BC">
          <w:pPr>
            <w:pStyle w:val="6CACE1A61CAC45C1A0BAA1B9377150A8"/>
          </w:pPr>
          <w:r w:rsidRPr="00E74B29">
            <w:t xml:space="preserve">Lorem Ipsum is simply dummy text of the printing and typesetting industry. Lorem Ipsum has been </w:t>
          </w:r>
          <w:r w:rsidRPr="00E74B29">
            <w:t>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6F4DAC69CFC14453894E622D969132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30F606-B8DF-4E95-A1C9-8D0326A08EB1}"/>
      </w:docPartPr>
      <w:docPartBody>
        <w:p w:rsidR="00000000" w:rsidRDefault="003228BC">
          <w:pPr>
            <w:pStyle w:val="6F4DAC69CFC14453894E622D96913238"/>
          </w:pPr>
          <w:r w:rsidRPr="0048120C">
            <w:t>THE PROCESS</w:t>
          </w:r>
        </w:p>
      </w:docPartBody>
    </w:docPart>
    <w:docPart>
      <w:docPartPr>
        <w:name w:val="64A85974CD484DCA8A655F7F2B40A0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829C0E-E499-432F-B0D9-79CA11A3262D}"/>
      </w:docPartPr>
      <w:docPartBody>
        <w:p w:rsidR="00000000" w:rsidRDefault="003228BC">
          <w:pPr>
            <w:pStyle w:val="64A85974CD484DCA8A655F7F2B40A048"/>
          </w:pPr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DADD57F9812C4149B9EB43228BE09A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3D610A-C378-47CA-BACF-30552BF251AB}"/>
      </w:docPartPr>
      <w:docPartBody>
        <w:p w:rsidR="00603892" w:rsidRDefault="003228BC" w:rsidP="00837914">
          <w:pPr>
            <w:pStyle w:val="Text"/>
          </w:pPr>
          <w:r>
            <w:t xml:space="preserve">Lorem Ipsum is simply </w:t>
          </w:r>
          <w:r>
            <w:t>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603892" w:rsidRDefault="003228BC" w:rsidP="00837914">
          <w:pPr>
            <w:pStyle w:val="Text"/>
          </w:pPr>
        </w:p>
        <w:p w:rsidR="00000000" w:rsidRDefault="003228BC">
          <w:pPr>
            <w:pStyle w:val="DADD57F9812C4149B9EB43228BE09AEE"/>
          </w:pPr>
          <w:r>
            <w:t>Lorem Ipsum is simply dummy tex</w:t>
          </w:r>
          <w:r>
            <w:t>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k.</w:t>
          </w:r>
        </w:p>
      </w:docPartBody>
    </w:docPart>
    <w:docPart>
      <w:docPartPr>
        <w:name w:val="D583D2164F754ECD926CA47D8F9F00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410E0F-E314-423A-9E85-718732387CCD}"/>
      </w:docPartPr>
      <w:docPartBody>
        <w:p w:rsidR="00000000" w:rsidRDefault="003228BC">
          <w:pPr>
            <w:pStyle w:val="D583D2164F754ECD926CA47D8F9F008F"/>
          </w:pPr>
          <w:r>
            <w:t xml:space="preserve">HEADING </w:t>
          </w:r>
          <w:r>
            <w:t>FIVE</w:t>
          </w:r>
        </w:p>
      </w:docPartBody>
    </w:docPart>
    <w:docPart>
      <w:docPartPr>
        <w:name w:val="9E89BA27E2BC4C4392FD42C34D7BE1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848AC3-0A9F-424D-B5FA-81221887E4F9}"/>
      </w:docPartPr>
      <w:docPartBody>
        <w:p w:rsidR="00000000" w:rsidRDefault="003228BC">
          <w:pPr>
            <w:pStyle w:val="9E89BA27E2BC4C4392FD42C34D7BE191"/>
          </w:pPr>
          <w:r>
            <w:t xml:space="preserve">Lorem </w:t>
          </w:r>
          <w:r>
            <w:t>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D2F2E1E5F33248C1BDE4DD8826B62B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1266A6-5725-49E0-853B-2BB9419419B9}"/>
      </w:docPartPr>
      <w:docPartBody>
        <w:p w:rsidR="00000000" w:rsidRDefault="003228BC">
          <w:pPr>
            <w:pStyle w:val="D2F2E1E5F33248C1BDE4DD8826B62B43"/>
          </w:pPr>
          <w:r>
            <w:t>Lorem Ipsum is</w:t>
          </w:r>
          <w:r>
            <w:t xml:space="preserve">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74E946B12E284615BE622095685320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586223-FBCE-4F1A-A459-10EFD3F4F521}"/>
      </w:docPartPr>
      <w:docPartBody>
        <w:p w:rsidR="00000000" w:rsidRDefault="003228BC">
          <w:pPr>
            <w:pStyle w:val="74E946B12E284615BE622095685320E2"/>
          </w:pPr>
          <w:r w:rsidRPr="0048120C">
            <w:t xml:space="preserve">Lorem Ipsum is </w:t>
          </w:r>
          <w:r w:rsidRPr="0048120C"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8BC"/>
    <w:rsid w:val="00322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EF3999A7204242B001494061A50B37">
    <w:name w:val="25EF3999A7204242B001494061A50B37"/>
  </w:style>
  <w:style w:type="paragraph" w:customStyle="1" w:styleId="308D80F520B048D8AC61FF8D0FACDD9B">
    <w:name w:val="308D80F520B048D8AC61FF8D0FACDD9B"/>
  </w:style>
  <w:style w:type="paragraph" w:customStyle="1" w:styleId="CE82E063388C4A78AF529D65D2ABFDB6">
    <w:name w:val="CE82E063388C4A78AF529D65D2ABFDB6"/>
  </w:style>
  <w:style w:type="paragraph" w:customStyle="1" w:styleId="475C6248D51341E99ED6AE226C85DD03">
    <w:name w:val="475C6248D51341E99ED6AE226C85DD03"/>
  </w:style>
  <w:style w:type="paragraph" w:customStyle="1" w:styleId="D2FB0A837B11493B9209D55CD72A49EB">
    <w:name w:val="D2FB0A837B11493B9209D55CD72A49EB"/>
  </w:style>
  <w:style w:type="paragraph" w:customStyle="1" w:styleId="1695E16AED8D42108AC5D70B3978C5C7">
    <w:name w:val="1695E16AED8D42108AC5D70B3978C5C7"/>
  </w:style>
  <w:style w:type="paragraph" w:customStyle="1" w:styleId="CC5CC66457014D2499A7BE9E4C86B1D2">
    <w:name w:val="CC5CC66457014D2499A7BE9E4C86B1D2"/>
  </w:style>
  <w:style w:type="paragraph" w:customStyle="1" w:styleId="006811AD255E4117AA5D921CE1DA397E">
    <w:name w:val="006811AD255E4117AA5D921CE1DA397E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6CACE1A61CAC45C1A0BAA1B9377150A8">
    <w:name w:val="6CACE1A61CAC45C1A0BAA1B9377150A8"/>
  </w:style>
  <w:style w:type="paragraph" w:customStyle="1" w:styleId="6F4DAC69CFC14453894E622D96913238">
    <w:name w:val="6F4DAC69CFC14453894E622D96913238"/>
  </w:style>
  <w:style w:type="paragraph" w:customStyle="1" w:styleId="64A85974CD484DCA8A655F7F2B40A048">
    <w:name w:val="64A85974CD484DCA8A655F7F2B40A048"/>
  </w:style>
  <w:style w:type="paragraph" w:customStyle="1" w:styleId="DADD57F9812C4149B9EB43228BE09AEE">
    <w:name w:val="DADD57F9812C4149B9EB43228BE09AEE"/>
  </w:style>
  <w:style w:type="paragraph" w:customStyle="1" w:styleId="D583D2164F754ECD926CA47D8F9F008F">
    <w:name w:val="D583D2164F754ECD926CA47D8F9F008F"/>
  </w:style>
  <w:style w:type="paragraph" w:customStyle="1" w:styleId="9E89BA27E2BC4C4392FD42C34D7BE191">
    <w:name w:val="9E89BA27E2BC4C4392FD42C34D7BE191"/>
  </w:style>
  <w:style w:type="paragraph" w:customStyle="1" w:styleId="D2F2E1E5F33248C1BDE4DD8826B62B43">
    <w:name w:val="D2F2E1E5F33248C1BDE4DD8826B62B43"/>
  </w:style>
  <w:style w:type="paragraph" w:customStyle="1" w:styleId="74E946B12E284615BE622095685320E2">
    <w:name w:val="74E946B12E284615BE622095685320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4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2020-07-14T17:37:00Z</dcterms:created>
  <dcterms:modified xsi:type="dcterms:W3CDTF">2020-07-14T17:37:00Z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