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5C833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F608DB1" wp14:editId="4628AF1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98E04A1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FE4071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D205DC" wp14:editId="1137901B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7ED66" w14:textId="77777777"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>REPORT TITLE</w:t>
                                  </w:r>
                                </w:p>
                                <w:p w14:paraId="66AB3FDD" w14:textId="77777777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1D205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5187ED66" w14:textId="77777777"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>REPORT TITLE</w:t>
                            </w:r>
                          </w:p>
                          <w:p w14:paraId="66AB3FDD" w14:textId="77777777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0FB08D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A024B7" wp14:editId="69AD5034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CB4BB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AA64350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8547201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9224E5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B394472F263F4C02AB6BB431F4C558C2"/>
              </w:placeholder>
              <w15:appearance w15:val="hidden"/>
            </w:sdtPr>
            <w:sdtEndPr/>
            <w:sdtContent>
              <w:p w14:paraId="577141AE" w14:textId="77777777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840268">
                  <w:rPr>
                    <w:rStyle w:val="SubtitleChar"/>
                    <w:b w:val="0"/>
                    <w:noProof/>
                  </w:rPr>
                  <w:t>July 14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2EF1A68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8EABEEC" wp14:editId="20AB2A05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76B21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78E3541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59DB88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EBD22E8" w14:textId="77777777" w:rsidR="00D077E9" w:rsidRDefault="008A251B" w:rsidP="00D077E9">
            <w:sdt>
              <w:sdtPr>
                <w:id w:val="-1740469667"/>
                <w:placeholder>
                  <w:docPart w:val="9F7B57C4F7724C6284D446A342F081DF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14:paraId="78F0EE87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7B979156D1CB4BF5BE4930036987CBDB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14:paraId="4DFB9F7D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4424F1FE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6177C3D4" wp14:editId="4AA076D4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FB828E" wp14:editId="33CC2567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F241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9C3B384" wp14:editId="23CA934A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2D742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8647D8E" w14:textId="77777777"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4573C75C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B97EBDA6D53644D4BF7F196DDF8EA6E3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22319A16" w14:textId="77777777"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14:paraId="63F10E3D" w14:textId="77777777" w:rsidR="00DF027C" w:rsidRDefault="00DF027C" w:rsidP="00DF027C"/>
          <w:sdt>
            <w:sdtPr>
              <w:id w:val="-2056388886"/>
              <w:placeholder>
                <w:docPart w:val="77B1C879CEDA4788A3EF81183E2916CF"/>
              </w:placeholder>
              <w:temporary/>
              <w:showingPlcHdr/>
              <w15:appearance w15:val="hidden"/>
            </w:sdtPr>
            <w:sdtEndPr/>
            <w:sdtContent>
              <w:p w14:paraId="31BC289B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1A6E921C" w14:textId="77777777" w:rsidR="00DF027C" w:rsidRDefault="00DF027C" w:rsidP="00DF027C"/>
          <w:sdt>
            <w:sdtPr>
              <w:id w:val="-1742009241"/>
              <w:placeholder>
                <w:docPart w:val="91F5088B6A24422BAAD616F5F3E47CB6"/>
              </w:placeholder>
              <w:temporary/>
              <w:showingPlcHdr/>
              <w15:appearance w15:val="hidden"/>
            </w:sdtPr>
            <w:sdtEndPr/>
            <w:sdtContent>
              <w:p w14:paraId="1EE800CF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14:paraId="65045846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05B3FD2D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814A89" wp14:editId="54153CA4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ED90E1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814A89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14:paraId="5AED90E1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3E5E9DB3" w14:textId="77777777" w:rsidTr="00DF027C">
        <w:trPr>
          <w:trHeight w:val="5931"/>
        </w:trPr>
        <w:tc>
          <w:tcPr>
            <w:tcW w:w="9999" w:type="dxa"/>
          </w:tcPr>
          <w:p w14:paraId="72BB66B8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96754C91F29B470A91DF2E166CC45D56"/>
              </w:placeholder>
              <w:temporary/>
              <w:showingPlcHdr/>
              <w15:appearance w15:val="hidden"/>
            </w:sdtPr>
            <w:sdtEndPr/>
            <w:sdtContent>
              <w:p w14:paraId="1A609343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05FE32E8" w14:textId="77777777"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1BE01A28B6AF46ADB5DAB14117093165"/>
              </w:placeholder>
              <w:temporary/>
              <w:showingPlcHdr/>
              <w15:appearance w15:val="hidden"/>
            </w:sdtPr>
            <w:sdtEndPr/>
            <w:sdtContent>
              <w:p w14:paraId="03F39F4A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14:paraId="3432856B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113521CE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4ED4A8E7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17470" w14:textId="77777777" w:rsidR="008A251B" w:rsidRDefault="008A251B">
      <w:r>
        <w:separator/>
      </w:r>
    </w:p>
    <w:p w14:paraId="451CABDA" w14:textId="77777777" w:rsidR="008A251B" w:rsidRDefault="008A251B"/>
  </w:endnote>
  <w:endnote w:type="continuationSeparator" w:id="0">
    <w:p w14:paraId="3FCBD6CB" w14:textId="77777777" w:rsidR="008A251B" w:rsidRDefault="008A251B">
      <w:r>
        <w:continuationSeparator/>
      </w:r>
    </w:p>
    <w:p w14:paraId="09FC0C21" w14:textId="77777777" w:rsidR="008A251B" w:rsidRDefault="008A25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BB6D1E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55F809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4C77F" w14:textId="77777777" w:rsidR="008A251B" w:rsidRDefault="008A251B">
      <w:r>
        <w:separator/>
      </w:r>
    </w:p>
    <w:p w14:paraId="42E60A0F" w14:textId="77777777" w:rsidR="008A251B" w:rsidRDefault="008A251B"/>
  </w:footnote>
  <w:footnote w:type="continuationSeparator" w:id="0">
    <w:p w14:paraId="001BAE1E" w14:textId="77777777" w:rsidR="008A251B" w:rsidRDefault="008A251B">
      <w:r>
        <w:continuationSeparator/>
      </w:r>
    </w:p>
    <w:p w14:paraId="40F36DFE" w14:textId="77777777" w:rsidR="008A251B" w:rsidRDefault="008A25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14DA741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DA5EBA4" w14:textId="77777777" w:rsidR="00D077E9" w:rsidRDefault="00D077E9">
          <w:pPr>
            <w:pStyle w:val="Header"/>
          </w:pPr>
        </w:p>
      </w:tc>
    </w:tr>
  </w:tbl>
  <w:p w14:paraId="0B1636B1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68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40268"/>
    <w:rsid w:val="00862FE4"/>
    <w:rsid w:val="0086389A"/>
    <w:rsid w:val="0087605E"/>
    <w:rsid w:val="008A251B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AB9CB"/>
  <w15:docId w15:val="{08F1E9A3-3959-43F6-99BD-4D50384C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sQ%20Galaxy%20Boo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94472F263F4C02AB6BB431F4C55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DF757-B727-4AD5-83C2-AE61F1035F06}"/>
      </w:docPartPr>
      <w:docPartBody>
        <w:p w:rsidR="00000000" w:rsidRDefault="009D5F83">
          <w:pPr>
            <w:pStyle w:val="B394472F263F4C02AB6BB431F4C558C2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14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9F7B57C4F7724C6284D446A342F08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6D089-B420-42B4-A65A-1B735EB37AB7}"/>
      </w:docPartPr>
      <w:docPartBody>
        <w:p w:rsidR="00000000" w:rsidRDefault="009D5F83">
          <w:pPr>
            <w:pStyle w:val="9F7B57C4F7724C6284D446A342F081DF"/>
          </w:pPr>
          <w:r>
            <w:t>COMPANY NAME</w:t>
          </w:r>
        </w:p>
      </w:docPartBody>
    </w:docPart>
    <w:docPart>
      <w:docPartPr>
        <w:name w:val="7B979156D1CB4BF5BE4930036987C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3D782-1B39-4C2A-B256-C009AD488029}"/>
      </w:docPartPr>
      <w:docPartBody>
        <w:p w:rsidR="00000000" w:rsidRDefault="009D5F83">
          <w:pPr>
            <w:pStyle w:val="7B979156D1CB4BF5BE4930036987CBDB"/>
          </w:pPr>
          <w:r>
            <w:t>Your Name</w:t>
          </w:r>
        </w:p>
      </w:docPartBody>
    </w:docPart>
    <w:docPart>
      <w:docPartPr>
        <w:name w:val="B97EBDA6D53644D4BF7F196DDF8EA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1ABE3-3075-4938-B913-10AB365A8E3C}"/>
      </w:docPartPr>
      <w:docPartBody>
        <w:p w:rsidR="00000000" w:rsidRDefault="009D5F83">
          <w:pPr>
            <w:pStyle w:val="B97EBDA6D53644D4BF7F196DDF8EA6E3"/>
          </w:pPr>
          <w:r w:rsidRPr="00DF027C">
            <w:t>Subtitle Text Here</w:t>
          </w:r>
        </w:p>
      </w:docPartBody>
    </w:docPart>
    <w:docPart>
      <w:docPartPr>
        <w:name w:val="77B1C879CEDA4788A3EF81183E29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DEF2-98E9-4580-9D98-B5A64DC947F0}"/>
      </w:docPartPr>
      <w:docPartBody>
        <w:p w:rsidR="00000000" w:rsidRDefault="009D5F83">
          <w:pPr>
            <w:pStyle w:val="77B1C879CEDA4788A3EF81183E2916CF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91F5088B6A24422BAAD616F5F3E47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C2CA3-D1FF-47A0-A1AA-4717BDBA03A3}"/>
      </w:docPartPr>
      <w:docPartBody>
        <w:p w:rsidR="00000000" w:rsidRDefault="009D5F83">
          <w:pPr>
            <w:pStyle w:val="91F5088B6A24422BAAD616F5F3E47CB6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96754C91F29B470A91DF2E166CC45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1E082-4254-44D6-943D-426A7BC7D7C6}"/>
      </w:docPartPr>
      <w:docPartBody>
        <w:p w:rsidR="00000000" w:rsidRDefault="009D5F83">
          <w:pPr>
            <w:pStyle w:val="96754C91F29B470A91DF2E166CC45D56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1BE01A28B6AF46ADB5DAB14117093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A7CAC-6B14-43D4-B241-BAA9BCFC65E2}"/>
      </w:docPartPr>
      <w:docPartBody>
        <w:p w:rsidR="00000000" w:rsidRDefault="009D5F83">
          <w:pPr>
            <w:pStyle w:val="1BE01A28B6AF46ADB5DAB14117093165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83"/>
    <w:rsid w:val="009D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B394472F263F4C02AB6BB431F4C558C2">
    <w:name w:val="B394472F263F4C02AB6BB431F4C558C2"/>
  </w:style>
  <w:style w:type="paragraph" w:customStyle="1" w:styleId="9F7B57C4F7724C6284D446A342F081DF">
    <w:name w:val="9F7B57C4F7724C6284D446A342F081DF"/>
  </w:style>
  <w:style w:type="paragraph" w:customStyle="1" w:styleId="7B979156D1CB4BF5BE4930036987CBDB">
    <w:name w:val="7B979156D1CB4BF5BE4930036987CBDB"/>
  </w:style>
  <w:style w:type="paragraph" w:customStyle="1" w:styleId="B97EBDA6D53644D4BF7F196DDF8EA6E3">
    <w:name w:val="B97EBDA6D53644D4BF7F196DDF8EA6E3"/>
  </w:style>
  <w:style w:type="paragraph" w:customStyle="1" w:styleId="77B1C879CEDA4788A3EF81183E2916CF">
    <w:name w:val="77B1C879CEDA4788A3EF81183E2916CF"/>
  </w:style>
  <w:style w:type="paragraph" w:customStyle="1" w:styleId="91F5088B6A24422BAAD616F5F3E47CB6">
    <w:name w:val="91F5088B6A24422BAAD616F5F3E47CB6"/>
  </w:style>
  <w:style w:type="paragraph" w:customStyle="1" w:styleId="96754C91F29B470A91DF2E166CC45D56">
    <w:name w:val="96754C91F29B470A91DF2E166CC45D56"/>
  </w:style>
  <w:style w:type="paragraph" w:customStyle="1" w:styleId="1BE01A28B6AF46ADB5DAB14117093165">
    <w:name w:val="1BE01A28B6AF46ADB5DAB14117093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2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HsQ Galaxy Book</dc:creator>
  <cp:keywords/>
  <cp:lastModifiedBy>HQ 72</cp:lastModifiedBy>
  <cp:revision>1</cp:revision>
  <cp:lastPrinted>2006-08-01T17:47:00Z</cp:lastPrinted>
  <dcterms:created xsi:type="dcterms:W3CDTF">2020-07-14T18:59:00Z</dcterms:created>
  <dcterms:modified xsi:type="dcterms:W3CDTF">2020-07-14T19:01:00Z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