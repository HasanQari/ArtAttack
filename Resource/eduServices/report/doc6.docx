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395C7B2B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F437140" w14:textId="77777777" w:rsidR="001D78B9" w:rsidRDefault="00352042" w:rsidP="00216DB3">
            <w:pPr>
              <w:pStyle w:val="Heading1"/>
            </w:pPr>
            <w:sdt>
              <w:sdtPr>
                <w:id w:val="-1276557990"/>
                <w:placeholder>
                  <w:docPart w:val="8DEA60BCB32348A8BAAD1D5A4AA1BB03"/>
                </w:placeholder>
                <w:temporary/>
                <w:showingPlcHdr/>
                <w15:appearance w15:val="hidden"/>
              </w:sdtPr>
              <w:sdtEndPr/>
              <w:sdtContent>
                <w:r w:rsidR="005F4A20">
                  <w:t>REPORT TITLE</w:t>
                </w:r>
              </w:sdtContent>
            </w:sdt>
          </w:p>
        </w:tc>
      </w:tr>
      <w:tr w:rsidR="00637B83" w14:paraId="61F96632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2BEDEF13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0E5C0E6" wp14:editId="79260720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97C0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648C464A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37D27224" w14:textId="77777777" w:rsidR="00637B83" w:rsidRDefault="00352042" w:rsidP="00216DB3">
            <w:pPr>
              <w:pStyle w:val="Heading2"/>
            </w:pPr>
            <w:sdt>
              <w:sdtPr>
                <w:id w:val="427853300"/>
                <w:placeholder>
                  <w:docPart w:val="7042B8146D1F43A2802FAD2648893383"/>
                </w:placeholder>
                <w:temporary/>
                <w:showingPlcHdr/>
                <w15:appearance w15:val="hidden"/>
              </w:sdtPr>
              <w:sdtEndPr/>
              <w:sdtContent>
                <w:r w:rsidR="005F4A20">
                  <w:t>DATE</w:t>
                </w:r>
              </w:sdtContent>
            </w:sdt>
          </w:p>
          <w:p w14:paraId="1F71B116" w14:textId="77777777" w:rsidR="00A81248" w:rsidRDefault="00352042" w:rsidP="00216DB3">
            <w:pPr>
              <w:pStyle w:val="Heading2"/>
            </w:pPr>
            <w:sdt>
              <w:sdtPr>
                <w:id w:val="-1381006989"/>
                <w:placeholder>
                  <w:docPart w:val="20CA9912FE794777B0FDF900CA0BB805"/>
                </w:placeholder>
                <w:temporary/>
                <w:showingPlcHdr/>
                <w15:appearance w15:val="hidden"/>
              </w:sdtPr>
              <w:sdtEndPr/>
              <w:sdtContent>
                <w:r w:rsidR="005F4A20">
                  <w:t>COURSE TITLE</w:t>
                </w:r>
              </w:sdtContent>
            </w:sdt>
          </w:p>
        </w:tc>
        <w:tc>
          <w:tcPr>
            <w:tcW w:w="5395" w:type="dxa"/>
            <w:vAlign w:val="center"/>
          </w:tcPr>
          <w:p w14:paraId="67A362F2" w14:textId="77777777" w:rsidR="00637B83" w:rsidRDefault="00352042" w:rsidP="00216DB3">
            <w:pPr>
              <w:pStyle w:val="Heading2"/>
            </w:pPr>
            <w:sdt>
              <w:sdtPr>
                <w:id w:val="-1860660733"/>
                <w:placeholder>
                  <w:docPart w:val="5AE7E00F910047FAAB21294A9A89AEC5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STUDENT’S NAME</w:t>
                </w:r>
              </w:sdtContent>
            </w:sdt>
          </w:p>
          <w:p w14:paraId="0217C279" w14:textId="77777777" w:rsidR="00A81248" w:rsidRDefault="00352042" w:rsidP="00216DB3">
            <w:pPr>
              <w:pStyle w:val="Heading2"/>
            </w:pPr>
            <w:sdt>
              <w:sdtPr>
                <w:id w:val="355463502"/>
                <w:placeholder>
                  <w:docPart w:val="5037E1ABCC704280AF3675395F81097E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TEACHER’S NAME</w:t>
                </w:r>
              </w:sdtContent>
            </w:sdt>
          </w:p>
        </w:tc>
      </w:tr>
    </w:tbl>
    <w:p w14:paraId="747176C6" w14:textId="77777777" w:rsidR="000C4ED1" w:rsidRDefault="000C4ED1" w:rsidP="005A2DF7"/>
    <w:p w14:paraId="3FE67E5E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2EC5315" wp14:editId="7F3C1B3A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E66AA" id="Group 6" o:spid="_x0000_s1026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7EE174E8" w14:textId="77777777" w:rsidTr="00036DC3">
        <w:trPr>
          <w:trHeight w:val="396"/>
        </w:trPr>
        <w:tc>
          <w:tcPr>
            <w:tcW w:w="426" w:type="dxa"/>
          </w:tcPr>
          <w:p w14:paraId="088AC07B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4E06EA7A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7A5E2235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08534DEF" w14:textId="77777777" w:rsidR="00A81248" w:rsidRDefault="00A81248" w:rsidP="00216DB3">
            <w:pPr>
              <w:pStyle w:val="Text"/>
            </w:pPr>
          </w:p>
        </w:tc>
      </w:tr>
      <w:tr w:rsidR="001205A1" w14:paraId="1D731AD8" w14:textId="77777777" w:rsidTr="00216DB3">
        <w:trPr>
          <w:trHeight w:val="5274"/>
        </w:trPr>
        <w:tc>
          <w:tcPr>
            <w:tcW w:w="426" w:type="dxa"/>
          </w:tcPr>
          <w:p w14:paraId="2A4ED321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2D0673BA" w14:textId="77777777" w:rsidR="001205A1" w:rsidRDefault="00352042" w:rsidP="005A2DF7">
            <w:pPr>
              <w:pStyle w:val="Heading3"/>
            </w:pPr>
            <w:sdt>
              <w:sdtPr>
                <w:id w:val="1517892703"/>
                <w:placeholder>
                  <w:docPart w:val="01CB380F10204DF38C2677A09C637B83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INSTRUCTIONS</w:t>
                </w:r>
              </w:sdtContent>
            </w:sdt>
          </w:p>
          <w:p w14:paraId="6B927F22" w14:textId="77777777" w:rsidR="001205A1" w:rsidRDefault="001205A1" w:rsidP="005F4A20"/>
          <w:sdt>
            <w:sdtPr>
              <w:id w:val="-1061322299"/>
              <w:placeholder>
                <w:docPart w:val="1D30BFCF2E9E49D4ADB39B191FBE16F3"/>
              </w:placeholder>
              <w:temporary/>
              <w:showingPlcHdr/>
              <w15:appearance w15:val="hidden"/>
            </w:sdtPr>
            <w:sdtEndPr/>
            <w:sdtContent>
              <w:p w14:paraId="6E243003" w14:textId="77777777" w:rsidR="005D557C" w:rsidRDefault="005D557C" w:rsidP="005D557C">
                <w:pPr>
                  <w:pStyle w:val="Heading4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D52DC3F" w14:textId="77777777" w:rsidR="005D557C" w:rsidRDefault="005D557C" w:rsidP="005D557C"/>
              <w:p w14:paraId="6ED85226" w14:textId="77777777" w:rsidR="001205A1" w:rsidRDefault="005D557C" w:rsidP="000F0731">
                <w:pPr>
                  <w:pStyle w:val="Heading4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</w:tcPr>
          <w:p w14:paraId="7BD45FFB" w14:textId="77777777" w:rsidR="001205A1" w:rsidRDefault="001205A1" w:rsidP="005A2DF7"/>
        </w:tc>
      </w:tr>
      <w:tr w:rsidR="00637B83" w14:paraId="1C07A36C" w14:textId="77777777" w:rsidTr="00216DB3">
        <w:trPr>
          <w:trHeight w:val="383"/>
        </w:trPr>
        <w:tc>
          <w:tcPr>
            <w:tcW w:w="426" w:type="dxa"/>
          </w:tcPr>
          <w:p w14:paraId="63D99148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2CA75591" w14:textId="77777777" w:rsidR="00637B83" w:rsidRPr="00637B83" w:rsidRDefault="00352042" w:rsidP="000F0731">
            <w:pPr>
              <w:pStyle w:val="Heading5"/>
            </w:pPr>
            <w:sdt>
              <w:sdtPr>
                <w:id w:val="-1515923889"/>
                <w:placeholder>
                  <w:docPart w:val="6619882EF5234210B55B37756F223408"/>
                </w:placeholder>
                <w:temporary/>
                <w:showingPlcHdr/>
                <w15:appearance w15:val="hidden"/>
              </w:sdtPr>
              <w:sdtEndPr/>
              <w:sdtContent>
                <w:r w:rsidR="000F0731" w:rsidRPr="00637B83">
                  <w:t>Heading</w:t>
                </w:r>
              </w:sdtContent>
            </w:sdt>
          </w:p>
        </w:tc>
        <w:tc>
          <w:tcPr>
            <w:tcW w:w="425" w:type="dxa"/>
          </w:tcPr>
          <w:p w14:paraId="2A8A706C" w14:textId="77777777" w:rsidR="00637B83" w:rsidRDefault="00637B83" w:rsidP="005A2DF7"/>
        </w:tc>
      </w:tr>
      <w:tr w:rsidR="001205A1" w14:paraId="68986BD7" w14:textId="77777777" w:rsidTr="00036DC3">
        <w:trPr>
          <w:trHeight w:val="6948"/>
        </w:trPr>
        <w:tc>
          <w:tcPr>
            <w:tcW w:w="426" w:type="dxa"/>
          </w:tcPr>
          <w:p w14:paraId="6C1524F2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sdt>
            <w:sdtPr>
              <w:id w:val="-946993028"/>
              <w:placeholder>
                <w:docPart w:val="3FBF36B4C50F494E84053BDB39CE17A3"/>
              </w:placeholder>
              <w:temporary/>
              <w:showingPlcHdr/>
              <w15:appearance w15:val="hidden"/>
            </w:sdtPr>
            <w:sdtEndPr/>
            <w:sdtContent>
              <w:p w14:paraId="02375965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06D2660" w14:textId="77777777" w:rsidR="005D557C" w:rsidRDefault="005D557C" w:rsidP="005D557C"/>
              <w:p w14:paraId="1665EA93" w14:textId="77777777" w:rsidR="001205A1" w:rsidRPr="001205A1" w:rsidRDefault="005D557C" w:rsidP="000F0731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61" w:type="dxa"/>
            <w:shd w:val="clear" w:color="auto" w:fill="FFFFFF" w:themeFill="background1"/>
          </w:tcPr>
          <w:sdt>
            <w:sdtPr>
              <w:id w:val="-408770221"/>
              <w:placeholder>
                <w:docPart w:val="40FFA772592949BFAB740EF572456C52"/>
              </w:placeholder>
              <w:temporary/>
              <w:showingPlcHdr/>
              <w15:appearance w15:val="hidden"/>
            </w:sdtPr>
            <w:sdtEndPr/>
            <w:sdtContent>
              <w:p w14:paraId="5EE4CEA2" w14:textId="77777777" w:rsidR="005D557C" w:rsidRPr="00637B83" w:rsidRDefault="005D557C" w:rsidP="005D557C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AD816C3" w14:textId="77777777" w:rsidR="005D557C" w:rsidRPr="00637B83" w:rsidRDefault="005D557C" w:rsidP="005D557C"/>
              <w:p w14:paraId="1EEDFEA0" w14:textId="77777777" w:rsidR="00A81248" w:rsidRPr="00637B83" w:rsidRDefault="005D557C" w:rsidP="000F0731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</w:tcPr>
          <w:p w14:paraId="2B4DF40D" w14:textId="77777777" w:rsidR="00A81248" w:rsidRDefault="00A81248" w:rsidP="005A2DF7"/>
        </w:tc>
      </w:tr>
    </w:tbl>
    <w:p w14:paraId="3A6DFE22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2EDFBC94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28BB2ED4" w14:textId="77777777" w:rsidR="0031055C" w:rsidRDefault="002B6593" w:rsidP="005F4A20">
            <w:r w:rsidRPr="002B6593"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3FED6EAA" wp14:editId="12BB4D7F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39F5A" id="Shape" o:spid="_x0000_s1026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300031A4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127D2404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65DB7336" w14:textId="77777777" w:rsidR="0031055C" w:rsidRDefault="0031055C" w:rsidP="005F4A20"/>
        </w:tc>
      </w:tr>
      <w:tr w:rsidR="0031055C" w14:paraId="4874AD43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8524B10" w14:textId="77777777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81681B9" w14:textId="77777777" w:rsidR="002B6593" w:rsidRDefault="00352042" w:rsidP="005A2DF7">
            <w:pPr>
              <w:pStyle w:val="Heading3"/>
            </w:pPr>
            <w:sdt>
              <w:sdtPr>
                <w:id w:val="-1677641898"/>
                <w:placeholder>
                  <w:docPart w:val="7202AE8E58BF49028A922ABD4AA7DCD1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31055C">
                  <w:t>HEADING</w:t>
                </w:r>
              </w:sdtContent>
            </w:sdt>
          </w:p>
          <w:p w14:paraId="427B790A" w14:textId="77777777" w:rsidR="002B6593" w:rsidRDefault="002B6593" w:rsidP="005F4A20"/>
          <w:p w14:paraId="15DF3E84" w14:textId="77777777" w:rsidR="0031055C" w:rsidRDefault="00352042" w:rsidP="005A2DF7">
            <w:pPr>
              <w:pStyle w:val="Text"/>
            </w:pPr>
            <w:sdt>
              <w:sdtPr>
                <w:id w:val="-1505123144"/>
                <w:placeholder>
                  <w:docPart w:val="DC92C8C4B1C34DA685AA883C261469BD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  <w:p w14:paraId="306E052D" w14:textId="77777777" w:rsidR="002B6593" w:rsidRDefault="002B6593" w:rsidP="005A2DF7">
            <w:pPr>
              <w:pStyle w:val="Text"/>
            </w:pPr>
          </w:p>
          <w:p w14:paraId="07C9642C" w14:textId="77777777" w:rsidR="002B6593" w:rsidRDefault="00352042" w:rsidP="005A2DF7">
            <w:pPr>
              <w:pStyle w:val="Heading3"/>
            </w:pPr>
            <w:sdt>
              <w:sdtPr>
                <w:id w:val="1893617563"/>
                <w:placeholder>
                  <w:docPart w:val="3028C21564A247EBA857B09E5EA3CB97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31055C">
                  <w:t>HEADING</w:t>
                </w:r>
              </w:sdtContent>
            </w:sdt>
          </w:p>
          <w:p w14:paraId="541490C6" w14:textId="77777777" w:rsidR="002B6593" w:rsidRDefault="002B6593" w:rsidP="005F4A20"/>
          <w:p w14:paraId="3402DCE3" w14:textId="77777777" w:rsidR="002B6593" w:rsidRPr="001205A1" w:rsidRDefault="00352042" w:rsidP="005D557C">
            <w:pPr>
              <w:pStyle w:val="Text"/>
            </w:pPr>
            <w:sdt>
              <w:sdtPr>
                <w:id w:val="-193699441"/>
                <w:placeholder>
                  <w:docPart w:val="7E9E60DB83C54D92BE4B1583F382BE03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4F043D7582464C3CB8675A6A2965452E"/>
              </w:placeholder>
              <w:temporary/>
              <w:showingPlcHdr/>
              <w15:appearance w15:val="hidden"/>
            </w:sdtPr>
            <w:sdtEndPr/>
            <w:sdtContent>
              <w:p w14:paraId="6CE0CBF3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6FD212B" w14:textId="77777777" w:rsidR="005D557C" w:rsidRDefault="005D557C" w:rsidP="005D557C"/>
              <w:p w14:paraId="37EE13B6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3770396" w14:textId="77777777" w:rsidR="005D557C" w:rsidRDefault="005D557C" w:rsidP="005D557C"/>
              <w:p w14:paraId="47D15C7F" w14:textId="77777777" w:rsidR="0031055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45D64728" w14:textId="77777777" w:rsidR="0031055C" w:rsidRDefault="0031055C" w:rsidP="005A2DF7"/>
        </w:tc>
      </w:tr>
      <w:tr w:rsidR="0031055C" w14:paraId="2397F4F7" w14:textId="77777777" w:rsidTr="00216DB3">
        <w:trPr>
          <w:trHeight w:val="6192"/>
        </w:trPr>
        <w:tc>
          <w:tcPr>
            <w:tcW w:w="426" w:type="dxa"/>
          </w:tcPr>
          <w:p w14:paraId="3F27B41D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71358F07" w14:textId="77777777" w:rsidR="0031055C" w:rsidRPr="0031055C" w:rsidRDefault="002B6593" w:rsidP="00216DB3">
            <w:pPr>
              <w:pStyle w:val="Text"/>
              <w:jc w:val="center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3698BD88" wp14:editId="1CABCD52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2EBCFF39" w14:textId="77777777" w:rsidR="0031055C" w:rsidRDefault="0031055C" w:rsidP="005A2DF7"/>
        </w:tc>
      </w:tr>
    </w:tbl>
    <w:p w14:paraId="179D779B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10B31127" w14:textId="77777777" w:rsidTr="00216DB3">
        <w:trPr>
          <w:trHeight w:val="13464"/>
        </w:trPr>
        <w:tc>
          <w:tcPr>
            <w:tcW w:w="993" w:type="dxa"/>
          </w:tcPr>
          <w:p w14:paraId="0F0240EA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64810F0C" w14:textId="77777777" w:rsidR="005A2DF7" w:rsidRPr="000F0731" w:rsidRDefault="00352042" w:rsidP="000F0731">
            <w:pPr>
              <w:pStyle w:val="Quote"/>
            </w:pPr>
            <w:sdt>
              <w:sdtPr>
                <w:id w:val="138996533"/>
                <w:placeholder>
                  <w:docPart w:val="785CCE1F13574C8F8BCB5A3206B837E9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462B287C" w14:textId="77777777" w:rsidR="005A2DF7" w:rsidRPr="000F0731" w:rsidRDefault="005A2DF7" w:rsidP="00E61F1F"/>
          <w:p w14:paraId="00BCF0D2" w14:textId="77777777" w:rsidR="005A2DF7" w:rsidRPr="000F0731" w:rsidRDefault="00352042" w:rsidP="00E61F1F">
            <w:pPr>
              <w:pStyle w:val="Text"/>
            </w:pPr>
            <w:sdt>
              <w:sdtPr>
                <w:id w:val="2132664921"/>
                <w:placeholder>
                  <w:docPart w:val="1BEC6730665E4366B54072DF856D249C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6B6F5E9C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5F07E23" wp14:editId="7623B2CB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2428B" id="Shape" o:spid="_x0000_s1026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2A8D7AF7" w14:textId="77777777" w:rsidR="005A2DF7" w:rsidRDefault="005A2DF7" w:rsidP="005A2DF7"/>
        </w:tc>
      </w:tr>
    </w:tbl>
    <w:p w14:paraId="40A5BA38" w14:textId="77777777" w:rsidR="00A81248" w:rsidRDefault="00A81248" w:rsidP="005A2DF7"/>
    <w:sectPr w:rsidR="00A81248" w:rsidSect="005F4A20">
      <w:headerReference w:type="default" r:id="rId10"/>
      <w:footerReference w:type="even" r:id="rId11"/>
      <w:footerReference w:type="default" r:id="rId1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929B" w14:textId="77777777" w:rsidR="00352042" w:rsidRDefault="00352042" w:rsidP="001205A1">
      <w:r>
        <w:separator/>
      </w:r>
    </w:p>
  </w:endnote>
  <w:endnote w:type="continuationSeparator" w:id="0">
    <w:p w14:paraId="715CAED9" w14:textId="77777777" w:rsidR="00352042" w:rsidRDefault="0035204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F094E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64B04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CC784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18465BF1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9BAEA" w14:textId="77777777" w:rsidR="00352042" w:rsidRDefault="00352042" w:rsidP="001205A1">
      <w:r>
        <w:separator/>
      </w:r>
    </w:p>
  </w:footnote>
  <w:footnote w:type="continuationSeparator" w:id="0">
    <w:p w14:paraId="0DE20D80" w14:textId="77777777" w:rsidR="00352042" w:rsidRDefault="00352042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5344C" w14:textId="77777777" w:rsidR="00637B83" w:rsidRPr="00637B83" w:rsidRDefault="00352042" w:rsidP="00637B83">
    <w:pPr>
      <w:pStyle w:val="Header"/>
    </w:pPr>
    <w:sdt>
      <w:sdtPr>
        <w:id w:val="1096061309"/>
        <w:placeholder/>
        <w:temporary/>
        <w:showingPlcHdr/>
        <w15:appearance w15:val="hidden"/>
      </w:sdtPr>
      <w:sdtEndPr/>
      <w:sdtContent>
        <w:r w:rsidR="008D161A" w:rsidRPr="00637B83">
          <w:t>REPORT TITLE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52"/>
    <w:rsid w:val="00036DC3"/>
    <w:rsid w:val="000C4ED1"/>
    <w:rsid w:val="000F0731"/>
    <w:rsid w:val="001205A1"/>
    <w:rsid w:val="001D78B9"/>
    <w:rsid w:val="00216DB3"/>
    <w:rsid w:val="002B6593"/>
    <w:rsid w:val="0031055C"/>
    <w:rsid w:val="00352042"/>
    <w:rsid w:val="003840BC"/>
    <w:rsid w:val="003B19C2"/>
    <w:rsid w:val="005A2DF7"/>
    <w:rsid w:val="005D557C"/>
    <w:rsid w:val="005F4A20"/>
    <w:rsid w:val="00637B83"/>
    <w:rsid w:val="006C60E6"/>
    <w:rsid w:val="006D2C4C"/>
    <w:rsid w:val="00857352"/>
    <w:rsid w:val="00875863"/>
    <w:rsid w:val="008D161A"/>
    <w:rsid w:val="00971E71"/>
    <w:rsid w:val="00A15CF7"/>
    <w:rsid w:val="00A65B25"/>
    <w:rsid w:val="00A81248"/>
    <w:rsid w:val="00B81686"/>
    <w:rsid w:val="00B94FE8"/>
    <w:rsid w:val="00E61F1F"/>
    <w:rsid w:val="00E638E6"/>
    <w:rsid w:val="00E752EB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9C2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Q%20Galaxy%20Book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EA60BCB32348A8BAAD1D5A4AA1B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C237E-119B-4D6C-9202-9AA7D85EE44E}"/>
      </w:docPartPr>
      <w:docPartBody>
        <w:p w:rsidR="00000000" w:rsidRDefault="00AC7CBF">
          <w:pPr>
            <w:pStyle w:val="8DEA60BCB32348A8BAAD1D5A4AA1BB03"/>
          </w:pPr>
          <w:r>
            <w:t>REPORT TITLE</w:t>
          </w:r>
        </w:p>
      </w:docPartBody>
    </w:docPart>
    <w:docPart>
      <w:docPartPr>
        <w:name w:val="7042B8146D1F43A2802FAD264889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D06AA-5582-424E-8C5B-58EF9DD81121}"/>
      </w:docPartPr>
      <w:docPartBody>
        <w:p w:rsidR="00000000" w:rsidRDefault="00AC7CBF">
          <w:pPr>
            <w:pStyle w:val="7042B8146D1F43A2802FAD2648893383"/>
          </w:pPr>
          <w:r>
            <w:t>DATE</w:t>
          </w:r>
        </w:p>
      </w:docPartBody>
    </w:docPart>
    <w:docPart>
      <w:docPartPr>
        <w:name w:val="20CA9912FE794777B0FDF900CA0BB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471D8-26C6-4746-9D64-7CE0008FCFFC}"/>
      </w:docPartPr>
      <w:docPartBody>
        <w:p w:rsidR="00000000" w:rsidRDefault="00AC7CBF">
          <w:pPr>
            <w:pStyle w:val="20CA9912FE794777B0FDF900CA0BB805"/>
          </w:pPr>
          <w:r>
            <w:t>COURSE TITLE</w:t>
          </w:r>
        </w:p>
      </w:docPartBody>
    </w:docPart>
    <w:docPart>
      <w:docPartPr>
        <w:name w:val="5AE7E00F910047FAAB21294A9A89A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787B8-D758-45EF-85D0-066FCE8F7E1E}"/>
      </w:docPartPr>
      <w:docPartBody>
        <w:p w:rsidR="00000000" w:rsidRDefault="00AC7CBF">
          <w:pPr>
            <w:pStyle w:val="5AE7E00F910047FAAB21294A9A89AEC5"/>
          </w:pPr>
          <w:r>
            <w:t>STUDENT’S NAME</w:t>
          </w:r>
        </w:p>
      </w:docPartBody>
    </w:docPart>
    <w:docPart>
      <w:docPartPr>
        <w:name w:val="5037E1ABCC704280AF3675395F810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4B92-F61D-4B0A-B70A-021910E0F88B}"/>
      </w:docPartPr>
      <w:docPartBody>
        <w:p w:rsidR="00000000" w:rsidRDefault="00AC7CBF">
          <w:pPr>
            <w:pStyle w:val="5037E1ABCC704280AF3675395F81097E"/>
          </w:pPr>
          <w:r>
            <w:t>TEACHER’S NAME</w:t>
          </w:r>
        </w:p>
      </w:docPartBody>
    </w:docPart>
    <w:docPart>
      <w:docPartPr>
        <w:name w:val="01CB380F10204DF38C2677A09C637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65D35-0E42-427A-AD5B-241716FC382F}"/>
      </w:docPartPr>
      <w:docPartBody>
        <w:p w:rsidR="00000000" w:rsidRDefault="00AC7CBF">
          <w:pPr>
            <w:pStyle w:val="01CB380F10204DF38C2677A09C637B83"/>
          </w:pPr>
          <w:r>
            <w:t>INSTRUCTIONS</w:t>
          </w:r>
        </w:p>
      </w:docPartBody>
    </w:docPart>
    <w:docPart>
      <w:docPartPr>
        <w:name w:val="1D30BFCF2E9E49D4ADB39B191FBE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4DC9-837D-46AC-8A43-49B9B5836892}"/>
      </w:docPartPr>
      <w:docPartBody>
        <w:p w:rsidR="00AD4FA0" w:rsidRDefault="00AC7CBF" w:rsidP="005D557C">
          <w:pPr>
            <w:pStyle w:val="Heading4"/>
          </w:pPr>
          <w:r>
            <w:t xml:space="preserve">Lorem Ipsum is simply dummy text of the printing and typesetting industry. Lorem Ipsum has been the industry's standard dummy text </w:t>
          </w:r>
          <w:r>
            <w:t>ever since the 1500s, when an unknown printer took a galley of type and scrambled it to make a type specimen book.</w:t>
          </w:r>
        </w:p>
        <w:p w:rsidR="00AD4FA0" w:rsidRDefault="00AC7CBF" w:rsidP="005D557C"/>
        <w:p w:rsidR="00000000" w:rsidRDefault="00AC7CBF">
          <w:pPr>
            <w:pStyle w:val="1D30BFCF2E9E49D4ADB39B191FBE16F3"/>
          </w:pPr>
          <w:r>
            <w:t>Lorem Ipsum is simply dummy text of the printing and typesetting industry. Lorem Ipsum has been the industry's standard dummy text ever sinc</w:t>
          </w:r>
          <w:r>
            <w:t>e the 1500s, when an unknown printer took a galley of type and scrambled it to make a type specimen book.</w:t>
          </w:r>
        </w:p>
      </w:docPartBody>
    </w:docPart>
    <w:docPart>
      <w:docPartPr>
        <w:name w:val="6619882EF5234210B55B37756F223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1D0A-6DB0-4AB4-AD8C-86DA33DDD203}"/>
      </w:docPartPr>
      <w:docPartBody>
        <w:p w:rsidR="00000000" w:rsidRDefault="00AC7CBF">
          <w:pPr>
            <w:pStyle w:val="6619882EF5234210B55B37756F223408"/>
          </w:pPr>
          <w:r w:rsidRPr="00637B83">
            <w:t>Heading</w:t>
          </w:r>
        </w:p>
      </w:docPartBody>
    </w:docPart>
    <w:docPart>
      <w:docPartPr>
        <w:name w:val="3FBF36B4C50F494E84053BDB39CE1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87164-48A8-4CF5-91A1-29BAF46922E0}"/>
      </w:docPartPr>
      <w:docPartBody>
        <w:p w:rsidR="00AD4FA0" w:rsidRDefault="00AC7CBF" w:rsidP="005D557C">
          <w:pPr>
            <w:pStyle w:val="Text"/>
          </w:pPr>
          <w:r>
            <w:t xml:space="preserve">Lorem Ipsum is simply dummy text of the printing and typesetting industry. Lorem Ipsum has been the industry's standard dummy </w:t>
          </w:r>
          <w:r>
            <w:t>text ever since the 1500s, when an unknown printer took a galley of type and scrambled it to make a type specimen book.</w:t>
          </w:r>
        </w:p>
        <w:p w:rsidR="00AD4FA0" w:rsidRDefault="00AC7CBF" w:rsidP="005D557C"/>
        <w:p w:rsidR="00000000" w:rsidRDefault="00AC7CBF">
          <w:pPr>
            <w:pStyle w:val="3FBF36B4C50F494E84053BDB39CE17A3"/>
          </w:pPr>
          <w:r>
            <w:t>Lorem Ipsum is simply dummy text of the printing and typesetting industry. Lorem Ipsum has been the industry's standard dummy text ever</w:t>
          </w:r>
          <w:r>
            <w:t xml:space="preserve"> since the 1500s, when an unknown printer took a galley of type and scrambled it to make a type specimen book.</w:t>
          </w:r>
        </w:p>
      </w:docPartBody>
    </w:docPart>
    <w:docPart>
      <w:docPartPr>
        <w:name w:val="40FFA772592949BFAB740EF572456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D8359-2C09-4FBC-8F71-920506B16704}"/>
      </w:docPartPr>
      <w:docPartBody>
        <w:p w:rsidR="00AD4FA0" w:rsidRPr="00637B83" w:rsidRDefault="00AC7CBF" w:rsidP="005D557C">
          <w:pPr>
            <w:pStyle w:val="Text"/>
          </w:pPr>
          <w:r w:rsidRPr="00637B83">
            <w:t>Lorem Ipsum is simply dummy text of the printing and typesetting industry. Lorem Ipsum has been the industry's standard dummy text ever since t</w:t>
          </w:r>
          <w:r w:rsidRPr="00637B83">
            <w:t>he 1500s, when an unknown printer took a galley of type and scrambled it to make a type specimen book.</w:t>
          </w:r>
        </w:p>
        <w:p w:rsidR="00AD4FA0" w:rsidRPr="00637B83" w:rsidRDefault="00AC7CBF" w:rsidP="005D557C"/>
        <w:p w:rsidR="00000000" w:rsidRDefault="00AC7CBF">
          <w:pPr>
            <w:pStyle w:val="40FFA772592949BFAB740EF572456C52"/>
          </w:pPr>
          <w:r w:rsidRPr="00637B83">
            <w:t>Lorem Ipsum is simply dummy text of the printing and typesetting industry. Lorem Ipsum has been the industry's standard dummy text ever since the 1500s,</w:t>
          </w:r>
          <w:r w:rsidRPr="00637B83">
            <w:t xml:space="preserve"> when an unknown printer took a galley of type and scrambled it to make a type specimen book.</w:t>
          </w:r>
        </w:p>
      </w:docPartBody>
    </w:docPart>
    <w:docPart>
      <w:docPartPr>
        <w:name w:val="7202AE8E58BF49028A922ABD4AA7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B9149-522C-4831-AAF8-F8F7F69862D5}"/>
      </w:docPartPr>
      <w:docPartBody>
        <w:p w:rsidR="00000000" w:rsidRDefault="00AC7CBF">
          <w:pPr>
            <w:pStyle w:val="7202AE8E58BF49028A922ABD4AA7DCD1"/>
          </w:pPr>
          <w:r w:rsidRPr="0031055C">
            <w:t>HEADING</w:t>
          </w:r>
        </w:p>
      </w:docPartBody>
    </w:docPart>
    <w:docPart>
      <w:docPartPr>
        <w:name w:val="DC92C8C4B1C34DA685AA883C26146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1A5C6-9CD7-4795-811F-09D115DF2A55}"/>
      </w:docPartPr>
      <w:docPartBody>
        <w:p w:rsidR="00000000" w:rsidRDefault="00AC7CBF">
          <w:pPr>
            <w:pStyle w:val="DC92C8C4B1C34DA685AA883C261469BD"/>
          </w:pPr>
          <w:r>
            <w:t xml:space="preserve">Lorem Ipsum is simply dummy text of the printing and typesetting industry. Lorem Ipsum has been the industry's standard dummy text ever </w:t>
          </w:r>
          <w:r>
            <w:t>since the 1500s, when an unknown printer took a galley of type and scrambled it to make a type specimen book.</w:t>
          </w:r>
        </w:p>
      </w:docPartBody>
    </w:docPart>
    <w:docPart>
      <w:docPartPr>
        <w:name w:val="3028C21564A247EBA857B09E5EA3C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E21E0-9CB8-41D7-B837-D45F7F01EF45}"/>
      </w:docPartPr>
      <w:docPartBody>
        <w:p w:rsidR="00000000" w:rsidRDefault="00AC7CBF">
          <w:pPr>
            <w:pStyle w:val="3028C21564A247EBA857B09E5EA3CB97"/>
          </w:pPr>
          <w:r w:rsidRPr="0031055C">
            <w:t>HEADING</w:t>
          </w:r>
        </w:p>
      </w:docPartBody>
    </w:docPart>
    <w:docPart>
      <w:docPartPr>
        <w:name w:val="7E9E60DB83C54D92BE4B1583F382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496F-C04D-4357-95C6-77B3DCD52BC5}"/>
      </w:docPartPr>
      <w:docPartBody>
        <w:p w:rsidR="00000000" w:rsidRDefault="00AC7CBF">
          <w:pPr>
            <w:pStyle w:val="7E9E60DB83C54D92BE4B1583F382BE03"/>
          </w:pPr>
          <w:r>
            <w:t>Lorem Ipsum is simply dummy text of the printing and typesetting industry. Lorem Ipsum has been the industry's standard dummy text e</w:t>
          </w:r>
          <w:r>
            <w:t>ver since the 1500s, when an unknown printer took a galley of type and scrambled it to make a type specimen book.</w:t>
          </w:r>
        </w:p>
      </w:docPartBody>
    </w:docPart>
    <w:docPart>
      <w:docPartPr>
        <w:name w:val="4F043D7582464C3CB8675A6A29654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EDEC-CA2E-443D-9CDB-C0BC972B6F93}"/>
      </w:docPartPr>
      <w:docPartBody>
        <w:p w:rsidR="00AD4FA0" w:rsidRDefault="00AC7CBF" w:rsidP="005D557C">
          <w:pPr>
            <w:pStyle w:val="Text"/>
          </w:pPr>
          <w:r>
            <w:t>Lorem Ipsum is simply dummy text of the printing and typesetting industry. Lorem Ipsum has been the industry's standard dummy text ever sinc</w:t>
          </w:r>
          <w:r>
            <w:t>e the 1500s, when an unknown printer took a galley of type and scrambled it to make a type specimen book.</w:t>
          </w:r>
        </w:p>
        <w:p w:rsidR="00AD4FA0" w:rsidRDefault="00AC7CBF" w:rsidP="005D557C"/>
        <w:p w:rsidR="00AD4FA0" w:rsidRDefault="00AC7CBF" w:rsidP="005D557C">
          <w:pPr>
            <w:pStyle w:val="Text"/>
          </w:pPr>
          <w:r>
            <w:t>Lorem Ipsum is simply dummy text of the printing and typesetting industry. Lorem Ipsum has been the industry's standard dummy text ever since the 150</w:t>
          </w:r>
          <w:r>
            <w:t>0s, when an unknown printer took a galley of type and scrambled it to make a type specimen book.</w:t>
          </w:r>
        </w:p>
        <w:p w:rsidR="00AD4FA0" w:rsidRDefault="00AC7CBF" w:rsidP="005D557C"/>
        <w:p w:rsidR="00000000" w:rsidRDefault="00AC7CBF">
          <w:pPr>
            <w:pStyle w:val="4F043D7582464C3CB8675A6A2965452E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785CCE1F13574C8F8BCB5A3206B83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CA339-AB56-47FF-8062-46EA31D1B6E4}"/>
      </w:docPartPr>
      <w:docPartBody>
        <w:p w:rsidR="00000000" w:rsidRDefault="00AC7CBF">
          <w:pPr>
            <w:pStyle w:val="785CCE1F13574C8F8BCB5A3206B837E9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1BEC6730665E4366B54072DF856D2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8F944-AA46-45B2-87D9-0ABF4866CB9F}"/>
      </w:docPartPr>
      <w:docPartBody>
        <w:p w:rsidR="00000000" w:rsidRDefault="00AC7CBF">
          <w:pPr>
            <w:pStyle w:val="1BEC6730665E4366B54072DF856D249C"/>
          </w:pPr>
          <w:r w:rsidRPr="00E61F1F">
            <w:t>Lorem Ipsum is simply dummy text of the printing and typesetting industry. Lorem Ipsum has been the industry's standard dummy text ever since the 1500s, when an unknown printer t</w:t>
          </w:r>
          <w:r w:rsidRPr="00E61F1F">
            <w:t>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BF"/>
    <w:rsid w:val="00A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EA60BCB32348A8BAAD1D5A4AA1BB03">
    <w:name w:val="8DEA60BCB32348A8BAAD1D5A4AA1BB03"/>
  </w:style>
  <w:style w:type="paragraph" w:customStyle="1" w:styleId="7042B8146D1F43A2802FAD2648893383">
    <w:name w:val="7042B8146D1F43A2802FAD2648893383"/>
  </w:style>
  <w:style w:type="paragraph" w:customStyle="1" w:styleId="20CA9912FE794777B0FDF900CA0BB805">
    <w:name w:val="20CA9912FE794777B0FDF900CA0BB805"/>
  </w:style>
  <w:style w:type="paragraph" w:customStyle="1" w:styleId="5AE7E00F910047FAAB21294A9A89AEC5">
    <w:name w:val="5AE7E00F910047FAAB21294A9A89AEC5"/>
  </w:style>
  <w:style w:type="paragraph" w:customStyle="1" w:styleId="5037E1ABCC704280AF3675395F81097E">
    <w:name w:val="5037E1ABCC704280AF3675395F81097E"/>
  </w:style>
  <w:style w:type="paragraph" w:customStyle="1" w:styleId="01CB380F10204DF38C2677A09C637B83">
    <w:name w:val="01CB380F10204DF38C2677A09C637B83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1D30BFCF2E9E49D4ADB39B191FBE16F3">
    <w:name w:val="1D30BFCF2E9E49D4ADB39B191FBE16F3"/>
  </w:style>
  <w:style w:type="paragraph" w:customStyle="1" w:styleId="6619882EF5234210B55B37756F223408">
    <w:name w:val="6619882EF5234210B55B37756F223408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3FBF36B4C50F494E84053BDB39CE17A3">
    <w:name w:val="3FBF36B4C50F494E84053BDB39CE17A3"/>
  </w:style>
  <w:style w:type="paragraph" w:customStyle="1" w:styleId="40FFA772592949BFAB740EF572456C52">
    <w:name w:val="40FFA772592949BFAB740EF572456C52"/>
  </w:style>
  <w:style w:type="paragraph" w:customStyle="1" w:styleId="7202AE8E58BF49028A922ABD4AA7DCD1">
    <w:name w:val="7202AE8E58BF49028A922ABD4AA7DCD1"/>
  </w:style>
  <w:style w:type="paragraph" w:customStyle="1" w:styleId="DC92C8C4B1C34DA685AA883C261469BD">
    <w:name w:val="DC92C8C4B1C34DA685AA883C261469BD"/>
  </w:style>
  <w:style w:type="paragraph" w:customStyle="1" w:styleId="3028C21564A247EBA857B09E5EA3CB97">
    <w:name w:val="3028C21564A247EBA857B09E5EA3CB97"/>
  </w:style>
  <w:style w:type="paragraph" w:customStyle="1" w:styleId="7E9E60DB83C54D92BE4B1583F382BE03">
    <w:name w:val="7E9E60DB83C54D92BE4B1583F382BE03"/>
  </w:style>
  <w:style w:type="paragraph" w:customStyle="1" w:styleId="4F043D7582464C3CB8675A6A2965452E">
    <w:name w:val="4F043D7582464C3CB8675A6A2965452E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785CCE1F13574C8F8BCB5A3206B837E9">
    <w:name w:val="785CCE1F13574C8F8BCB5A3206B837E9"/>
  </w:style>
  <w:style w:type="paragraph" w:customStyle="1" w:styleId="1BEC6730665E4366B54072DF856D249C">
    <w:name w:val="1BEC6730665E4366B54072DF856D2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2020-07-14T17:50:00Z</dcterms:created>
  <dcterms:modified xsi:type="dcterms:W3CDTF">2020-07-14T18:58:00Z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