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Enter company name:"/>
        <w:tag w:val="Enter company name:"/>
        <w:id w:val="254023022"/>
        <w:placeholder>
          <w:docPart w:val="7100657696264DAFB23B4A2CE592E1E7"/>
        </w:placeholder>
        <w:temporary/>
        <w:showingPlcHdr/>
        <w15:appearance w15:val="hidden"/>
      </w:sdtPr>
      <w:sdtEndPr/>
      <w:sdtContent>
        <w:p w14:paraId="482DB9FB" w14:textId="77777777" w:rsidR="00571ABD" w:rsidRDefault="000F739B">
          <w:pPr>
            <w:pStyle w:val="Companyname"/>
          </w:pPr>
          <w:r>
            <w:t>Company Name</w:t>
          </w:r>
        </w:p>
      </w:sdtContent>
    </w:sdt>
    <w:p w14:paraId="1D44B71D" w14:textId="77777777" w:rsidR="00571ABD" w:rsidRDefault="000F739B">
      <w:pPr>
        <w:pStyle w:val="Logo"/>
      </w:pPr>
      <w:r>
        <w:rPr>
          <w:lang w:eastAsia="en-US"/>
        </w:rPr>
        <w:drawing>
          <wp:inline distT="0" distB="0" distL="0" distR="0" wp14:anchorId="1200423B" wp14:editId="2EF97E9E">
            <wp:extent cx="1325880" cy="662940"/>
            <wp:effectExtent l="0" t="0" r="7620" b="3810"/>
            <wp:docPr id="2" name="Picture 2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0B5" w14:textId="77777777" w:rsidR="00571ABD" w:rsidRDefault="000113C6">
      <w:pPr>
        <w:pStyle w:val="Heading1"/>
      </w:pPr>
      <w:sdt>
        <w:sdtPr>
          <w:alias w:val="Employee status report:"/>
          <w:tag w:val="Employee status report:"/>
          <w:id w:val="-189071442"/>
          <w:placeholder>
            <w:docPart w:val="E825541E398B495EA1365CFCC0D04FF4"/>
          </w:placeholder>
          <w:temporary/>
          <w:showingPlcHdr/>
          <w15:appearance w15:val="hidden"/>
        </w:sdtPr>
        <w:sdtEndPr/>
        <w:sdtContent>
          <w:r w:rsidR="004A4768">
            <w:t>Employee Status Report</w:t>
          </w:r>
        </w:sdtContent>
      </w:sdt>
    </w:p>
    <w:sdt>
      <w:sdtPr>
        <w:alias w:val="Employee information:"/>
        <w:tag w:val="Employee information:"/>
        <w:id w:val="691346827"/>
        <w:placeholder>
          <w:docPart w:val="3234573BB53E47D5BAA831EC8958F1E6"/>
        </w:placeholder>
        <w:temporary/>
        <w:showingPlcHdr/>
        <w15:appearance w15:val="hidden"/>
      </w:sdtPr>
      <w:sdtEndPr/>
      <w:sdtContent>
        <w:p w14:paraId="3AEF4367" w14:textId="77777777" w:rsidR="00571ABD" w:rsidRDefault="004A4768">
          <w:pPr>
            <w:pStyle w:val="Heading2"/>
          </w:pPr>
          <w:r>
            <w:t>Employee information</w:t>
          </w:r>
        </w:p>
      </w:sdtContent>
    </w:sdt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571ABD" w14:paraId="5658F3E3" w14:textId="77777777" w:rsidTr="000C3800">
        <w:sdt>
          <w:sdtPr>
            <w:alias w:val="Employee name:"/>
            <w:tag w:val="Employee name:"/>
            <w:id w:val="-582676545"/>
            <w:placeholder>
              <w:docPart w:val="4910807F7F9A4711A0018791AE7771C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07F9A5CE" w14:textId="77777777" w:rsidR="00571ABD" w:rsidRDefault="004A4768" w:rsidP="004A4768">
                <w:pPr>
                  <w:pStyle w:val="Heading3"/>
                  <w:outlineLvl w:val="2"/>
                </w:pPr>
                <w:r>
                  <w:t>Employee name</w:t>
                </w:r>
              </w:p>
            </w:tc>
          </w:sdtContent>
        </w:sdt>
        <w:sdt>
          <w:sdtPr>
            <w:alias w:val="Enter employee name:"/>
            <w:tag w:val="Enter employee name:"/>
            <w:id w:val="-552544289"/>
            <w:placeholder>
              <w:docPart w:val="9A8024B6D2B3450F9601E04EF049E8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0F5A8C15" w14:textId="77777777" w:rsidR="00571ABD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employee name</w:t>
                </w:r>
              </w:p>
            </w:tc>
          </w:sdtContent>
        </w:sdt>
        <w:sdt>
          <w:sdtPr>
            <w:alias w:val="Employee id:"/>
            <w:tag w:val="Employee id:"/>
            <w:id w:val="195513388"/>
            <w:placeholder>
              <w:docPart w:val="FDBC3FAFB76343C2A03E9D912F1AAC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1FBCB69B" w14:textId="77777777" w:rsidR="00571ABD" w:rsidRDefault="004A4768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Employee ID</w:t>
                </w:r>
              </w:p>
            </w:tc>
          </w:sdtContent>
        </w:sdt>
        <w:sdt>
          <w:sdtPr>
            <w:alias w:val="Enter employee id:"/>
            <w:tag w:val="Enter employee id:"/>
            <w:id w:val="-1347632728"/>
            <w:placeholder>
              <w:docPart w:val="8E3613492DCB44E8A50A296C4DC30A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25B61BE5" w14:textId="77777777" w:rsidR="00571ABD" w:rsidRDefault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employee id</w:t>
                </w:r>
              </w:p>
            </w:tc>
          </w:sdtContent>
        </w:sdt>
      </w:tr>
      <w:tr w:rsidR="004A4768" w14:paraId="6E07E028" w14:textId="77777777" w:rsidTr="000C3800">
        <w:sdt>
          <w:sdtPr>
            <w:alias w:val="Department:"/>
            <w:tag w:val="Department:"/>
            <w:id w:val="668074627"/>
            <w:placeholder>
              <w:docPart w:val="DDB72E2BE54C48E893824B3DB7C54FE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2D91212F" w14:textId="77777777" w:rsidR="004A4768" w:rsidRDefault="00B109B2" w:rsidP="00B109B2">
                <w:pPr>
                  <w:pStyle w:val="Heading3"/>
                  <w:outlineLvl w:val="2"/>
                </w:pPr>
                <w:r>
                  <w:t>Department</w:t>
                </w:r>
              </w:p>
            </w:tc>
          </w:sdtContent>
        </w:sdt>
        <w:sdt>
          <w:sdtPr>
            <w:alias w:val="Enter department:"/>
            <w:tag w:val="Enter department:"/>
            <w:id w:val="522362204"/>
            <w:placeholder>
              <w:docPart w:val="63C95DA2F60748DF99193E1F2E3859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33B2DA1F" w14:textId="77777777" w:rsidR="004A4768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department</w:t>
                </w:r>
              </w:p>
            </w:tc>
          </w:sdtContent>
        </w:sdt>
        <w:sdt>
          <w:sdtPr>
            <w:alias w:val="Manager:"/>
            <w:tag w:val="Manager:"/>
            <w:id w:val="1639387174"/>
            <w:placeholder>
              <w:docPart w:val="1684994F3DA44E49A84B1E8C66FE86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6F66AD21" w14:textId="77777777" w:rsidR="004A4768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Manager</w:t>
                </w:r>
              </w:p>
            </w:tc>
          </w:sdtContent>
        </w:sdt>
        <w:sdt>
          <w:sdtPr>
            <w:alias w:val="Enter manager:"/>
            <w:tag w:val="Enter manager:"/>
            <w:id w:val="26693800"/>
            <w:placeholder>
              <w:docPart w:val="0859113395D54D848E2D777965DC6E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510CAAF9" w14:textId="77777777" w:rsidR="004A4768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manager</w:t>
                </w:r>
              </w:p>
            </w:tc>
          </w:sdtContent>
        </w:sdt>
      </w:tr>
      <w:tr w:rsidR="004A4768" w14:paraId="232B3086" w14:textId="77777777" w:rsidTr="000C3800">
        <w:sdt>
          <w:sdtPr>
            <w:alias w:val="Report start date:"/>
            <w:tag w:val="Report start date:"/>
            <w:id w:val="1071693163"/>
            <w:placeholder>
              <w:docPart w:val="6BD629D3909C45BE9322B5D1922E0C5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3F2F463B" w14:textId="77777777" w:rsidR="004A4768" w:rsidRDefault="00B109B2" w:rsidP="00B109B2">
                <w:pPr>
                  <w:pStyle w:val="Heading3"/>
                  <w:outlineLvl w:val="2"/>
                </w:pPr>
                <w:r>
                  <w:t>Report start date</w:t>
                </w:r>
              </w:p>
            </w:tc>
          </w:sdtContent>
        </w:sdt>
        <w:sdt>
          <w:sdtPr>
            <w:alias w:val="Enter start date:"/>
            <w:tag w:val="Enter start date:"/>
            <w:id w:val="-327902591"/>
            <w:placeholder>
              <w:docPart w:val="983BB89806554BA99FEEA948B681CD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13A62E43" w14:textId="77777777" w:rsidR="004A4768" w:rsidRDefault="00B109B2" w:rsidP="00B109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start date</w:t>
                </w:r>
              </w:p>
            </w:tc>
          </w:sdtContent>
        </w:sdt>
        <w:sdt>
          <w:sdtPr>
            <w:alias w:val="Report end date:"/>
            <w:tag w:val="Report end date:"/>
            <w:id w:val="-1004747099"/>
            <w:placeholder>
              <w:docPart w:val="8DA184C56C0749BDA54D4081ECD8B3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6949783C" w14:textId="77777777" w:rsidR="004A4768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Report end date</w:t>
                </w:r>
              </w:p>
            </w:tc>
          </w:sdtContent>
        </w:sdt>
        <w:sdt>
          <w:sdtPr>
            <w:alias w:val="Enter end date:"/>
            <w:tag w:val="Enter end date:"/>
            <w:id w:val="413367997"/>
            <w:placeholder>
              <w:docPart w:val="C6127A92E70B4B78A39A9BD119A686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429682F8" w14:textId="77777777" w:rsidR="004A4768" w:rsidRDefault="00B109B2" w:rsidP="00B109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end date</w:t>
                </w:r>
              </w:p>
            </w:tc>
          </w:sdtContent>
        </w:sdt>
      </w:tr>
    </w:tbl>
    <w:sdt>
      <w:sdtPr>
        <w:alias w:val="Short-term action items:"/>
        <w:tag w:val="Short-term action items:"/>
        <w:id w:val="-2044356549"/>
        <w:placeholder>
          <w:docPart w:val="BBACAFD553C34693B0AF9D5FCEF20F93"/>
        </w:placeholder>
        <w:temporary/>
        <w:showingPlcHdr/>
        <w15:appearance w15:val="hidden"/>
      </w:sdtPr>
      <w:sdtEndPr/>
      <w:sdtContent>
        <w:p w14:paraId="4AF142A5" w14:textId="77777777" w:rsidR="00571ABD" w:rsidRDefault="004A4768">
          <w:pPr>
            <w:pStyle w:val="Heading2"/>
          </w:pPr>
          <w:r>
            <w:t>Short-term action items</w:t>
          </w:r>
        </w:p>
      </w:sdtContent>
    </w:sdt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55D10703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F8FCE4CFEBF493FB30E0284B0D7C0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4969619" w14:textId="77777777" w:rsidR="00571ABD" w:rsidRDefault="004A4768" w:rsidP="004A4768">
                <w:pPr>
                  <w:pStyle w:val="Heading3"/>
                  <w:outlineLvl w:val="2"/>
                </w:pPr>
                <w:r>
                  <w:t>Action item</w:t>
                </w:r>
              </w:p>
            </w:tc>
          </w:sdtContent>
        </w:sdt>
        <w:sdt>
          <w:sdtPr>
            <w:alias w:val="Due date:"/>
            <w:tag w:val="Due date:"/>
            <w:id w:val="-905366519"/>
            <w:placeholder>
              <w:docPart w:val="B6FBB25879FF4EDC8C2A6ABB83CE5C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00914F9" w14:textId="77777777" w:rsidR="00571ABD" w:rsidRDefault="004A4768" w:rsidP="004A4768">
                <w:pPr>
                  <w:pStyle w:val="Heading3"/>
                  <w:outlineLvl w:val="2"/>
                </w:pPr>
                <w:r>
                  <w:t>Due date</w:t>
                </w:r>
              </w:p>
            </w:tc>
          </w:sdtContent>
        </w:sdt>
        <w:sdt>
          <w:sdtPr>
            <w:alias w:val="Status:"/>
            <w:tag w:val="Status:"/>
            <w:id w:val="-1692374097"/>
            <w:placeholder>
              <w:docPart w:val="83B1167FE6404718830FA34BADE96A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77670C5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47D68147" w14:textId="77777777" w:rsidTr="00EF16BE">
        <w:sdt>
          <w:sdtPr>
            <w:alias w:val="Enter action item 1:"/>
            <w:tag w:val="Enter action item 1:"/>
            <w:id w:val="-1145588027"/>
            <w:placeholder>
              <w:docPart w:val="3047DC50C3DA44D3BF1DE9EF3DD47127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F06E8F0" w14:textId="77777777" w:rsidR="00571ABD" w:rsidRPr="004A4768" w:rsidRDefault="004A4768" w:rsidP="004A4768">
                <w:r>
                  <w:t>Enter action item 1</w:t>
                </w:r>
              </w:p>
            </w:tc>
          </w:sdtContent>
        </w:sdt>
        <w:sdt>
          <w:sdtPr>
            <w:alias w:val="Enter due date:"/>
            <w:tag w:val="Enter due date:"/>
            <w:id w:val="-1219201131"/>
            <w:placeholder>
              <w:docPart w:val="F458152385EE49ABB6893E0F8D6AA4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72319C6" w14:textId="77777777" w:rsidR="00571ABD" w:rsidRDefault="003A12B5" w:rsidP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567147850"/>
            <w:placeholder>
              <w:docPart w:val="471C179920634C5DBBB0CD48A51CDC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78A0B1EB" w14:textId="77777777" w:rsidR="00571ABD" w:rsidRDefault="003A12B5" w:rsidP="003A12B5">
                <w:r>
                  <w:t>Enter status</w:t>
                </w:r>
              </w:p>
            </w:tc>
          </w:sdtContent>
        </w:sdt>
      </w:tr>
      <w:tr w:rsidR="00571ABD" w14:paraId="1954FBC1" w14:textId="77777777" w:rsidTr="00EF16BE">
        <w:sdt>
          <w:sdtPr>
            <w:alias w:val="Enter action item 2:"/>
            <w:tag w:val="Enter action item 2:"/>
            <w:id w:val="1706676861"/>
            <w:placeholder>
              <w:docPart w:val="A7FB2A8F5D4E45FCAD607A2AF5D557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B2A52D8" w14:textId="77777777" w:rsidR="00571ABD" w:rsidRDefault="004A4768">
                <w:r>
                  <w:t>Enter action item 2</w:t>
                </w:r>
              </w:p>
            </w:tc>
          </w:sdtContent>
        </w:sdt>
        <w:sdt>
          <w:sdtPr>
            <w:alias w:val="Enter due date:"/>
            <w:tag w:val="Enter due date:"/>
            <w:id w:val="849531588"/>
            <w:placeholder>
              <w:docPart w:val="2F08A038098E4FC5BDC805CE2F69B7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1B8D7F8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267768659"/>
            <w:placeholder>
              <w:docPart w:val="85B05ECED0284C149EC2AE9D4C41D1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B424B70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21A711EF" w14:textId="77777777" w:rsidTr="00EF16BE">
        <w:sdt>
          <w:sdtPr>
            <w:alias w:val="Enter action item 3:"/>
            <w:tag w:val="Enter action item 3:"/>
            <w:id w:val="433021277"/>
            <w:placeholder>
              <w:docPart w:val="A7C30B10051C4D939EC4F689EDFE29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6C4ADC73" w14:textId="77777777" w:rsidR="00571ABD" w:rsidRDefault="004A4768">
                <w:r>
                  <w:t>Enter action item 3</w:t>
                </w:r>
              </w:p>
            </w:tc>
          </w:sdtContent>
        </w:sdt>
        <w:sdt>
          <w:sdtPr>
            <w:alias w:val="Enter due date:"/>
            <w:tag w:val="Enter due date:"/>
            <w:id w:val="2113244007"/>
            <w:placeholder>
              <w:docPart w:val="226E850BF5B243DCBF3DD2A95ECE0F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EF8109B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563154114"/>
            <w:placeholder>
              <w:docPart w:val="F7548E64E7DD42B187B81DA7A9AADE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DA1C247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530DF279" w14:textId="77777777" w:rsidTr="00EF16BE">
        <w:sdt>
          <w:sdtPr>
            <w:alias w:val="Enter action item 4:"/>
            <w:tag w:val="Enter action item 4:"/>
            <w:id w:val="672452847"/>
            <w:placeholder>
              <w:docPart w:val="E61BED0F62734AC098A36B16A6DC45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167C622" w14:textId="77777777" w:rsidR="00571ABD" w:rsidRDefault="004A4768">
                <w:r>
                  <w:t>Enter action item 4</w:t>
                </w:r>
              </w:p>
            </w:tc>
          </w:sdtContent>
        </w:sdt>
        <w:sdt>
          <w:sdtPr>
            <w:alias w:val="Enter due date:"/>
            <w:tag w:val="Enter due date:"/>
            <w:id w:val="381596344"/>
            <w:placeholder>
              <w:docPart w:val="5801B33370FE4737BEC90DE4AD57FD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528C4B2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2032612216"/>
            <w:placeholder>
              <w:docPart w:val="DD716EA106AA4A5F8B3A3551305B74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280E98F0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15AE4459" w14:textId="77777777" w:rsidTr="00EF16BE">
        <w:sdt>
          <w:sdtPr>
            <w:alias w:val="Enter action item 5:"/>
            <w:tag w:val="Enter action item 5:"/>
            <w:id w:val="-1954312117"/>
            <w:placeholder>
              <w:docPart w:val="5E2544894CF54B43A7C00BD9A2039B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91BEA24" w14:textId="77777777" w:rsidR="00571ABD" w:rsidRDefault="004A4768">
                <w:r>
                  <w:t>Enter action item 5</w:t>
                </w:r>
              </w:p>
            </w:tc>
          </w:sdtContent>
        </w:sdt>
        <w:sdt>
          <w:sdtPr>
            <w:alias w:val="Enter due date:"/>
            <w:tag w:val="Enter due date:"/>
            <w:id w:val="2009017390"/>
            <w:placeholder>
              <w:docPart w:val="7ADBC74B401745D4B61B6AA3B2BB62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EF24D48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1399356346"/>
            <w:placeholder>
              <w:docPart w:val="0D974E2147DB4B079F67E8B5F79560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08B93B4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58B128AE" w14:textId="77777777" w:rsidTr="00EF16BE">
        <w:sdt>
          <w:sdtPr>
            <w:alias w:val="Enter action item 6:"/>
            <w:tag w:val="Enter action item 6:"/>
            <w:id w:val="422302172"/>
            <w:placeholder>
              <w:docPart w:val="B49FF5A9A0CE434C9A33F05655C04E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980C9A5" w14:textId="77777777" w:rsidR="00571ABD" w:rsidRDefault="003A12B5">
                <w:r>
                  <w:t>Enter action item 6</w:t>
                </w:r>
              </w:p>
            </w:tc>
          </w:sdtContent>
        </w:sdt>
        <w:sdt>
          <w:sdtPr>
            <w:alias w:val="Enter due date:"/>
            <w:tag w:val="Enter due date:"/>
            <w:id w:val="1613790191"/>
            <w:placeholder>
              <w:docPart w:val="BE121CA87F104EED8D147A27C0A076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CC4AB70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226381477"/>
            <w:placeholder>
              <w:docPart w:val="FA1DA10D397E42C99E028E74D894F8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FF1C220" w14:textId="77777777" w:rsidR="00571ABD" w:rsidRDefault="003A12B5">
                <w:r>
                  <w:t>Enter status</w:t>
                </w:r>
              </w:p>
            </w:tc>
          </w:sdtContent>
        </w:sdt>
      </w:tr>
    </w:tbl>
    <w:sdt>
      <w:sdtPr>
        <w:alias w:val="Long-term goals:"/>
        <w:tag w:val="Long-term goals:"/>
        <w:id w:val="837417369"/>
        <w:placeholder>
          <w:docPart w:val="5A867223EB9D40D1A224774266806086"/>
        </w:placeholder>
        <w:temporary/>
        <w:showingPlcHdr/>
        <w15:appearance w15:val="hidden"/>
      </w:sdtPr>
      <w:sdtEndPr/>
      <w:sdtContent>
        <w:p w14:paraId="1F7279FF" w14:textId="77777777" w:rsidR="00571ABD" w:rsidRDefault="003A12B5">
          <w:pPr>
            <w:pStyle w:val="Heading2"/>
          </w:pPr>
          <w:r>
            <w:t>Long-term goals</w:t>
          </w:r>
        </w:p>
      </w:sdtContent>
    </w:sdt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6300"/>
        <w:gridCol w:w="2070"/>
        <w:gridCol w:w="2430"/>
      </w:tblGrid>
      <w:tr w:rsidR="00571ABD" w14:paraId="6F759FAA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Goals:"/>
            <w:tag w:val="Goals:"/>
            <w:id w:val="500087940"/>
            <w:placeholder>
              <w:docPart w:val="363B5342083B4E53AB667AFFF2450B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5BEFCDD" w14:textId="77777777" w:rsidR="00571ABD" w:rsidRDefault="003A12B5" w:rsidP="003A12B5">
                <w:pPr>
                  <w:pStyle w:val="Heading3"/>
                  <w:outlineLvl w:val="2"/>
                </w:pPr>
                <w:r>
                  <w:t>Goals</w:t>
                </w:r>
              </w:p>
            </w:tc>
          </w:sdtContent>
        </w:sdt>
        <w:sdt>
          <w:sdtPr>
            <w:alias w:val="Due date:"/>
            <w:tag w:val="Due date:"/>
            <w:id w:val="1913579388"/>
            <w:placeholder>
              <w:docPart w:val="BDEEA8FA9EE64F9A9103E5C9B69317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AF759DE" w14:textId="77777777" w:rsidR="00571ABD" w:rsidRDefault="003A12B5" w:rsidP="003A12B5">
                <w:pPr>
                  <w:pStyle w:val="Heading3"/>
                  <w:outlineLvl w:val="2"/>
                </w:pPr>
                <w:r>
                  <w:t>Due date</w:t>
                </w:r>
              </w:p>
            </w:tc>
          </w:sdtContent>
        </w:sdt>
        <w:sdt>
          <w:sdtPr>
            <w:alias w:val="Progress:"/>
            <w:tag w:val="Progress:"/>
            <w:id w:val="-1812395976"/>
            <w:placeholder>
              <w:docPart w:val="3F53EEA5632D40549443B74B33CD4C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4E3F5A3C" w14:textId="77777777" w:rsidR="00571ABD" w:rsidRDefault="003A12B5" w:rsidP="003A12B5">
                <w:pPr>
                  <w:pStyle w:val="Heading3"/>
                  <w:outlineLvl w:val="2"/>
                </w:pPr>
                <w:r>
                  <w:t>Progress</w:t>
                </w:r>
              </w:p>
            </w:tc>
          </w:sdtContent>
        </w:sdt>
      </w:tr>
      <w:tr w:rsidR="0070244F" w14:paraId="54419841" w14:textId="77777777" w:rsidTr="00EF16BE">
        <w:sdt>
          <w:sdtPr>
            <w:alias w:val="Enter goal 1:"/>
            <w:tag w:val="Enter goal 1:"/>
            <w:id w:val="486751665"/>
            <w:placeholder>
              <w:docPart w:val="808C4F6339EB4C8E8B6F7CB9D1AEB0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E7B1DDE" w14:textId="77777777" w:rsidR="0070244F" w:rsidRDefault="0070244F" w:rsidP="0070244F">
                <w:r>
                  <w:t>Enter goal 1</w:t>
                </w:r>
              </w:p>
            </w:tc>
          </w:sdtContent>
        </w:sdt>
        <w:sdt>
          <w:sdtPr>
            <w:alias w:val="Enter due date:"/>
            <w:tag w:val="Enter due date:"/>
            <w:id w:val="1416357906"/>
            <w:placeholder>
              <w:docPart w:val="59FAC28F39184508AEBCE833EB73E2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43590B6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961185616"/>
            <w:placeholder>
              <w:docPart w:val="9886705D9DC2441AB4C076856B1517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5FD5F66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4475A45E" w14:textId="77777777" w:rsidTr="00EF16BE">
        <w:sdt>
          <w:sdtPr>
            <w:alias w:val="Enter goal 2:"/>
            <w:tag w:val="Enter goal 2:"/>
            <w:id w:val="-1989318525"/>
            <w:placeholder>
              <w:docPart w:val="F118D1B255694C47988C0FDBD50235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737AEB66" w14:textId="77777777" w:rsidR="0070244F" w:rsidRDefault="0070244F" w:rsidP="0070244F">
                <w:r>
                  <w:t>Enter goal 2</w:t>
                </w:r>
              </w:p>
            </w:tc>
          </w:sdtContent>
        </w:sdt>
        <w:sdt>
          <w:sdtPr>
            <w:alias w:val="Enter due date:"/>
            <w:tag w:val="Enter due date:"/>
            <w:id w:val="872266259"/>
            <w:placeholder>
              <w:docPart w:val="92BD6648D36548979473F96D35A06A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DA59693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1023631773"/>
            <w:placeholder>
              <w:docPart w:val="5776C1BBD1CD41EFB656942B9724E1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48E5C3E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2D453539" w14:textId="77777777" w:rsidTr="00EF16BE">
        <w:sdt>
          <w:sdtPr>
            <w:alias w:val="Enter goal 3:"/>
            <w:tag w:val="Enter goal 3:"/>
            <w:id w:val="-516623357"/>
            <w:placeholder>
              <w:docPart w:val="E58150356BC048A8AB8F0749F79C90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702F8EED" w14:textId="77777777" w:rsidR="0070244F" w:rsidRDefault="0070244F" w:rsidP="0070244F">
                <w:r>
                  <w:t>Enter goal 3</w:t>
                </w:r>
              </w:p>
            </w:tc>
          </w:sdtContent>
        </w:sdt>
        <w:sdt>
          <w:sdtPr>
            <w:alias w:val="Enter due date:"/>
            <w:tag w:val="Enter due date:"/>
            <w:id w:val="1337663435"/>
            <w:placeholder>
              <w:docPart w:val="1341646F234F4A83A4A22CDFEA9211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B8AFFB3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564693647"/>
            <w:placeholder>
              <w:docPart w:val="3BD06F34C4DF42EE860792000BCD59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4E805B8E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10A28A4E" w14:textId="77777777" w:rsidTr="00EF16BE">
        <w:sdt>
          <w:sdtPr>
            <w:alias w:val="Enter goal 4:"/>
            <w:tag w:val="Enter goal 4:"/>
            <w:id w:val="4710211"/>
            <w:placeholder>
              <w:docPart w:val="3D3893F3504541FFB98444B3E9BC35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3178EFE" w14:textId="77777777" w:rsidR="0070244F" w:rsidRDefault="0070244F" w:rsidP="0070244F">
                <w:r>
                  <w:t>Enter goal 4</w:t>
                </w:r>
              </w:p>
            </w:tc>
          </w:sdtContent>
        </w:sdt>
        <w:sdt>
          <w:sdtPr>
            <w:alias w:val="Enter due date:"/>
            <w:tag w:val="Enter due date:"/>
            <w:id w:val="1642230957"/>
            <w:placeholder>
              <w:docPart w:val="1DA1F1D2422A4717967CA7422EBCCB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9D58475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1262571330"/>
            <w:placeholder>
              <w:docPart w:val="F91FCBBC59524FE095D585A986B9E0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1F4762B5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6788A409" w14:textId="77777777" w:rsidTr="00EF16BE">
        <w:sdt>
          <w:sdtPr>
            <w:alias w:val="Enter goal 5:"/>
            <w:tag w:val="Enter goal 5:"/>
            <w:id w:val="401794476"/>
            <w:placeholder>
              <w:docPart w:val="5EC34D064FE6437FA8589B2FDF8082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6A08FED" w14:textId="77777777" w:rsidR="0070244F" w:rsidRDefault="0070244F" w:rsidP="0070244F">
                <w:r>
                  <w:t>Enter goal 5</w:t>
                </w:r>
              </w:p>
            </w:tc>
          </w:sdtContent>
        </w:sdt>
        <w:sdt>
          <w:sdtPr>
            <w:alias w:val="Enter due date:"/>
            <w:tag w:val="Enter due date:"/>
            <w:id w:val="456925149"/>
            <w:placeholder>
              <w:docPart w:val="0FAE66B03E264ABFA307A8706DE5FF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8BE5CC7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2051754366"/>
            <w:placeholder>
              <w:docPart w:val="FC3E41825CFC4B48984DE88F445C2D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9FA046D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7BAA95BD" w14:textId="77777777" w:rsidTr="00EF16BE">
        <w:sdt>
          <w:sdtPr>
            <w:alias w:val="Enter goal 6:"/>
            <w:tag w:val="Enter goal 6:"/>
            <w:id w:val="-1207870330"/>
            <w:placeholder>
              <w:docPart w:val="5ECBF7A4734A43388D62C0086CEE1F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009D054" w14:textId="77777777" w:rsidR="0070244F" w:rsidRDefault="0070244F" w:rsidP="0070244F">
                <w:r>
                  <w:t>Enter goal 6</w:t>
                </w:r>
              </w:p>
            </w:tc>
          </w:sdtContent>
        </w:sdt>
        <w:sdt>
          <w:sdtPr>
            <w:alias w:val="Enter due date:"/>
            <w:tag w:val="Enter due date:"/>
            <w:id w:val="-1214420148"/>
            <w:placeholder>
              <w:docPart w:val="06E75BE56B9B493C9C3915678CAB0D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389DEF1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888457655"/>
            <w:placeholder>
              <w:docPart w:val="0DCFE76356894C82B2D4C48DFD9869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2B3A6E6A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</w:tbl>
    <w:p w14:paraId="5A3F7B5B" w14:textId="77777777" w:rsidR="00571ABD" w:rsidRDefault="000113C6">
      <w:pPr>
        <w:pStyle w:val="Heading2"/>
      </w:pPr>
      <w:sdt>
        <w:sdtPr>
          <w:alias w:val="Accomplishments:"/>
          <w:tag w:val="Accomplishments:"/>
          <w:id w:val="1062911232"/>
          <w:placeholder>
            <w:docPart w:val="0E2B96E47CC44446A18D4CE0FE7926AA"/>
          </w:placeholder>
          <w:temporary/>
          <w:showingPlcHdr/>
          <w15:appearance w15:val="hidden"/>
        </w:sdtPr>
        <w:sdtEndPr/>
        <w:sdtContent>
          <w:r w:rsidR="0070244F">
            <w:t>Accomplishments</w:t>
          </w:r>
        </w:sdtContent>
      </w:sdt>
    </w:p>
    <w:sdt>
      <w:sdtPr>
        <w:alias w:val="Enter accomplishments:"/>
        <w:tag w:val="Enter accomplishments:"/>
        <w:id w:val="1727250588"/>
        <w:placeholder>
          <w:docPart w:val="D9A6ABC85AFA411BB8A01858F269DB43"/>
        </w:placeholder>
        <w:temporary/>
        <w:showingPlcHdr/>
        <w15:appearance w15:val="hidden"/>
      </w:sdtPr>
      <w:sdtEndPr/>
      <w:sdtContent>
        <w:p w14:paraId="506C2A19" w14:textId="77777777" w:rsidR="00571ABD" w:rsidRDefault="00413740">
          <w:r>
            <w:t>Enter a</w:t>
          </w:r>
          <w:r w:rsidR="000F739B">
            <w:t>ccomplishments</w:t>
          </w:r>
        </w:p>
      </w:sdtContent>
    </w:sdt>
    <w:p w14:paraId="6097EB54" w14:textId="77777777" w:rsidR="00571ABD" w:rsidRDefault="000113C6">
      <w:pPr>
        <w:pStyle w:val="Heading2"/>
      </w:pPr>
      <w:sdt>
        <w:sdtPr>
          <w:alias w:val="Concerns:"/>
          <w:tag w:val="Concerns:"/>
          <w:id w:val="803194605"/>
          <w:placeholder>
            <w:docPart w:val="F5C7BEC70DF1473C9F425BA32EF211FA"/>
          </w:placeholder>
          <w:temporary/>
          <w:showingPlcHdr/>
          <w15:appearance w15:val="hidden"/>
        </w:sdtPr>
        <w:sdtEndPr/>
        <w:sdtContent>
          <w:r w:rsidR="0070244F">
            <w:t>Concerns</w:t>
          </w:r>
        </w:sdtContent>
      </w:sdt>
    </w:p>
    <w:sdt>
      <w:sdtPr>
        <w:alias w:val="Enter concerns:"/>
        <w:tag w:val="Enter concerns:"/>
        <w:id w:val="-1148436154"/>
        <w:placeholder>
          <w:docPart w:val="3F7BD03B6C60459D9C5E8F22074EE15A"/>
        </w:placeholder>
        <w:temporary/>
        <w:showingPlcHdr/>
        <w15:appearance w15:val="hidden"/>
      </w:sdtPr>
      <w:sdtEndPr/>
      <w:sdtContent>
        <w:p w14:paraId="3F2BE516" w14:textId="77777777" w:rsidR="000C3800" w:rsidRDefault="00413740">
          <w:r>
            <w:t>Enter c</w:t>
          </w:r>
          <w:r w:rsidR="000F739B">
            <w:t>oncerns</w:t>
          </w:r>
        </w:p>
      </w:sdtContent>
    </w:sdt>
    <w:sectPr w:rsidR="000C380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12B1C" w14:textId="77777777" w:rsidR="000113C6" w:rsidRDefault="000113C6">
      <w:r>
        <w:separator/>
      </w:r>
    </w:p>
  </w:endnote>
  <w:endnote w:type="continuationSeparator" w:id="0">
    <w:p w14:paraId="26D35A57" w14:textId="77777777" w:rsidR="000113C6" w:rsidRDefault="0001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27A8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F4517" w14:textId="77777777" w:rsidR="000113C6" w:rsidRDefault="000113C6">
      <w:r>
        <w:separator/>
      </w:r>
    </w:p>
  </w:footnote>
  <w:footnote w:type="continuationSeparator" w:id="0">
    <w:p w14:paraId="2219900B" w14:textId="77777777" w:rsidR="000113C6" w:rsidRDefault="00011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B5"/>
    <w:rsid w:val="00003E29"/>
    <w:rsid w:val="000113C6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602D15"/>
    <w:rsid w:val="0068098F"/>
    <w:rsid w:val="006952EB"/>
    <w:rsid w:val="0070244F"/>
    <w:rsid w:val="00860BE1"/>
    <w:rsid w:val="00875DA4"/>
    <w:rsid w:val="00917EAE"/>
    <w:rsid w:val="00AE6673"/>
    <w:rsid w:val="00B109B2"/>
    <w:rsid w:val="00BA5045"/>
    <w:rsid w:val="00C048FB"/>
    <w:rsid w:val="00C2505B"/>
    <w:rsid w:val="00C464FA"/>
    <w:rsid w:val="00D11F1F"/>
    <w:rsid w:val="00D523B5"/>
    <w:rsid w:val="00DC4535"/>
    <w:rsid w:val="00E365B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0181E"/>
  <w15:chartTrackingRefBased/>
  <w15:docId w15:val="{2F64B5E7-7FA6-42ED-AEFC-499BB4B3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Q%20Galaxy%20Book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00657696264DAFB23B4A2CE592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C76D5-9DCB-49F7-A0DF-2D4653E70852}"/>
      </w:docPartPr>
      <w:docPartBody>
        <w:p w:rsidR="00000000" w:rsidRDefault="003D72B1">
          <w:pPr>
            <w:pStyle w:val="7100657696264DAFB23B4A2CE592E1E7"/>
          </w:pPr>
          <w:r>
            <w:t>Company Name</w:t>
          </w:r>
        </w:p>
      </w:docPartBody>
    </w:docPart>
    <w:docPart>
      <w:docPartPr>
        <w:name w:val="E825541E398B495EA1365CFCC0D0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AE8-4841-45BD-BBC0-F0047A9E3B25}"/>
      </w:docPartPr>
      <w:docPartBody>
        <w:p w:rsidR="00000000" w:rsidRDefault="003D72B1">
          <w:pPr>
            <w:pStyle w:val="E825541E398B495EA1365CFCC0D04FF4"/>
          </w:pPr>
          <w:r>
            <w:t>Employee Status Report</w:t>
          </w:r>
        </w:p>
      </w:docPartBody>
    </w:docPart>
    <w:docPart>
      <w:docPartPr>
        <w:name w:val="3234573BB53E47D5BAA831EC8958F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DD7D-A3B3-4E05-928D-0AF301062C9B}"/>
      </w:docPartPr>
      <w:docPartBody>
        <w:p w:rsidR="00000000" w:rsidRDefault="003D72B1">
          <w:pPr>
            <w:pStyle w:val="3234573BB53E47D5BAA831EC8958F1E6"/>
          </w:pPr>
          <w:r>
            <w:t>Employee information</w:t>
          </w:r>
        </w:p>
      </w:docPartBody>
    </w:docPart>
    <w:docPart>
      <w:docPartPr>
        <w:name w:val="4910807F7F9A4711A0018791AE777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5589C-E630-42EE-87A2-894F3DD7C6A9}"/>
      </w:docPartPr>
      <w:docPartBody>
        <w:p w:rsidR="00000000" w:rsidRDefault="003D72B1">
          <w:pPr>
            <w:pStyle w:val="4910807F7F9A4711A0018791AE7771CC"/>
          </w:pPr>
          <w:r>
            <w:t>Employee name</w:t>
          </w:r>
        </w:p>
      </w:docPartBody>
    </w:docPart>
    <w:docPart>
      <w:docPartPr>
        <w:name w:val="9A8024B6D2B3450F9601E04EF049E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AA54-2081-45B7-A759-4D0C86D6B504}"/>
      </w:docPartPr>
      <w:docPartBody>
        <w:p w:rsidR="00000000" w:rsidRDefault="003D72B1">
          <w:pPr>
            <w:pStyle w:val="9A8024B6D2B3450F9601E04EF049E84A"/>
          </w:pPr>
          <w:r>
            <w:t>Enter employee name</w:t>
          </w:r>
        </w:p>
      </w:docPartBody>
    </w:docPart>
    <w:docPart>
      <w:docPartPr>
        <w:name w:val="FDBC3FAFB76343C2A03E9D912F1AA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ECC8D-7C3D-41B0-B510-C8005F3A6B3F}"/>
      </w:docPartPr>
      <w:docPartBody>
        <w:p w:rsidR="00000000" w:rsidRDefault="003D72B1">
          <w:pPr>
            <w:pStyle w:val="FDBC3FAFB76343C2A03E9D912F1AAC30"/>
          </w:pPr>
          <w:r>
            <w:t>Employee ID</w:t>
          </w:r>
        </w:p>
      </w:docPartBody>
    </w:docPart>
    <w:docPart>
      <w:docPartPr>
        <w:name w:val="8E3613492DCB44E8A50A296C4DC30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B40B1-2A49-4B2B-A46F-87B3C4F8BEB3}"/>
      </w:docPartPr>
      <w:docPartBody>
        <w:p w:rsidR="00000000" w:rsidRDefault="003D72B1">
          <w:pPr>
            <w:pStyle w:val="8E3613492DCB44E8A50A296C4DC30AEA"/>
          </w:pPr>
          <w:r>
            <w:t>Enter employee id</w:t>
          </w:r>
        </w:p>
      </w:docPartBody>
    </w:docPart>
    <w:docPart>
      <w:docPartPr>
        <w:name w:val="DDB72E2BE54C48E893824B3DB7C5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25E88-5A97-4182-B688-C052D5CCB636}"/>
      </w:docPartPr>
      <w:docPartBody>
        <w:p w:rsidR="00000000" w:rsidRDefault="003D72B1">
          <w:pPr>
            <w:pStyle w:val="DDB72E2BE54C48E893824B3DB7C54FEF"/>
          </w:pPr>
          <w:r>
            <w:t>Department</w:t>
          </w:r>
        </w:p>
      </w:docPartBody>
    </w:docPart>
    <w:docPart>
      <w:docPartPr>
        <w:name w:val="63C95DA2F60748DF99193E1F2E385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68E-AE37-464D-8241-ABE96461A867}"/>
      </w:docPartPr>
      <w:docPartBody>
        <w:p w:rsidR="00000000" w:rsidRDefault="003D72B1">
          <w:pPr>
            <w:pStyle w:val="63C95DA2F60748DF99193E1F2E385924"/>
          </w:pPr>
          <w:r>
            <w:t>Enter department</w:t>
          </w:r>
        </w:p>
      </w:docPartBody>
    </w:docPart>
    <w:docPart>
      <w:docPartPr>
        <w:name w:val="1684994F3DA44E49A84B1E8C66FE8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4FDA6-B866-4F35-8B8C-5A7F124F9DB1}"/>
      </w:docPartPr>
      <w:docPartBody>
        <w:p w:rsidR="00000000" w:rsidRDefault="003D72B1">
          <w:pPr>
            <w:pStyle w:val="1684994F3DA44E49A84B1E8C66FE86EC"/>
          </w:pPr>
          <w:r>
            <w:t>Manager</w:t>
          </w:r>
        </w:p>
      </w:docPartBody>
    </w:docPart>
    <w:docPart>
      <w:docPartPr>
        <w:name w:val="0859113395D54D848E2D777965DC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FA85A-63F1-489E-A5D8-4B541B7CC1DA}"/>
      </w:docPartPr>
      <w:docPartBody>
        <w:p w:rsidR="00000000" w:rsidRDefault="003D72B1">
          <w:pPr>
            <w:pStyle w:val="0859113395D54D848E2D777965DC6E88"/>
          </w:pPr>
          <w:r>
            <w:t>Enter manager</w:t>
          </w:r>
        </w:p>
      </w:docPartBody>
    </w:docPart>
    <w:docPart>
      <w:docPartPr>
        <w:name w:val="6BD629D3909C45BE9322B5D1922E0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1DDF-0267-49BA-8FA4-C6DBCF0FF988}"/>
      </w:docPartPr>
      <w:docPartBody>
        <w:p w:rsidR="00000000" w:rsidRDefault="003D72B1">
          <w:pPr>
            <w:pStyle w:val="6BD629D3909C45BE9322B5D1922E0C59"/>
          </w:pPr>
          <w:r>
            <w:t>Report start date</w:t>
          </w:r>
        </w:p>
      </w:docPartBody>
    </w:docPart>
    <w:docPart>
      <w:docPartPr>
        <w:name w:val="983BB89806554BA99FEEA948B681C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444F7-D5AF-4668-9941-AEFB60D41B85}"/>
      </w:docPartPr>
      <w:docPartBody>
        <w:p w:rsidR="00000000" w:rsidRDefault="003D72B1">
          <w:pPr>
            <w:pStyle w:val="983BB89806554BA99FEEA948B681CD00"/>
          </w:pPr>
          <w:r>
            <w:t>Enter start date</w:t>
          </w:r>
        </w:p>
      </w:docPartBody>
    </w:docPart>
    <w:docPart>
      <w:docPartPr>
        <w:name w:val="8DA184C56C0749BDA54D4081ECD8B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51755-2E5D-43EA-ACE8-30AA811B41A0}"/>
      </w:docPartPr>
      <w:docPartBody>
        <w:p w:rsidR="00000000" w:rsidRDefault="003D72B1">
          <w:pPr>
            <w:pStyle w:val="8DA184C56C0749BDA54D4081ECD8B3BF"/>
          </w:pPr>
          <w:r>
            <w:t>Report end date</w:t>
          </w:r>
        </w:p>
      </w:docPartBody>
    </w:docPart>
    <w:docPart>
      <w:docPartPr>
        <w:name w:val="C6127A92E70B4B78A39A9BD119A6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207ED-2FFF-44D0-95BB-40FFD764B682}"/>
      </w:docPartPr>
      <w:docPartBody>
        <w:p w:rsidR="00000000" w:rsidRDefault="003D72B1">
          <w:pPr>
            <w:pStyle w:val="C6127A92E70B4B78A39A9BD119A6863E"/>
          </w:pPr>
          <w:r>
            <w:t>Enter end date</w:t>
          </w:r>
        </w:p>
      </w:docPartBody>
    </w:docPart>
    <w:docPart>
      <w:docPartPr>
        <w:name w:val="BBACAFD553C34693B0AF9D5FCEF2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DAE7-55BF-404C-A508-26D980F6D412}"/>
      </w:docPartPr>
      <w:docPartBody>
        <w:p w:rsidR="00000000" w:rsidRDefault="003D72B1">
          <w:pPr>
            <w:pStyle w:val="BBACAFD553C34693B0AF9D5FCEF20F93"/>
          </w:pPr>
          <w:r>
            <w:t>Short-term action items</w:t>
          </w:r>
        </w:p>
      </w:docPartBody>
    </w:docPart>
    <w:docPart>
      <w:docPartPr>
        <w:name w:val="9F8FCE4CFEBF493FB30E0284B0D7C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E307-49C5-46DC-B2F3-487AFCF8F626}"/>
      </w:docPartPr>
      <w:docPartBody>
        <w:p w:rsidR="00000000" w:rsidRDefault="003D72B1">
          <w:pPr>
            <w:pStyle w:val="9F8FCE4CFEBF493FB30E0284B0D7C05A"/>
          </w:pPr>
          <w:r>
            <w:t>Action item</w:t>
          </w:r>
        </w:p>
      </w:docPartBody>
    </w:docPart>
    <w:docPart>
      <w:docPartPr>
        <w:name w:val="B6FBB25879FF4EDC8C2A6ABB83CE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14633-1C9F-4357-B816-1234B1D55BF3}"/>
      </w:docPartPr>
      <w:docPartBody>
        <w:p w:rsidR="00000000" w:rsidRDefault="003D72B1">
          <w:pPr>
            <w:pStyle w:val="B6FBB25879FF4EDC8C2A6ABB83CE5C97"/>
          </w:pPr>
          <w:r>
            <w:t>Due date</w:t>
          </w:r>
        </w:p>
      </w:docPartBody>
    </w:docPart>
    <w:docPart>
      <w:docPartPr>
        <w:name w:val="83B1167FE6404718830FA34BADE9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E0CF3-FA0C-4196-B6C9-851A0643BCBF}"/>
      </w:docPartPr>
      <w:docPartBody>
        <w:p w:rsidR="00000000" w:rsidRDefault="003D72B1">
          <w:pPr>
            <w:pStyle w:val="83B1167FE6404718830FA34BADE96A16"/>
          </w:pPr>
          <w:r>
            <w:t>Status</w:t>
          </w:r>
        </w:p>
      </w:docPartBody>
    </w:docPart>
    <w:docPart>
      <w:docPartPr>
        <w:name w:val="3047DC50C3DA44D3BF1DE9EF3DD4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09E3B-4250-4B3E-B9E0-0CD5EF19688F}"/>
      </w:docPartPr>
      <w:docPartBody>
        <w:p w:rsidR="00000000" w:rsidRDefault="003D72B1">
          <w:pPr>
            <w:pStyle w:val="3047DC50C3DA44D3BF1DE9EF3DD47127"/>
          </w:pPr>
          <w:r>
            <w:t>Enter action item 1</w:t>
          </w:r>
        </w:p>
      </w:docPartBody>
    </w:docPart>
    <w:docPart>
      <w:docPartPr>
        <w:name w:val="F458152385EE49ABB6893E0F8D6A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BECC-2754-49D6-8BFB-C25590EDEA22}"/>
      </w:docPartPr>
      <w:docPartBody>
        <w:p w:rsidR="00000000" w:rsidRDefault="003D72B1">
          <w:pPr>
            <w:pStyle w:val="F458152385EE49ABB6893E0F8D6AA452"/>
          </w:pPr>
          <w:r>
            <w:t>Enter due date</w:t>
          </w:r>
        </w:p>
      </w:docPartBody>
    </w:docPart>
    <w:docPart>
      <w:docPartPr>
        <w:name w:val="471C179920634C5DBBB0CD48A51CD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8F3E-0F15-4948-AA7B-75508488B047}"/>
      </w:docPartPr>
      <w:docPartBody>
        <w:p w:rsidR="00000000" w:rsidRDefault="003D72B1">
          <w:pPr>
            <w:pStyle w:val="471C179920634C5DBBB0CD48A51CDC1B"/>
          </w:pPr>
          <w:r>
            <w:t>Enter status</w:t>
          </w:r>
        </w:p>
      </w:docPartBody>
    </w:docPart>
    <w:docPart>
      <w:docPartPr>
        <w:name w:val="A7FB2A8F5D4E45FCAD607A2AF5D55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C9A64-76A6-4B01-9814-6D6A896D63B6}"/>
      </w:docPartPr>
      <w:docPartBody>
        <w:p w:rsidR="00000000" w:rsidRDefault="003D72B1">
          <w:pPr>
            <w:pStyle w:val="A7FB2A8F5D4E45FCAD607A2AF5D557C4"/>
          </w:pPr>
          <w:r>
            <w:t xml:space="preserve">Enter </w:t>
          </w:r>
          <w:r>
            <w:t>action item 2</w:t>
          </w:r>
        </w:p>
      </w:docPartBody>
    </w:docPart>
    <w:docPart>
      <w:docPartPr>
        <w:name w:val="2F08A038098E4FC5BDC805CE2F69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07888-A2B5-40A1-B72B-6A0E10473F5D}"/>
      </w:docPartPr>
      <w:docPartBody>
        <w:p w:rsidR="00000000" w:rsidRDefault="003D72B1">
          <w:pPr>
            <w:pStyle w:val="2F08A038098E4FC5BDC805CE2F69B79E"/>
          </w:pPr>
          <w:r>
            <w:t>Enter due date</w:t>
          </w:r>
        </w:p>
      </w:docPartBody>
    </w:docPart>
    <w:docPart>
      <w:docPartPr>
        <w:name w:val="85B05ECED0284C149EC2AE9D4C41D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BB5CB-CE18-44F6-BE0B-BE79DE93452F}"/>
      </w:docPartPr>
      <w:docPartBody>
        <w:p w:rsidR="00000000" w:rsidRDefault="003D72B1">
          <w:pPr>
            <w:pStyle w:val="85B05ECED0284C149EC2AE9D4C41D16F"/>
          </w:pPr>
          <w:r>
            <w:t>Enter status</w:t>
          </w:r>
        </w:p>
      </w:docPartBody>
    </w:docPart>
    <w:docPart>
      <w:docPartPr>
        <w:name w:val="A7C30B10051C4D939EC4F689EDFE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1C5E-2AD8-458B-A33D-B594701CAE23}"/>
      </w:docPartPr>
      <w:docPartBody>
        <w:p w:rsidR="00000000" w:rsidRDefault="003D72B1">
          <w:pPr>
            <w:pStyle w:val="A7C30B10051C4D939EC4F689EDFE29AD"/>
          </w:pPr>
          <w:r>
            <w:t>Enter action item 3</w:t>
          </w:r>
        </w:p>
      </w:docPartBody>
    </w:docPart>
    <w:docPart>
      <w:docPartPr>
        <w:name w:val="226E850BF5B243DCBF3DD2A95ECE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3606-E52C-46F2-A848-771F259EF430}"/>
      </w:docPartPr>
      <w:docPartBody>
        <w:p w:rsidR="00000000" w:rsidRDefault="003D72B1">
          <w:pPr>
            <w:pStyle w:val="226E850BF5B243DCBF3DD2A95ECE0FA9"/>
          </w:pPr>
          <w:r>
            <w:t>Enter due date</w:t>
          </w:r>
        </w:p>
      </w:docPartBody>
    </w:docPart>
    <w:docPart>
      <w:docPartPr>
        <w:name w:val="F7548E64E7DD42B187B81DA7A9AA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2EC68-CFE2-4273-9C60-17A80F35319E}"/>
      </w:docPartPr>
      <w:docPartBody>
        <w:p w:rsidR="00000000" w:rsidRDefault="003D72B1">
          <w:pPr>
            <w:pStyle w:val="F7548E64E7DD42B187B81DA7A9AADE85"/>
          </w:pPr>
          <w:r>
            <w:t>Enter status</w:t>
          </w:r>
        </w:p>
      </w:docPartBody>
    </w:docPart>
    <w:docPart>
      <w:docPartPr>
        <w:name w:val="E61BED0F62734AC098A36B16A6DC4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912D0-BF95-475D-A2B2-92CF21150271}"/>
      </w:docPartPr>
      <w:docPartBody>
        <w:p w:rsidR="00000000" w:rsidRDefault="003D72B1">
          <w:pPr>
            <w:pStyle w:val="E61BED0F62734AC098A36B16A6DC45DA"/>
          </w:pPr>
          <w:r>
            <w:t>Enter action item 4</w:t>
          </w:r>
        </w:p>
      </w:docPartBody>
    </w:docPart>
    <w:docPart>
      <w:docPartPr>
        <w:name w:val="5801B33370FE4737BEC90DE4AD57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3B53-4EF7-43FB-800B-F5CA14D5181B}"/>
      </w:docPartPr>
      <w:docPartBody>
        <w:p w:rsidR="00000000" w:rsidRDefault="003D72B1">
          <w:pPr>
            <w:pStyle w:val="5801B33370FE4737BEC90DE4AD57FD6A"/>
          </w:pPr>
          <w:r>
            <w:t>Enter due date</w:t>
          </w:r>
        </w:p>
      </w:docPartBody>
    </w:docPart>
    <w:docPart>
      <w:docPartPr>
        <w:name w:val="DD716EA106AA4A5F8B3A3551305B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F1FE-3E92-4406-9FD1-700E67E5D1B3}"/>
      </w:docPartPr>
      <w:docPartBody>
        <w:p w:rsidR="00000000" w:rsidRDefault="003D72B1">
          <w:pPr>
            <w:pStyle w:val="DD716EA106AA4A5F8B3A3551305B746B"/>
          </w:pPr>
          <w:r>
            <w:t>Enter status</w:t>
          </w:r>
        </w:p>
      </w:docPartBody>
    </w:docPart>
    <w:docPart>
      <w:docPartPr>
        <w:name w:val="5E2544894CF54B43A7C00BD9A2039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DE456-D326-4233-96AD-B60AD2184328}"/>
      </w:docPartPr>
      <w:docPartBody>
        <w:p w:rsidR="00000000" w:rsidRDefault="003D72B1">
          <w:pPr>
            <w:pStyle w:val="5E2544894CF54B43A7C00BD9A2039BBE"/>
          </w:pPr>
          <w:r>
            <w:t>Enter action item 5</w:t>
          </w:r>
        </w:p>
      </w:docPartBody>
    </w:docPart>
    <w:docPart>
      <w:docPartPr>
        <w:name w:val="7ADBC74B401745D4B61B6AA3B2BB6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C17D-780E-4D2C-B8D4-BEBB8AB92987}"/>
      </w:docPartPr>
      <w:docPartBody>
        <w:p w:rsidR="00000000" w:rsidRDefault="003D72B1">
          <w:pPr>
            <w:pStyle w:val="7ADBC74B401745D4B61B6AA3B2BB6274"/>
          </w:pPr>
          <w:r>
            <w:t>Enter due date</w:t>
          </w:r>
        </w:p>
      </w:docPartBody>
    </w:docPart>
    <w:docPart>
      <w:docPartPr>
        <w:name w:val="0D974E2147DB4B079F67E8B5F7956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C8F8-0B1A-401A-B4F9-1822A13250C3}"/>
      </w:docPartPr>
      <w:docPartBody>
        <w:p w:rsidR="00000000" w:rsidRDefault="003D72B1">
          <w:pPr>
            <w:pStyle w:val="0D974E2147DB4B079F67E8B5F7956085"/>
          </w:pPr>
          <w:r>
            <w:t>Enter status</w:t>
          </w:r>
        </w:p>
      </w:docPartBody>
    </w:docPart>
    <w:docPart>
      <w:docPartPr>
        <w:name w:val="B49FF5A9A0CE434C9A33F05655C04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6A481-E1E3-475C-9450-50097BC0515D}"/>
      </w:docPartPr>
      <w:docPartBody>
        <w:p w:rsidR="00000000" w:rsidRDefault="003D72B1">
          <w:pPr>
            <w:pStyle w:val="B49FF5A9A0CE434C9A33F05655C04E41"/>
          </w:pPr>
          <w:r>
            <w:t>Enter action item 6</w:t>
          </w:r>
        </w:p>
      </w:docPartBody>
    </w:docPart>
    <w:docPart>
      <w:docPartPr>
        <w:name w:val="BE121CA87F104EED8D147A27C0A07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8DE5-7872-4AD5-959B-7A8726BF3FA6}"/>
      </w:docPartPr>
      <w:docPartBody>
        <w:p w:rsidR="00000000" w:rsidRDefault="003D72B1">
          <w:pPr>
            <w:pStyle w:val="BE121CA87F104EED8D147A27C0A07609"/>
          </w:pPr>
          <w:r>
            <w:t>Enter due date</w:t>
          </w:r>
        </w:p>
      </w:docPartBody>
    </w:docPart>
    <w:docPart>
      <w:docPartPr>
        <w:name w:val="FA1DA10D397E42C99E028E74D894F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B599D-748C-4CEB-A273-F56622BDBC7D}"/>
      </w:docPartPr>
      <w:docPartBody>
        <w:p w:rsidR="00000000" w:rsidRDefault="003D72B1">
          <w:pPr>
            <w:pStyle w:val="FA1DA10D397E42C99E028E74D894F8CC"/>
          </w:pPr>
          <w:r>
            <w:t xml:space="preserve">Enter </w:t>
          </w:r>
          <w:r>
            <w:t>status</w:t>
          </w:r>
        </w:p>
      </w:docPartBody>
    </w:docPart>
    <w:docPart>
      <w:docPartPr>
        <w:name w:val="5A867223EB9D40D1A224774266806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FC3F-5BC7-4480-A748-03319C0100C6}"/>
      </w:docPartPr>
      <w:docPartBody>
        <w:p w:rsidR="00000000" w:rsidRDefault="003D72B1">
          <w:pPr>
            <w:pStyle w:val="5A867223EB9D40D1A224774266806086"/>
          </w:pPr>
          <w:r>
            <w:t>Long-term goals</w:t>
          </w:r>
        </w:p>
      </w:docPartBody>
    </w:docPart>
    <w:docPart>
      <w:docPartPr>
        <w:name w:val="363B5342083B4E53AB667AFFF245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16E4-30D6-48BA-9B21-16665A3A776F}"/>
      </w:docPartPr>
      <w:docPartBody>
        <w:p w:rsidR="00000000" w:rsidRDefault="003D72B1">
          <w:pPr>
            <w:pStyle w:val="363B5342083B4E53AB667AFFF2450BC3"/>
          </w:pPr>
          <w:r>
            <w:t>Goals</w:t>
          </w:r>
        </w:p>
      </w:docPartBody>
    </w:docPart>
    <w:docPart>
      <w:docPartPr>
        <w:name w:val="BDEEA8FA9EE64F9A9103E5C9B693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338B4-D5C7-4AE1-92AE-7F8030056748}"/>
      </w:docPartPr>
      <w:docPartBody>
        <w:p w:rsidR="00000000" w:rsidRDefault="003D72B1">
          <w:pPr>
            <w:pStyle w:val="BDEEA8FA9EE64F9A9103E5C9B69317D5"/>
          </w:pPr>
          <w:r>
            <w:t>Due date</w:t>
          </w:r>
        </w:p>
      </w:docPartBody>
    </w:docPart>
    <w:docPart>
      <w:docPartPr>
        <w:name w:val="3F53EEA5632D40549443B74B33CD4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2ACA4-45E3-4AB3-8D45-9D995FF19953}"/>
      </w:docPartPr>
      <w:docPartBody>
        <w:p w:rsidR="00000000" w:rsidRDefault="003D72B1">
          <w:pPr>
            <w:pStyle w:val="3F53EEA5632D40549443B74B33CD4C95"/>
          </w:pPr>
          <w:r>
            <w:t>Progress</w:t>
          </w:r>
        </w:p>
      </w:docPartBody>
    </w:docPart>
    <w:docPart>
      <w:docPartPr>
        <w:name w:val="808C4F6339EB4C8E8B6F7CB9D1AE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443E-682D-4739-90BD-30D221049BC4}"/>
      </w:docPartPr>
      <w:docPartBody>
        <w:p w:rsidR="00000000" w:rsidRDefault="003D72B1">
          <w:pPr>
            <w:pStyle w:val="808C4F6339EB4C8E8B6F7CB9D1AEB06B"/>
          </w:pPr>
          <w:r>
            <w:t>Enter goal 1</w:t>
          </w:r>
        </w:p>
      </w:docPartBody>
    </w:docPart>
    <w:docPart>
      <w:docPartPr>
        <w:name w:val="59FAC28F39184508AEBCE833EB73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6221B-2FA6-4DBD-80AB-483BD32C5048}"/>
      </w:docPartPr>
      <w:docPartBody>
        <w:p w:rsidR="00000000" w:rsidRDefault="003D72B1">
          <w:pPr>
            <w:pStyle w:val="59FAC28F39184508AEBCE833EB73E285"/>
          </w:pPr>
          <w:r>
            <w:t>Enter due date</w:t>
          </w:r>
        </w:p>
      </w:docPartBody>
    </w:docPart>
    <w:docPart>
      <w:docPartPr>
        <w:name w:val="9886705D9DC2441AB4C076856B15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6EFE-5876-4F64-AE40-F21F2D847D7D}"/>
      </w:docPartPr>
      <w:docPartBody>
        <w:p w:rsidR="00000000" w:rsidRDefault="003D72B1">
          <w:pPr>
            <w:pStyle w:val="9886705D9DC2441AB4C076856B1517F9"/>
          </w:pPr>
          <w:r>
            <w:t>Enter progress</w:t>
          </w:r>
        </w:p>
      </w:docPartBody>
    </w:docPart>
    <w:docPart>
      <w:docPartPr>
        <w:name w:val="F118D1B255694C47988C0FDBD5023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4D78-4501-464A-A138-C9EFD8BC357B}"/>
      </w:docPartPr>
      <w:docPartBody>
        <w:p w:rsidR="00000000" w:rsidRDefault="003D72B1">
          <w:pPr>
            <w:pStyle w:val="F118D1B255694C47988C0FDBD502352E"/>
          </w:pPr>
          <w:r>
            <w:t>Enter goal 2</w:t>
          </w:r>
        </w:p>
      </w:docPartBody>
    </w:docPart>
    <w:docPart>
      <w:docPartPr>
        <w:name w:val="92BD6648D36548979473F96D35A06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BA9A-79D9-410D-B3B7-485CB7D9ECFD}"/>
      </w:docPartPr>
      <w:docPartBody>
        <w:p w:rsidR="00000000" w:rsidRDefault="003D72B1">
          <w:pPr>
            <w:pStyle w:val="92BD6648D36548979473F96D35A06A13"/>
          </w:pPr>
          <w:r>
            <w:t>Enter due date</w:t>
          </w:r>
        </w:p>
      </w:docPartBody>
    </w:docPart>
    <w:docPart>
      <w:docPartPr>
        <w:name w:val="5776C1BBD1CD41EFB656942B9724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439F-6D26-43AD-ACFC-8EE94CAA75A2}"/>
      </w:docPartPr>
      <w:docPartBody>
        <w:p w:rsidR="00000000" w:rsidRDefault="003D72B1">
          <w:pPr>
            <w:pStyle w:val="5776C1BBD1CD41EFB656942B9724E136"/>
          </w:pPr>
          <w:r>
            <w:t>Enter progress</w:t>
          </w:r>
        </w:p>
      </w:docPartBody>
    </w:docPart>
    <w:docPart>
      <w:docPartPr>
        <w:name w:val="E58150356BC048A8AB8F0749F79C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A7654-F2BB-4681-B807-596824F4BAC2}"/>
      </w:docPartPr>
      <w:docPartBody>
        <w:p w:rsidR="00000000" w:rsidRDefault="003D72B1">
          <w:pPr>
            <w:pStyle w:val="E58150356BC048A8AB8F0749F79C9018"/>
          </w:pPr>
          <w:r>
            <w:t>Enter goal 3</w:t>
          </w:r>
        </w:p>
      </w:docPartBody>
    </w:docPart>
    <w:docPart>
      <w:docPartPr>
        <w:name w:val="1341646F234F4A83A4A22CDFEA921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261A-D486-494C-A6A3-8F87D98E3056}"/>
      </w:docPartPr>
      <w:docPartBody>
        <w:p w:rsidR="00000000" w:rsidRDefault="003D72B1">
          <w:pPr>
            <w:pStyle w:val="1341646F234F4A83A4A22CDFEA921130"/>
          </w:pPr>
          <w:r>
            <w:t>Enter due date</w:t>
          </w:r>
        </w:p>
      </w:docPartBody>
    </w:docPart>
    <w:docPart>
      <w:docPartPr>
        <w:name w:val="3BD06F34C4DF42EE860792000BCD5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204E-FEA2-436A-A348-735C5FA7DF7E}"/>
      </w:docPartPr>
      <w:docPartBody>
        <w:p w:rsidR="00000000" w:rsidRDefault="003D72B1">
          <w:pPr>
            <w:pStyle w:val="3BD06F34C4DF42EE860792000BCD59CC"/>
          </w:pPr>
          <w:r>
            <w:t>Enter progress</w:t>
          </w:r>
        </w:p>
      </w:docPartBody>
    </w:docPart>
    <w:docPart>
      <w:docPartPr>
        <w:name w:val="3D3893F3504541FFB98444B3E9BC3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08069-F1CB-44FE-A060-84E5A50305DE}"/>
      </w:docPartPr>
      <w:docPartBody>
        <w:p w:rsidR="00000000" w:rsidRDefault="003D72B1">
          <w:pPr>
            <w:pStyle w:val="3D3893F3504541FFB98444B3E9BC3537"/>
          </w:pPr>
          <w:r>
            <w:t>Enter goal 4</w:t>
          </w:r>
        </w:p>
      </w:docPartBody>
    </w:docPart>
    <w:docPart>
      <w:docPartPr>
        <w:name w:val="1DA1F1D2422A4717967CA7422EBCC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033B5-C535-4295-9FA2-5B2A90E4BB02}"/>
      </w:docPartPr>
      <w:docPartBody>
        <w:p w:rsidR="00000000" w:rsidRDefault="003D72B1">
          <w:pPr>
            <w:pStyle w:val="1DA1F1D2422A4717967CA7422EBCCB6F"/>
          </w:pPr>
          <w:r>
            <w:t>Enter due date</w:t>
          </w:r>
        </w:p>
      </w:docPartBody>
    </w:docPart>
    <w:docPart>
      <w:docPartPr>
        <w:name w:val="F91FCBBC59524FE095D585A986B9E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2C006-9E6C-427C-B61C-1183A3143F59}"/>
      </w:docPartPr>
      <w:docPartBody>
        <w:p w:rsidR="00000000" w:rsidRDefault="003D72B1">
          <w:pPr>
            <w:pStyle w:val="F91FCBBC59524FE095D585A986B9E024"/>
          </w:pPr>
          <w:r>
            <w:t>Enter progress</w:t>
          </w:r>
        </w:p>
      </w:docPartBody>
    </w:docPart>
    <w:docPart>
      <w:docPartPr>
        <w:name w:val="5EC34D064FE6437FA8589B2FDF808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5068-0647-4FAD-B1F8-C14435441797}"/>
      </w:docPartPr>
      <w:docPartBody>
        <w:p w:rsidR="00000000" w:rsidRDefault="003D72B1">
          <w:pPr>
            <w:pStyle w:val="5EC34D064FE6437FA8589B2FDF808285"/>
          </w:pPr>
          <w:r>
            <w:t>Enter goal 5</w:t>
          </w:r>
        </w:p>
      </w:docPartBody>
    </w:docPart>
    <w:docPart>
      <w:docPartPr>
        <w:name w:val="0FAE66B03E264ABFA307A8706DE5F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CB412-4A7B-4782-92FD-A6781EA6DB3C}"/>
      </w:docPartPr>
      <w:docPartBody>
        <w:p w:rsidR="00000000" w:rsidRDefault="003D72B1">
          <w:pPr>
            <w:pStyle w:val="0FAE66B03E264ABFA307A8706DE5FF55"/>
          </w:pPr>
          <w:r>
            <w:t>Enter due date</w:t>
          </w:r>
        </w:p>
      </w:docPartBody>
    </w:docPart>
    <w:docPart>
      <w:docPartPr>
        <w:name w:val="FC3E41825CFC4B48984DE88F445C2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E3E3B-9EF8-478C-8C37-FFE6FFB3CF84}"/>
      </w:docPartPr>
      <w:docPartBody>
        <w:p w:rsidR="00000000" w:rsidRDefault="003D72B1">
          <w:pPr>
            <w:pStyle w:val="FC3E41825CFC4B48984DE88F445C2D52"/>
          </w:pPr>
          <w:r>
            <w:t>Enter progress</w:t>
          </w:r>
        </w:p>
      </w:docPartBody>
    </w:docPart>
    <w:docPart>
      <w:docPartPr>
        <w:name w:val="5ECBF7A4734A43388D62C0086CEE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AB3FD-C10C-409E-9CBC-3CDDE5943811}"/>
      </w:docPartPr>
      <w:docPartBody>
        <w:p w:rsidR="00000000" w:rsidRDefault="003D72B1">
          <w:pPr>
            <w:pStyle w:val="5ECBF7A4734A43388D62C0086CEE1F4F"/>
          </w:pPr>
          <w:r>
            <w:t>Enter goal 6</w:t>
          </w:r>
        </w:p>
      </w:docPartBody>
    </w:docPart>
    <w:docPart>
      <w:docPartPr>
        <w:name w:val="06E75BE56B9B493C9C3915678CAB0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71D2F-E23A-4A38-A686-107417D3600A}"/>
      </w:docPartPr>
      <w:docPartBody>
        <w:p w:rsidR="00000000" w:rsidRDefault="003D72B1">
          <w:pPr>
            <w:pStyle w:val="06E75BE56B9B493C9C3915678CAB0D00"/>
          </w:pPr>
          <w:r>
            <w:t>Enter due date</w:t>
          </w:r>
        </w:p>
      </w:docPartBody>
    </w:docPart>
    <w:docPart>
      <w:docPartPr>
        <w:name w:val="0DCFE76356894C82B2D4C48DFD98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A9C10-BF4C-4463-8677-486ABE278FC0}"/>
      </w:docPartPr>
      <w:docPartBody>
        <w:p w:rsidR="00000000" w:rsidRDefault="003D72B1">
          <w:pPr>
            <w:pStyle w:val="0DCFE76356894C82B2D4C48DFD98696B"/>
          </w:pPr>
          <w:r>
            <w:t>Enter progress</w:t>
          </w:r>
        </w:p>
      </w:docPartBody>
    </w:docPart>
    <w:docPart>
      <w:docPartPr>
        <w:name w:val="0E2B96E47CC44446A18D4CE0FE79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A5B0-1A4D-4F76-BC0B-FCCB1B45B5F1}"/>
      </w:docPartPr>
      <w:docPartBody>
        <w:p w:rsidR="00000000" w:rsidRDefault="003D72B1">
          <w:pPr>
            <w:pStyle w:val="0E2B96E47CC44446A18D4CE0FE7926AA"/>
          </w:pPr>
          <w:r>
            <w:t>Accomplishments</w:t>
          </w:r>
        </w:p>
      </w:docPartBody>
    </w:docPart>
    <w:docPart>
      <w:docPartPr>
        <w:name w:val="D9A6ABC85AFA411BB8A01858F269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70ADF-EE6C-4846-8BE3-9672EBC150AA}"/>
      </w:docPartPr>
      <w:docPartBody>
        <w:p w:rsidR="00000000" w:rsidRDefault="003D72B1">
          <w:pPr>
            <w:pStyle w:val="D9A6ABC85AFA411BB8A01858F269DB43"/>
          </w:pPr>
          <w:r>
            <w:t>Enter accomplishments</w:t>
          </w:r>
        </w:p>
      </w:docPartBody>
    </w:docPart>
    <w:docPart>
      <w:docPartPr>
        <w:name w:val="F5C7BEC70DF1473C9F425BA32EF21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99D16-9ADC-45A2-8D99-334E292E0DC3}"/>
      </w:docPartPr>
      <w:docPartBody>
        <w:p w:rsidR="00000000" w:rsidRDefault="003D72B1">
          <w:pPr>
            <w:pStyle w:val="F5C7BEC70DF1473C9F425BA32EF211FA"/>
          </w:pPr>
          <w:r>
            <w:t>Concerns</w:t>
          </w:r>
        </w:p>
      </w:docPartBody>
    </w:docPart>
    <w:docPart>
      <w:docPartPr>
        <w:name w:val="3F7BD03B6C60459D9C5E8F22074E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4BC05-FCBA-4E56-B432-C5D0DB46FCCB}"/>
      </w:docPartPr>
      <w:docPartBody>
        <w:p w:rsidR="00000000" w:rsidRDefault="003D72B1">
          <w:pPr>
            <w:pStyle w:val="3F7BD03B6C60459D9C5E8F22074EE15A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B1"/>
    <w:rsid w:val="003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0657696264DAFB23B4A2CE592E1E7">
    <w:name w:val="7100657696264DAFB23B4A2CE592E1E7"/>
  </w:style>
  <w:style w:type="paragraph" w:customStyle="1" w:styleId="E825541E398B495EA1365CFCC0D04FF4">
    <w:name w:val="E825541E398B495EA1365CFCC0D04FF4"/>
  </w:style>
  <w:style w:type="paragraph" w:customStyle="1" w:styleId="3234573BB53E47D5BAA831EC8958F1E6">
    <w:name w:val="3234573BB53E47D5BAA831EC8958F1E6"/>
  </w:style>
  <w:style w:type="paragraph" w:customStyle="1" w:styleId="4910807F7F9A4711A0018791AE7771CC">
    <w:name w:val="4910807F7F9A4711A0018791AE7771CC"/>
  </w:style>
  <w:style w:type="paragraph" w:customStyle="1" w:styleId="9A8024B6D2B3450F9601E04EF049E84A">
    <w:name w:val="9A8024B6D2B3450F9601E04EF049E84A"/>
  </w:style>
  <w:style w:type="paragraph" w:customStyle="1" w:styleId="FDBC3FAFB76343C2A03E9D912F1AAC30">
    <w:name w:val="FDBC3FAFB76343C2A03E9D912F1AAC30"/>
  </w:style>
  <w:style w:type="paragraph" w:customStyle="1" w:styleId="8E3613492DCB44E8A50A296C4DC30AEA">
    <w:name w:val="8E3613492DCB44E8A50A296C4DC30AEA"/>
  </w:style>
  <w:style w:type="paragraph" w:customStyle="1" w:styleId="DDB72E2BE54C48E893824B3DB7C54FEF">
    <w:name w:val="DDB72E2BE54C48E893824B3DB7C54FEF"/>
  </w:style>
  <w:style w:type="paragraph" w:customStyle="1" w:styleId="63C95DA2F60748DF99193E1F2E385924">
    <w:name w:val="63C95DA2F60748DF99193E1F2E385924"/>
  </w:style>
  <w:style w:type="paragraph" w:customStyle="1" w:styleId="1684994F3DA44E49A84B1E8C66FE86EC">
    <w:name w:val="1684994F3DA44E49A84B1E8C66FE86EC"/>
  </w:style>
  <w:style w:type="paragraph" w:customStyle="1" w:styleId="0859113395D54D848E2D777965DC6E88">
    <w:name w:val="0859113395D54D848E2D777965DC6E88"/>
  </w:style>
  <w:style w:type="paragraph" w:customStyle="1" w:styleId="6BD629D3909C45BE9322B5D1922E0C59">
    <w:name w:val="6BD629D3909C45BE9322B5D1922E0C59"/>
  </w:style>
  <w:style w:type="paragraph" w:customStyle="1" w:styleId="983BB89806554BA99FEEA948B681CD00">
    <w:name w:val="983BB89806554BA99FEEA948B681CD00"/>
  </w:style>
  <w:style w:type="paragraph" w:customStyle="1" w:styleId="8DA184C56C0749BDA54D4081ECD8B3BF">
    <w:name w:val="8DA184C56C0749BDA54D4081ECD8B3BF"/>
  </w:style>
  <w:style w:type="paragraph" w:customStyle="1" w:styleId="C6127A92E70B4B78A39A9BD119A6863E">
    <w:name w:val="C6127A92E70B4B78A39A9BD119A6863E"/>
  </w:style>
  <w:style w:type="paragraph" w:customStyle="1" w:styleId="BBACAFD553C34693B0AF9D5FCEF20F93">
    <w:name w:val="BBACAFD553C34693B0AF9D5FCEF20F93"/>
  </w:style>
  <w:style w:type="paragraph" w:customStyle="1" w:styleId="9F8FCE4CFEBF493FB30E0284B0D7C05A">
    <w:name w:val="9F8FCE4CFEBF493FB30E0284B0D7C05A"/>
  </w:style>
  <w:style w:type="paragraph" w:customStyle="1" w:styleId="B6FBB25879FF4EDC8C2A6ABB83CE5C97">
    <w:name w:val="B6FBB25879FF4EDC8C2A6ABB83CE5C97"/>
  </w:style>
  <w:style w:type="paragraph" w:customStyle="1" w:styleId="83B1167FE6404718830FA34BADE96A16">
    <w:name w:val="83B1167FE6404718830FA34BADE96A16"/>
  </w:style>
  <w:style w:type="paragraph" w:customStyle="1" w:styleId="3047DC50C3DA44D3BF1DE9EF3DD47127">
    <w:name w:val="3047DC50C3DA44D3BF1DE9EF3DD47127"/>
  </w:style>
  <w:style w:type="paragraph" w:customStyle="1" w:styleId="F458152385EE49ABB6893E0F8D6AA452">
    <w:name w:val="F458152385EE49ABB6893E0F8D6AA452"/>
  </w:style>
  <w:style w:type="paragraph" w:customStyle="1" w:styleId="471C179920634C5DBBB0CD48A51CDC1B">
    <w:name w:val="471C179920634C5DBBB0CD48A51CDC1B"/>
  </w:style>
  <w:style w:type="paragraph" w:customStyle="1" w:styleId="A7FB2A8F5D4E45FCAD607A2AF5D557C4">
    <w:name w:val="A7FB2A8F5D4E45FCAD607A2AF5D557C4"/>
  </w:style>
  <w:style w:type="paragraph" w:customStyle="1" w:styleId="2F08A038098E4FC5BDC805CE2F69B79E">
    <w:name w:val="2F08A038098E4FC5BDC805CE2F69B79E"/>
  </w:style>
  <w:style w:type="paragraph" w:customStyle="1" w:styleId="85B05ECED0284C149EC2AE9D4C41D16F">
    <w:name w:val="85B05ECED0284C149EC2AE9D4C41D16F"/>
  </w:style>
  <w:style w:type="paragraph" w:customStyle="1" w:styleId="A7C30B10051C4D939EC4F689EDFE29AD">
    <w:name w:val="A7C30B10051C4D939EC4F689EDFE29AD"/>
  </w:style>
  <w:style w:type="paragraph" w:customStyle="1" w:styleId="226E850BF5B243DCBF3DD2A95ECE0FA9">
    <w:name w:val="226E850BF5B243DCBF3DD2A95ECE0FA9"/>
  </w:style>
  <w:style w:type="paragraph" w:customStyle="1" w:styleId="F7548E64E7DD42B187B81DA7A9AADE85">
    <w:name w:val="F7548E64E7DD42B187B81DA7A9AADE85"/>
  </w:style>
  <w:style w:type="paragraph" w:customStyle="1" w:styleId="E61BED0F62734AC098A36B16A6DC45DA">
    <w:name w:val="E61BED0F62734AC098A36B16A6DC45DA"/>
  </w:style>
  <w:style w:type="paragraph" w:customStyle="1" w:styleId="5801B33370FE4737BEC90DE4AD57FD6A">
    <w:name w:val="5801B33370FE4737BEC90DE4AD57FD6A"/>
  </w:style>
  <w:style w:type="paragraph" w:customStyle="1" w:styleId="DD716EA106AA4A5F8B3A3551305B746B">
    <w:name w:val="DD716EA106AA4A5F8B3A3551305B746B"/>
  </w:style>
  <w:style w:type="paragraph" w:customStyle="1" w:styleId="5E2544894CF54B43A7C00BD9A2039BBE">
    <w:name w:val="5E2544894CF54B43A7C00BD9A2039BBE"/>
  </w:style>
  <w:style w:type="paragraph" w:customStyle="1" w:styleId="7ADBC74B401745D4B61B6AA3B2BB6274">
    <w:name w:val="7ADBC74B401745D4B61B6AA3B2BB6274"/>
  </w:style>
  <w:style w:type="paragraph" w:customStyle="1" w:styleId="0D974E2147DB4B079F67E8B5F7956085">
    <w:name w:val="0D974E2147DB4B079F67E8B5F7956085"/>
  </w:style>
  <w:style w:type="paragraph" w:customStyle="1" w:styleId="B49FF5A9A0CE434C9A33F05655C04E41">
    <w:name w:val="B49FF5A9A0CE434C9A33F05655C04E41"/>
  </w:style>
  <w:style w:type="paragraph" w:customStyle="1" w:styleId="BE121CA87F104EED8D147A27C0A07609">
    <w:name w:val="BE121CA87F104EED8D147A27C0A07609"/>
  </w:style>
  <w:style w:type="paragraph" w:customStyle="1" w:styleId="FA1DA10D397E42C99E028E74D894F8CC">
    <w:name w:val="FA1DA10D397E42C99E028E74D894F8CC"/>
  </w:style>
  <w:style w:type="paragraph" w:customStyle="1" w:styleId="5A867223EB9D40D1A224774266806086">
    <w:name w:val="5A867223EB9D40D1A224774266806086"/>
  </w:style>
  <w:style w:type="paragraph" w:customStyle="1" w:styleId="363B5342083B4E53AB667AFFF2450BC3">
    <w:name w:val="363B5342083B4E53AB667AFFF2450BC3"/>
  </w:style>
  <w:style w:type="paragraph" w:customStyle="1" w:styleId="BDEEA8FA9EE64F9A9103E5C9B69317D5">
    <w:name w:val="BDEEA8FA9EE64F9A9103E5C9B69317D5"/>
  </w:style>
  <w:style w:type="paragraph" w:customStyle="1" w:styleId="3F53EEA5632D40549443B74B33CD4C95">
    <w:name w:val="3F53EEA5632D40549443B74B33CD4C95"/>
  </w:style>
  <w:style w:type="paragraph" w:customStyle="1" w:styleId="808C4F6339EB4C8E8B6F7CB9D1AEB06B">
    <w:name w:val="808C4F6339EB4C8E8B6F7CB9D1AEB06B"/>
  </w:style>
  <w:style w:type="paragraph" w:customStyle="1" w:styleId="59FAC28F39184508AEBCE833EB73E285">
    <w:name w:val="59FAC28F39184508AEBCE833EB73E285"/>
  </w:style>
  <w:style w:type="paragraph" w:customStyle="1" w:styleId="9886705D9DC2441AB4C076856B1517F9">
    <w:name w:val="9886705D9DC2441AB4C076856B1517F9"/>
  </w:style>
  <w:style w:type="paragraph" w:customStyle="1" w:styleId="F118D1B255694C47988C0FDBD502352E">
    <w:name w:val="F118D1B255694C47988C0FDBD502352E"/>
  </w:style>
  <w:style w:type="paragraph" w:customStyle="1" w:styleId="92BD6648D36548979473F96D35A06A13">
    <w:name w:val="92BD6648D36548979473F96D35A06A13"/>
  </w:style>
  <w:style w:type="paragraph" w:customStyle="1" w:styleId="5776C1BBD1CD41EFB656942B9724E136">
    <w:name w:val="5776C1BBD1CD41EFB656942B9724E136"/>
  </w:style>
  <w:style w:type="paragraph" w:customStyle="1" w:styleId="E58150356BC048A8AB8F0749F79C9018">
    <w:name w:val="E58150356BC048A8AB8F0749F79C9018"/>
  </w:style>
  <w:style w:type="paragraph" w:customStyle="1" w:styleId="1341646F234F4A83A4A22CDFEA921130">
    <w:name w:val="1341646F234F4A83A4A22CDFEA921130"/>
  </w:style>
  <w:style w:type="paragraph" w:customStyle="1" w:styleId="3BD06F34C4DF42EE860792000BCD59CC">
    <w:name w:val="3BD06F34C4DF42EE860792000BCD59CC"/>
  </w:style>
  <w:style w:type="paragraph" w:customStyle="1" w:styleId="3D3893F3504541FFB98444B3E9BC3537">
    <w:name w:val="3D3893F3504541FFB98444B3E9BC3537"/>
  </w:style>
  <w:style w:type="paragraph" w:customStyle="1" w:styleId="1DA1F1D2422A4717967CA7422EBCCB6F">
    <w:name w:val="1DA1F1D2422A4717967CA7422EBCCB6F"/>
  </w:style>
  <w:style w:type="paragraph" w:customStyle="1" w:styleId="F91FCBBC59524FE095D585A986B9E024">
    <w:name w:val="F91FCBBC59524FE095D585A986B9E024"/>
  </w:style>
  <w:style w:type="paragraph" w:customStyle="1" w:styleId="5EC34D064FE6437FA8589B2FDF808285">
    <w:name w:val="5EC34D064FE6437FA8589B2FDF808285"/>
  </w:style>
  <w:style w:type="paragraph" w:customStyle="1" w:styleId="0FAE66B03E264ABFA307A8706DE5FF55">
    <w:name w:val="0FAE66B03E264ABFA307A8706DE5FF55"/>
  </w:style>
  <w:style w:type="paragraph" w:customStyle="1" w:styleId="FC3E41825CFC4B48984DE88F445C2D52">
    <w:name w:val="FC3E41825CFC4B48984DE88F445C2D52"/>
  </w:style>
  <w:style w:type="paragraph" w:customStyle="1" w:styleId="5ECBF7A4734A43388D62C0086CEE1F4F">
    <w:name w:val="5ECBF7A4734A43388D62C0086CEE1F4F"/>
  </w:style>
  <w:style w:type="paragraph" w:customStyle="1" w:styleId="06E75BE56B9B493C9C3915678CAB0D00">
    <w:name w:val="06E75BE56B9B493C9C3915678CAB0D00"/>
  </w:style>
  <w:style w:type="paragraph" w:customStyle="1" w:styleId="0DCFE76356894C82B2D4C48DFD98696B">
    <w:name w:val="0DCFE76356894C82B2D4C48DFD98696B"/>
  </w:style>
  <w:style w:type="paragraph" w:customStyle="1" w:styleId="0E2B96E47CC44446A18D4CE0FE7926AA">
    <w:name w:val="0E2B96E47CC44446A18D4CE0FE7926AA"/>
  </w:style>
  <w:style w:type="paragraph" w:customStyle="1" w:styleId="D9A6ABC85AFA411BB8A01858F269DB43">
    <w:name w:val="D9A6ABC85AFA411BB8A01858F269DB43"/>
  </w:style>
  <w:style w:type="paragraph" w:customStyle="1" w:styleId="F5C7BEC70DF1473C9F425BA32EF211FA">
    <w:name w:val="F5C7BEC70DF1473C9F425BA32EF211FA"/>
  </w:style>
  <w:style w:type="paragraph" w:customStyle="1" w:styleId="3F7BD03B6C60459D9C5E8F22074EE15A">
    <w:name w:val="3F7BD03B6C60459D9C5E8F22074EE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HsQ Galaxy Book</dc:creator>
  <cp:lastModifiedBy>HQ 72</cp:lastModifiedBy>
  <cp:revision>1</cp:revision>
  <dcterms:created xsi:type="dcterms:W3CDTF">2020-07-14T19:04:00Z</dcterms:created>
  <dcterms:modified xsi:type="dcterms:W3CDTF">2020-07-14T19:05:00Z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