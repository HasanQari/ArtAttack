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Layout w:type="fixed"/>
        <w:tblCellMar>
          <w:left w:w="115" w:type="dxa"/>
          <w:right w:w="115" w:type="dxa"/>
        </w:tblCellMar>
        <w:tblLook w:val="0600" w:firstRow="0" w:lastRow="0" w:firstColumn="0" w:lastColumn="0" w:noHBand="1" w:noVBand="1"/>
      </w:tblPr>
      <w:tblGrid>
        <w:gridCol w:w="2880"/>
        <w:gridCol w:w="813"/>
        <w:gridCol w:w="1108"/>
        <w:gridCol w:w="960"/>
        <w:gridCol w:w="2881"/>
        <w:gridCol w:w="960"/>
        <w:gridCol w:w="576"/>
        <w:gridCol w:w="630"/>
        <w:gridCol w:w="713"/>
        <w:gridCol w:w="2881"/>
      </w:tblGrid>
      <w:tr w:rsidR="00CB3692" w:rsidRPr="005D573E" w14:paraId="6170305B" w14:textId="77777777" w:rsidTr="00F11F4F">
        <w:sdt>
          <w:sdtPr>
            <w:id w:val="1012722016"/>
            <w:placeholder>
              <w:docPart w:val="A897CD666A9241D8B8191CCAD89B0E15"/>
            </w:placeholder>
            <w:temporary/>
            <w:showingPlcHdr/>
            <w15:appearance w15:val="hidden"/>
          </w:sdtPr>
          <w:sdtEndPr/>
          <w:sdtContent>
            <w:tc>
              <w:tcPr>
                <w:tcW w:w="14402" w:type="dxa"/>
                <w:gridSpan w:val="10"/>
                <w:shd w:val="clear" w:color="auto" w:fill="F2F2F2" w:themeFill="background1" w:themeFillShade="F2"/>
              </w:tcPr>
              <w:p w14:paraId="7E2B6289" w14:textId="77777777" w:rsidR="00CB3692" w:rsidRPr="005D573E" w:rsidRDefault="00CB3692" w:rsidP="00D05BDA">
                <w:pPr>
                  <w:pStyle w:val="Title"/>
                </w:pPr>
                <w:r w:rsidRPr="006C5465">
                  <w:t>Company Name Presents:</w:t>
                </w:r>
              </w:p>
            </w:tc>
          </w:sdtContent>
        </w:sdt>
      </w:tr>
      <w:tr w:rsidR="00CB3692" w:rsidRPr="005D573E" w14:paraId="0EAF49EF" w14:textId="77777777" w:rsidTr="00F11F4F">
        <w:tc>
          <w:tcPr>
            <w:tcW w:w="3693" w:type="dxa"/>
            <w:gridSpan w:val="2"/>
            <w:shd w:val="clear" w:color="auto" w:fill="F2F2F2" w:themeFill="background1" w:themeFillShade="F2"/>
            <w:tcMar>
              <w:top w:w="144" w:type="dxa"/>
              <w:bottom w:w="144" w:type="dxa"/>
            </w:tcMar>
            <w:vAlign w:val="center"/>
          </w:tcPr>
          <w:p w14:paraId="27FC0660" w14:textId="77777777" w:rsidR="00CB3692" w:rsidRPr="005D573E" w:rsidRDefault="00CB3692" w:rsidP="009F7A27">
            <w:r w:rsidRPr="005D573E">
              <w:rPr>
                <w:noProof/>
              </w:rPr>
              <mc:AlternateContent>
                <mc:Choice Requires="wps">
                  <w:drawing>
                    <wp:inline distT="0" distB="0" distL="0" distR="0" wp14:anchorId="0FD8A317" wp14:editId="04F56D9E">
                      <wp:extent cx="2269160" cy="132550"/>
                      <wp:effectExtent l="0" t="0" r="0" b="1270"/>
                      <wp:docPr id="1" name="Rectangle: Rounded Corner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69160" cy="132550"/>
                              </a:xfrm>
                              <a:prstGeom prst="roundRect">
                                <a:avLst>
                                  <a:gd name="adj" fmla="val 2858"/>
                                </a:avLst>
                              </a:prstGeom>
                              <a:pattFill prst="dkDnDiag">
                                <a:fgClr>
                                  <a:schemeClr val="accent1"/>
                                </a:fgClr>
                                <a:bgClr>
                                  <a:schemeClr val="bg1"/>
                                </a:bgClr>
                              </a:pattFill>
                              <a:ln w="3175">
                                <a:no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w14:anchorId="1CF7DEF8" id="Rectangle: Rounded Corners 1" o:spid="_x0000_s1026" style="width:178.65pt;height:10.45pt;visibility:visible;mso-wrap-style:square;mso-left-percent:-10001;mso-top-percent:-10001;mso-position-horizontal:absolute;mso-position-horizontal-relative:char;mso-position-vertical:absolute;mso-position-vertical-relative:line;mso-left-percent:-10001;mso-top-percent:-10001;v-text-anchor:middle" arcsize="18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" fillcolor="#0a249b [3204]" stroked="f" strokeweight=".25pt">
                      <v:fill r:id="rId10" o:title="" color2="white [3212]" type="pattern"/>
                      <v:stroke joinstyle="miter"/>
                      <w10:anchorlock/>
                    </v:roundrect>
                  </w:pict>
                </mc:Fallback>
              </mc:AlternateContent>
            </w:r>
          </w:p>
        </w:tc>
        <w:tc>
          <w:tcPr>
            <w:tcW w:w="7115" w:type="dxa"/>
            <w:gridSpan w:val="6"/>
            <w:shd w:val="clear" w:color="auto" w:fill="F2F2F2" w:themeFill="background1" w:themeFillShade="F2"/>
            <w:tcMar>
              <w:top w:w="144" w:type="dxa"/>
              <w:bottom w:w="144" w:type="dxa"/>
            </w:tcMar>
            <w:vAlign w:val="center"/>
          </w:tcPr>
          <w:p w14:paraId="0A8D5942" w14:textId="77777777" w:rsidR="009F7A27" w:rsidRPr="005D573E" w:rsidRDefault="000C3722" w:rsidP="006A57DD">
            <w:pPr>
              <w:pStyle w:val="Subtitle"/>
            </w:pPr>
            <w:sdt>
              <w:sdtPr>
                <w:alias w:val="Title"/>
                <w:tag w:val=""/>
                <w:id w:val="1485432090"/>
                <w:placeholder>
                  <w:docPart w:val="5EC1B69945F448E5BC7DA910F1B03E52"/>
                </w:placeholder>
                <w:showingPlcHdr/>
                <w:dataBinding w:prefixMappings="xmlns:ns0='http://schemas.microsoft.com/office/2006/coverPageProps' " w:xpath="/ns0:CoverPageProperties[1]/ns0:Abstract[1]" w:storeItemID="{55AF091B-3C7A-41E3-B477-F2FDAA23CFDA}"/>
                <w15:appearance w15:val="hidden"/>
                <w:text/>
              </w:sdtPr>
              <w:sdtEndPr/>
              <w:sdtContent>
                <w:r w:rsidR="000B2002">
                  <w:t>paper name</w:t>
                </w:r>
              </w:sdtContent>
            </w:sdt>
          </w:p>
          <w:p w14:paraId="6BA5FE48" w14:textId="77777777" w:rsidR="006A57DD" w:rsidRPr="005D573E" w:rsidRDefault="000C3722" w:rsidP="006A57DD">
            <w:pPr>
              <w:pStyle w:val="Issue"/>
              <w:jc w:val="center"/>
            </w:pPr>
            <w:sdt>
              <w:sdtPr>
                <w:alias w:val="Issue and date"/>
                <w:tag w:val=""/>
                <w:id w:val="1873802889"/>
                <w:placeholder>
                  <w:docPart w:val="CF8048C1B38E434C915ED5F7AAA0873A"/>
                </w:placeholder>
                <w:showingPlcHd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0B2002">
                  <w:t>Issue #, Month dd, YYYY</w:t>
                </w:r>
              </w:sdtContent>
            </w:sdt>
          </w:p>
        </w:tc>
        <w:tc>
          <w:tcPr>
            <w:tcW w:w="3594" w:type="dxa"/>
            <w:gridSpan w:val="2"/>
            <w:shd w:val="clear" w:color="auto" w:fill="F2F2F2" w:themeFill="background1" w:themeFillShade="F2"/>
            <w:tcMar>
              <w:top w:w="144" w:type="dxa"/>
              <w:bottom w:w="144" w:type="dxa"/>
            </w:tcMar>
            <w:vAlign w:val="center"/>
          </w:tcPr>
          <w:p w14:paraId="5A191108" w14:textId="77777777" w:rsidR="00CB3692" w:rsidRPr="005D573E" w:rsidRDefault="00CB3692" w:rsidP="009F7A27">
            <w:r w:rsidRPr="005D573E">
              <w:rPr>
                <w:noProof/>
              </w:rPr>
              <mc:AlternateContent>
                <mc:Choice Requires="wps">
                  <w:drawing>
                    <wp:inline distT="0" distB="0" distL="0" distR="0" wp14:anchorId="567B0C15" wp14:editId="498B589F">
                      <wp:extent cx="2269160" cy="132550"/>
                      <wp:effectExtent l="0" t="0" r="0" b="1270"/>
                      <wp:docPr id="3" name="Rectangle: Rounded Corners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69160" cy="132550"/>
                              </a:xfrm>
                              <a:prstGeom prst="roundRect">
                                <a:avLst>
                                  <a:gd name="adj" fmla="val 2858"/>
                                </a:avLst>
                              </a:prstGeom>
                              <a:pattFill prst="dkDnDiag">
                                <a:fgClr>
                                  <a:schemeClr val="accent1"/>
                                </a:fgClr>
                                <a:bgClr>
                                  <a:schemeClr val="bg1"/>
                                </a:bgClr>
                              </a:pattFill>
                              <a:ln w="3175">
                                <a:no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w14:anchorId="4946C2C6" id="Rectangle: Rounded Corners 3" o:spid="_x0000_s1026" style="width:178.65pt;height:10.45pt;visibility:visible;mso-wrap-style:square;mso-left-percent:-10001;mso-top-percent:-10001;mso-position-horizontal:absolute;mso-position-horizontal-relative:char;mso-position-vertical:absolute;mso-position-vertical-relative:line;mso-left-percent:-10001;mso-top-percent:-10001;v-text-anchor:middle" arcsize="18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" fillcolor="#0a249b [3204]" stroked="f" strokeweight=".25pt">
                      <v:fill r:id="rId10" o:title="" color2="white [3212]" type="pattern"/>
                      <v:stroke joinstyle="miter"/>
                      <w10:anchorlock/>
                    </v:roundrect>
                  </w:pict>
                </mc:Fallback>
              </mc:AlternateContent>
            </w:r>
          </w:p>
        </w:tc>
      </w:tr>
      <w:tr w:rsidR="009D47A6" w:rsidRPr="005D573E" w14:paraId="59874034" w14:textId="77777777" w:rsidTr="00445F2B">
        <w:tc>
          <w:tcPr>
            <w:tcW w:w="10178" w:type="dxa"/>
            <w:gridSpan w:val="7"/>
            <w:shd w:val="clear" w:color="auto" w:fill="F2F2F2" w:themeFill="background1" w:themeFillShade="F2"/>
            <w:tcMar>
              <w:bottom w:w="432" w:type="dxa"/>
            </w:tcMar>
          </w:tcPr>
          <w:p w14:paraId="75B40A1F" w14:textId="77777777" w:rsidR="009D47A6" w:rsidRPr="005D573E" w:rsidRDefault="009D47A6" w:rsidP="00445F2B">
            <w:r w:rsidRPr="005D573E">
              <w:rPr>
                <w:noProof/>
              </w:rPr>
              <mc:AlternateContent>
                <mc:Choice Requires="wps">
                  <w:drawing>
                    <wp:anchor distT="0" distB="0" distL="114300" distR="114300" simplePos="0" relativeHeight="251662336" behindDoc="0" locked="0" layoutInCell="1" allowOverlap="1" wp14:anchorId="01D3A12F" wp14:editId="2EDB3E40">
                      <wp:simplePos x="0" y="0"/>
                      <wp:positionH relativeFrom="column">
                        <wp:posOffset>3175000</wp:posOffset>
                      </wp:positionH>
                      <wp:positionV relativeFrom="paragraph">
                        <wp:posOffset>1272540</wp:posOffset>
                      </wp:positionV>
                      <wp:extent cx="5677535" cy="2667000"/>
                      <wp:effectExtent l="0" t="0" r="0" b="0"/>
                      <wp:wrapNone/>
                      <wp:docPr id="38" name="TextBox 43">
                        <a:extLst xmlns:a="http://schemas.openxmlformats.org/drawingml/2006/main">
                          <a:ext uri="{FF2B5EF4-FFF2-40B4-BE49-F238E27FC236}">
                            <a16:creationId xmlns:a16="http://schemas.microsoft.com/office/drawing/2014/main" id="{CD110348-74B5-4365-96B4-62B833C1203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77535" cy="2667000"/>
                              </a:xfrm>
                              <a:prstGeom prst="rect">
                                <a:avLst/>
                              </a:prstGeom>
                              <a:solidFill>
                                <a:schemeClr val="accent1"/>
                              </a:solidFill>
                            </wps:spPr>
                            <wps:txbx>
                              <w:txbxContent>
                                <w:sdt>
                                  <w:sdtPr>
                                    <w:id w:val="1702814634"/>
                                    <w:placeholder>
                                      <w:docPart w:val="9FF3E4FC9D1B4CCD9A9C3850FE28B3EF"/>
                                    </w:placeholder>
                                    <w:temporary/>
                                    <w:showingPlcHdr/>
                                    <w15:appearance w15:val="hidden"/>
                                  </w:sdtPr>
                                  <w:sdtEndPr/>
                                  <w:sdtContent>
                                    <w:p w14:paraId="39558E48" w14:textId="77777777" w:rsidR="009D47A6" w:rsidRPr="006C5465" w:rsidRDefault="009D47A6" w:rsidP="006C5465">
                                      <w:pPr>
                                        <w:pStyle w:val="Heading1"/>
                                      </w:pPr>
                                      <w:r w:rsidRPr="006C5465">
                                        <w:t>This is the Main Story Headline</w:t>
                                      </w:r>
                                    </w:p>
                                  </w:sdtContent>
                                </w:sdt>
                              </w:txbxContent>
                            </wps:txbx>
                            <wps:bodyPr wrap="square" lIns="274320" tIns="274320" rIns="182880" bIns="182880" rtlCol="0">
                              <a:spAutoFit/>
                            </wps:bodyPr>
                          </wps:wsp>
                        </a:graphicData>
                      </a:graphic>
                      <wp14:sizeRelH relativeFrom="margin">
                        <wp14:pctWidth>0</wp14:pctWidth>
                      </wp14:sizeRelH>
                      <wp14:sizeRelV relativeFrom="margin">
                        <wp14:pctHeight>0</wp14:pctHeight>
                      </wp14:sizeRelV>
                    </wp:anchor>
                  </w:drawing>
                </mc:Choice>
                <mc:Fallback>
                  <w:pict>
                    <v:shapetype w14:anchorId="01D3A12F" id="_x0000_t202" coordsize="21600,21600" o:spt="202" path="m,l,21600r21600,l21600,xe">
                      <v:stroke joinstyle="miter"/>
                      <v:path gradientshapeok="t" o:connecttype="rect"/>
                    </v:shapetype>
                    <v:shape id="TextBox 43" o:spid="_x0000_s1026" type="#_x0000_t202" style="position:absolute;margin-left:250pt;margin-top:100.2pt;width:447.05pt;height:2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" fillcolor="#0a249b [3204]" stroked="f">
                      <v:textbox style="mso-fit-shape-to-text:t" inset="21.6pt,21.6pt,14.4pt,14.4pt">
                        <w:txbxContent>
                          <w:sdt>
                            <w:sdtPr>
                              <w:id w:val="1702814634"/>
                              <w:placeholder>
                                <w:docPart w:val="9FF3E4FC9D1B4CCD9A9C3850FE28B3EF"/>
                              </w:placeholder>
                              <w:temporary/>
                              <w:showingPlcHdr/>
                              <w15:appearance w15:val="hidden"/>
                            </w:sdtPr>
                            <w:sdtEndPr/>
                            <w:sdtContent>
                              <w:p w14:paraId="39558E48" w14:textId="77777777" w:rsidR="009D47A6" w:rsidRPr="006C5465" w:rsidRDefault="009D47A6" w:rsidP="006C5465">
                                <w:pPr>
                                  <w:pStyle w:val="Heading1"/>
                                </w:pPr>
                                <w:r w:rsidRPr="006C5465">
                                  <w:t>This is the Main Story Headline</w:t>
                                </w:r>
                              </w:p>
                            </w:sdtContent>
                          </w:sdt>
                        </w:txbxContent>
                      </v:textbox>
                    </v:shape>
                  </w:pict>
                </mc:Fallback>
              </mc:AlternateContent>
            </w:r>
            <w:r w:rsidRPr="005D573E">
              <w:rPr>
                <w:noProof/>
              </w:rPr>
              <mc:AlternateContent>
                <mc:Choice Requires="wpg">
                  <w:drawing>
                    <wp:inline distT="0" distB="0" distL="0" distR="0" wp14:anchorId="2BEFDD3E" wp14:editId="2C0762A6">
                      <wp:extent cx="6222380" cy="6439274"/>
                      <wp:effectExtent l="0" t="0" r="6985" b="0"/>
                      <wp:docPr id="45" name="Group 45" descr="stock market board up close"/>
                      <wp:cNvGraphicFramePr/>
                      <a:graphic xmlns:a="http://schemas.openxmlformats.org/drawingml/2006/main">
                        <a:graphicData uri="http://schemas.microsoft.com/office/word/2010/wordprocessingGroup">
                          <wpg:wgp>
                            <wpg:cNvGrpSpPr/>
                            <wpg:grpSpPr>
                              <a:xfrm>
                                <a:off x="0" y="0"/>
                                <a:ext cx="6222380" cy="6439274"/>
                                <a:chOff x="0" y="0"/>
                                <a:chExt cx="6222380" cy="6439274"/>
                              </a:xfrm>
                            </wpg:grpSpPr>
                            <pic:pic xmlns:pic="http://schemas.openxmlformats.org/drawingml/2006/picture">
                              <pic:nvPicPr>
                                <pic:cNvPr id="42" name="Picture 42" descr="Stock Exchange trade LED wall">
                                  <a:extLst>
                                    <a:ext uri="{FF2B5EF4-FFF2-40B4-BE49-F238E27FC236}">
                                      <a16:creationId xmlns:a16="http://schemas.microsoft.com/office/drawing/2014/main" id="{66527994-3974-4FC7-8A60-476A196D562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a:xfrm>
                                  <a:off x="0" y="0"/>
                                  <a:ext cx="6222380" cy="6439274"/>
                                </a:xfrm>
                                <a:prstGeom prst="rect">
                                  <a:avLst/>
                                </a:prstGeom>
                              </pic:spPr>
                            </pic:pic>
                            <wps:wsp>
                              <wps:cNvPr id="44" name="TextBox 60"/>
                              <wps:cNvSpPr txBox="1"/>
                              <wps:spPr>
                                <a:xfrm>
                                  <a:off x="0" y="6036959"/>
                                  <a:ext cx="6222365" cy="401955"/>
                                </a:xfrm>
                                <a:prstGeom prst="rect">
                                  <a:avLst/>
                                </a:prstGeom>
                                <a:solidFill>
                                  <a:schemeClr val="bg1">
                                    <a:lumMod val="85000"/>
                                  </a:schemeClr>
                                </a:solidFill>
                              </wps:spPr>
                              <wps:txbx>
                                <w:txbxContent>
                                  <w:sdt>
                                    <w:sdtPr>
                                      <w:id w:val="1440878942"/>
                                      <w:placeholder>
                                        <w:docPart w:val="29E73D407A8248219810745EDD1CD76E"/>
                                      </w:placeholder>
                                      <w:temporary/>
                                      <w:showingPlcHdr/>
                                      <w15:appearance w15:val="hidden"/>
                                    </w:sdtPr>
                                    <w:sdtEndPr/>
                                    <w:sdtContent>
                                      <w:p w14:paraId="13B60C0E" w14:textId="77777777" w:rsidR="009D47A6" w:rsidRPr="006C5465" w:rsidRDefault="009D47A6" w:rsidP="009F7A27">
                                        <w:pPr>
                                          <w:pStyle w:val="Caption"/>
                                        </w:pPr>
                                        <w:r w:rsidRPr="006C5465">
                                          <w:t>Photo Caption</w:t>
                                        </w:r>
                                      </w:p>
                                    </w:sdtContent>
                                  </w:sdt>
                                </w:txbxContent>
                              </wps:txbx>
                              <wps:bodyPr wrap="square" lIns="144000" tIns="0" rIns="0" bIns="0" rtlCol="0" anchor="ctr">
                                <a:noAutofit/>
                              </wps:bodyPr>
                            </wps:wsp>
                          </wpg:wgp>
                        </a:graphicData>
                      </a:graphic>
                    </wp:inline>
                  </w:drawing>
                </mc:Choice>
                <mc:Fallback>
                  <w:pict>
                    <v:group w14:anchorId="2BEFDD3E" id="Group 45" o:spid="_x0000_s1027" alt="stock market board up close" style="width:489.95pt;height:507.05pt;mso-position-horizontal-relative:char;mso-position-vertical-relative:line" coordsize="62223,64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alt="Stock Exchange trade LED wall" style="position:absolute;width:62223;height:6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">
                        <v:imagedata r:id="rId12" o:title="Stock Exchange trade LED wall"/>
                      </v:shape>
                      <v:shape id="TextBox 60" o:spid="_x0000_s1029" type="#_x0000_t202" style="position:absolute;top:60369;width:6222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" fillcolor="#d8d8d8 [2732]" stroked="f">
                        <v:textbox inset="4mm,0,0,0">
                          <w:txbxContent>
                            <w:sdt>
                              <w:sdtPr>
                                <w:id w:val="1440878942"/>
                                <w:placeholder>
                                  <w:docPart w:val="29E73D407A8248219810745EDD1CD76E"/>
                                </w:placeholder>
                                <w:temporary/>
                                <w:showingPlcHdr/>
                                <w15:appearance w15:val="hidden"/>
                              </w:sdtPr>
                              <w:sdtEndPr/>
                              <w:sdtContent>
                                <w:p w14:paraId="13B60C0E" w14:textId="77777777" w:rsidR="009D47A6" w:rsidRPr="006C5465" w:rsidRDefault="009D47A6" w:rsidP="009F7A27">
                                  <w:pPr>
                                    <w:pStyle w:val="Caption"/>
                                  </w:pPr>
                                  <w:r w:rsidRPr="006C5465">
                                    <w:t>Photo Caption</w:t>
                                  </w:r>
                                </w:p>
                              </w:sdtContent>
                            </w:sdt>
                          </w:txbxContent>
                        </v:textbox>
                      </v:shape>
                      <w10:anchorlock/>
                    </v:group>
                  </w:pict>
                </mc:Fallback>
              </mc:AlternateContent>
            </w:r>
          </w:p>
        </w:tc>
        <w:sdt>
          <w:sdtPr>
            <w:id w:val="-1894103636"/>
            <w:placeholder>
              <w:docPart w:val="E4CFF03ECCF645519B11D17EF3191B2B"/>
            </w:placeholder>
            <w:temporary/>
            <w:showingPlcHdr/>
            <w15:appearance w15:val="hidden"/>
          </w:sdtPr>
          <w:sdtEndPr/>
          <w:sdtContent>
            <w:tc>
              <w:tcPr>
                <w:tcW w:w="4224" w:type="dxa"/>
                <w:gridSpan w:val="3"/>
                <w:shd w:val="clear" w:color="auto" w:fill="F2F2F2" w:themeFill="background1" w:themeFillShade="F2"/>
                <w:tcMar>
                  <w:bottom w:w="432" w:type="dxa"/>
                </w:tcMar>
                <w:vAlign w:val="bottom"/>
              </w:tcPr>
              <w:p w14:paraId="16F53F3A" w14:textId="77777777" w:rsidR="009D47A6" w:rsidRPr="006C5465" w:rsidRDefault="009D47A6" w:rsidP="00445F2B">
                <w:pPr>
                  <w:pStyle w:val="Heading2"/>
                </w:pPr>
                <w:r w:rsidRPr="00445F2B">
                  <w:t>Main story blurb goes here, donec sed malesuada orci sit vestibulum faucibus nulla eu est.</w:t>
                </w:r>
              </w:p>
            </w:tc>
          </w:sdtContent>
        </w:sdt>
      </w:tr>
      <w:tr w:rsidR="00CB3692" w:rsidRPr="005D573E" w14:paraId="737C99D5" w14:textId="77777777" w:rsidTr="00445F2B">
        <w:sdt>
          <w:sdtPr>
            <w:id w:val="-458341042"/>
            <w:placeholder>
              <w:docPart w:val="F5DD4A7D1C0C4FF2973B2CD381EB458A"/>
            </w:placeholder>
            <w:temporary/>
            <w:showingPlcHdr/>
            <w15:appearance w15:val="hidden"/>
            <w:text/>
          </w:sdtPr>
          <w:sdtEndPr/>
          <w:sdtContent>
            <w:tc>
              <w:tcPr>
                <w:tcW w:w="4801" w:type="dxa"/>
                <w:gridSpan w:val="3"/>
                <w:tcBorders>
                  <w:right w:val="single" w:sz="2" w:space="0" w:color="D9D9D9" w:themeColor="background1" w:themeShade="D9"/>
                </w:tcBorders>
                <w:tcMar>
                  <w:bottom w:w="432" w:type="dxa"/>
                  <w:right w:w="360" w:type="dxa"/>
                </w:tcMar>
              </w:tcPr>
              <w:p w14:paraId="34B6E435" w14:textId="77777777" w:rsidR="00CB3692" w:rsidRPr="006C5465" w:rsidRDefault="009F7A27" w:rsidP="009F7A27">
                <w:pPr>
                  <w:pStyle w:val="Startertext"/>
                  <w:rPr>
                    <w:lang w:val="it-IT"/>
                  </w:rPr>
                </w:pPr>
                <w:r w:rsidRPr="006C5465">
                  <w:rPr>
                    <w:lang w:val="it-IT"/>
                  </w:rPr>
                  <w:t xml:space="preserve">Donec sed malesuada orci. Vestibulum faucibus nulla eu est venenatis egestas. Mauris congue dolor et dolor commodo gravida. Fusce eu suscipit lacus, id egestas nisi. Ut nec dapibus sapien, id cursus risus. </w:t>
                </w:r>
              </w:p>
            </w:tc>
          </w:sdtContent>
        </w:sdt>
        <w:sdt>
          <w:sdtPr>
            <w:id w:val="140308536"/>
            <w:placeholder>
              <w:docPart w:val="D73589C4E70D43E79B0102ECC9071482"/>
            </w:placeholder>
            <w:temporary/>
            <w:showingPlcHdr/>
            <w15:appearance w15:val="hidden"/>
          </w:sdtPr>
          <w:sdtEndPr/>
          <w:sdtContent>
            <w:tc>
              <w:tcPr>
                <w:tcW w:w="4801" w:type="dxa"/>
                <w:gridSpan w:val="3"/>
                <w:tcBorders>
                  <w:left w:val="single" w:sz="2" w:space="0" w:color="D9D9D9" w:themeColor="background1" w:themeShade="D9"/>
                  <w:right w:val="single" w:sz="2" w:space="0" w:color="D9D9D9" w:themeColor="background1" w:themeShade="D9"/>
                </w:tcBorders>
                <w:tcMar>
                  <w:left w:w="360" w:type="dxa"/>
                  <w:bottom w:w="432" w:type="dxa"/>
                  <w:right w:w="360" w:type="dxa"/>
                </w:tcMar>
              </w:tcPr>
              <w:p w14:paraId="675D8C82" w14:textId="77777777" w:rsidR="00CB3692" w:rsidRPr="005D573E" w:rsidRDefault="009F7A27" w:rsidP="009F7A27">
                <w:pPr>
                  <w:rPr>
                    <w:color w:val="808080"/>
                  </w:rPr>
                </w:pPr>
                <w:r w:rsidRPr="006C5465">
                  <w:rPr>
                    <w:lang w:val="it-IT"/>
                  </w:rPr>
                  <w:t xml:space="preserve">Donec sed malesuada orci. Vestibulum faucibus nulla eu est venenatis egestas. Mauris congue dolor et dolor commodo gravida. Fusce eu suscipit lacus, id egestas nisi. Ut nec dapibus sapien, id cursus risus. </w:t>
                </w:r>
                <w:r w:rsidRPr="005D573E">
                  <w:t xml:space="preserve">Nullam porttitor, mauris sit amet laoreet ultricies, nulla nibh iaculis tortor, eu congue nisi justo in lorem. </w:t>
                </w:r>
                <w:r w:rsidRPr="006C5465">
                  <w:rPr>
                    <w:lang w:val="it-IT"/>
                  </w:rPr>
                  <w:t xml:space="preserve">Pellentesque vel congue ante. Suspendisse pretium sem est, a tincidunt nunc dictum a. In mattis arcu dui, non pretium risus convallis quis. Morbi ornare condimentum pharetra. Vestibulum vitae posuere risus, at viverra metus. </w:t>
                </w:r>
                <w:r w:rsidRPr="005D573E">
                  <w:t xml:space="preserve">Quisque congue, ligula at vulputate blandit, urna ante cursus ligula, bibendum blandit velit nunc nec felis. </w:t>
                </w:r>
              </w:p>
            </w:tc>
          </w:sdtContent>
        </w:sdt>
        <w:sdt>
          <w:sdtPr>
            <w:id w:val="-402219308"/>
            <w:placeholder>
              <w:docPart w:val="BDC38791A09C4D84A5EC3481EDECB826"/>
            </w:placeholder>
            <w:temporary/>
            <w:showingPlcHdr/>
            <w15:appearance w15:val="hidden"/>
          </w:sdtPr>
          <w:sdtEndPr/>
          <w:sdtContent>
            <w:tc>
              <w:tcPr>
                <w:tcW w:w="4800" w:type="dxa"/>
                <w:gridSpan w:val="4"/>
                <w:tcBorders>
                  <w:left w:val="single" w:sz="2" w:space="0" w:color="D9D9D9" w:themeColor="background1" w:themeShade="D9"/>
                </w:tcBorders>
                <w:tcMar>
                  <w:left w:w="360" w:type="dxa"/>
                  <w:bottom w:w="432" w:type="dxa"/>
                </w:tcMar>
              </w:tcPr>
              <w:p w14:paraId="0AE44D78" w14:textId="77777777" w:rsidR="00CB3692" w:rsidRPr="005D573E" w:rsidRDefault="009F7A27" w:rsidP="009F7A27">
                <w:r w:rsidRPr="006C5465">
                  <w:rPr>
                    <w:lang w:val="it-IT"/>
                  </w:rPr>
                  <w:t xml:space="preserve">Donec sed malesuada orci. Vestibulum faucibus nulla eu est venenatis egestas. Mauris congue dolor et dolor commodo gravida. Fusce eu suscipit lacus, id egestas nisi. Ut nec dapibus sapien, id cursus risus. </w:t>
                </w:r>
                <w:r w:rsidRPr="005D573E">
                  <w:t xml:space="preserve">Nullam porttitor, mauris sit amet laoreet ultricies, nulla nibh iaculis tortor, eu congue nisi justo in lorem. </w:t>
                </w:r>
                <w:r w:rsidRPr="006C5465">
                  <w:rPr>
                    <w:lang w:val="it-IT"/>
                  </w:rPr>
                  <w:t xml:space="preserve">Pellentesque vel congue ante. Suspendisse pretium sem est, a tincidunt nunc dictum a. In mattis arcu dui, non pretium risus convallis quis. Morbi ornare condimentum pharetra. Vestibulum vitae posuere risus, at viverra metus. </w:t>
                </w:r>
                <w:r w:rsidRPr="005D573E">
                  <w:t xml:space="preserve">Quisque congue, ligula at vulputate blandit, urna ante cursus ligula, bibendum blandit velit nunc nec felis. </w:t>
                </w:r>
              </w:p>
            </w:tc>
          </w:sdtContent>
        </w:sdt>
      </w:tr>
      <w:tr w:rsidR="0037154F" w:rsidRPr="005D573E" w14:paraId="680E4870" w14:textId="77777777" w:rsidTr="00F11F4F">
        <w:tc>
          <w:tcPr>
            <w:tcW w:w="11521" w:type="dxa"/>
            <w:gridSpan w:val="9"/>
          </w:tcPr>
          <w:p w14:paraId="0E2664C9" w14:textId="77777777" w:rsidR="0037154F" w:rsidRPr="005D573E" w:rsidRDefault="0037154F" w:rsidP="009F7A27">
            <w:pPr>
              <w:rPr>
                <w:noProof/>
                <w:sz w:val="8"/>
              </w:rPr>
            </w:pPr>
            <w:r w:rsidRPr="005D573E">
              <w:rPr>
                <w:noProof/>
                <w:sz w:val="8"/>
              </w:rPr>
              <mc:AlternateContent>
                <mc:Choice Requires="wps">
                  <w:drawing>
                    <wp:inline distT="0" distB="0" distL="0" distR="0" wp14:anchorId="32604CF4" wp14:editId="3374ED88">
                      <wp:extent cx="7133401" cy="0"/>
                      <wp:effectExtent l="0" t="0" r="0" b="0"/>
                      <wp:docPr id="49" name="Straight Connector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3401"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8D76285" id="Straight Connector 49" o:spid="_x0000_s1026" style="visibility:visible;mso-wrap-style:square;mso-left-percent:-10001;mso-top-percent:-10001;mso-position-horizontal:absolute;mso-position-horizontal-relative:char;mso-position-vertical:absolute;mso-position-vertical-relative:line;mso-left-percent:-10001;mso-top-percent:-10001" from="0,0" to="56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" strokecolor="#bfbfbf [2412]" strokeweight="2pt">
                      <v:stroke linestyle="thinThin" joinstyle="miter"/>
                      <o:lock v:ext="edit" shapetype="f"/>
                      <w10:anchorlock/>
                    </v:line>
                  </w:pict>
                </mc:Fallback>
              </mc:AlternateContent>
            </w:r>
          </w:p>
        </w:tc>
        <w:tc>
          <w:tcPr>
            <w:tcW w:w="2881" w:type="dxa"/>
            <w:vMerge w:val="restart"/>
            <w:shd w:val="clear" w:color="auto" w:fill="262626" w:themeFill="text1" w:themeFillTint="D9"/>
          </w:tcPr>
          <w:sdt>
            <w:sdtPr>
              <w:id w:val="-2014137859"/>
              <w:placeholder>
                <w:docPart w:val="C6976BBB076840FAACEA13EB968C44DF"/>
              </w:placeholder>
              <w:temporary/>
              <w:showingPlcHdr/>
              <w15:appearance w15:val="hidden"/>
            </w:sdtPr>
            <w:sdtEndPr/>
            <w:sdtContent>
              <w:p w14:paraId="71F535C7" w14:textId="77777777" w:rsidR="0037154F" w:rsidRPr="00797ADE" w:rsidRDefault="0037154F" w:rsidP="00797ADE">
                <w:r w:rsidRPr="00797ADE">
                  <w:rPr>
                    <w:rStyle w:val="Heading4Char"/>
                  </w:rPr>
                  <w:t>Headline Goes Here</w:t>
                </w:r>
              </w:p>
            </w:sdtContent>
          </w:sdt>
          <w:p w14:paraId="671D0D6D" w14:textId="77777777" w:rsidR="0037154F" w:rsidRPr="00797ADE" w:rsidRDefault="0037154F" w:rsidP="00797ADE">
            <w:r w:rsidRPr="00797ADE">
              <w:rPr>
                <w:noProof/>
              </w:rPr>
              <w:drawing>
                <wp:inline distT="0" distB="0" distL="0" distR="0" wp14:anchorId="27C9396C" wp14:editId="6DACB4DB">
                  <wp:extent cx="1670400" cy="1609606"/>
                  <wp:effectExtent l="0" t="0" r="6350" b="0"/>
                  <wp:docPr id="48" name="Picture 48" descr="Circuit Board">
                    <a:extLst xmlns:a="http://schemas.openxmlformats.org/drawingml/2006/main">
                      <a:ext uri="{FF2B5EF4-FFF2-40B4-BE49-F238E27FC236}">
                        <a16:creationId xmlns:a16="http://schemas.microsoft.com/office/drawing/2014/main" id="{E1B1E093-0443-400F-B16C-1FC43592B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ircuit Board">
                            <a:extLst>
                              <a:ext uri="{FF2B5EF4-FFF2-40B4-BE49-F238E27FC236}">
                                <a16:creationId xmlns:a16="http://schemas.microsoft.com/office/drawing/2014/main" id="{E1B1E093-0443-400F-B16C-1FC43592B1A5}"/>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1670400" cy="1609606"/>
                          </a:xfrm>
                          <a:prstGeom prst="rect">
                            <a:avLst/>
                          </a:prstGeom>
                        </pic:spPr>
                      </pic:pic>
                    </a:graphicData>
                  </a:graphic>
                </wp:inline>
              </w:drawing>
            </w:r>
          </w:p>
          <w:p w14:paraId="6098EB6F" w14:textId="77777777" w:rsidR="0037154F" w:rsidRPr="00114786" w:rsidRDefault="000C3722" w:rsidP="00797ADE">
            <w:pPr>
              <w:rPr>
                <w:lang w:val="it-IT"/>
              </w:rPr>
            </w:pPr>
            <w:sdt>
              <w:sdtPr>
                <w:id w:val="-1462192574"/>
                <w:placeholder>
                  <w:docPart w:val="FC3F6ACC533D4B23994E7A1F8D94E871"/>
                </w:placeholder>
                <w:temporary/>
                <w:showingPlcHdr/>
                <w15:appearance w15:val="hidden"/>
              </w:sdtPr>
              <w:sdtEndPr/>
              <w:sdtContent>
                <w:r w:rsidR="00FA1A74" w:rsidRPr="00797ADE">
                  <w:t xml:space="preserve">Lorem ipsum dolor sit amet, consectetur adipiscing elit. . </w:t>
                </w:r>
                <w:r w:rsidR="00FA1A74" w:rsidRPr="00114786">
                  <w:rPr>
                    <w:lang w:val="it-IT"/>
                  </w:rPr>
                  <w:t>Sed in molestie est. Etiam aliquet eu mi quis.</w:t>
                </w:r>
              </w:sdtContent>
            </w:sdt>
          </w:p>
          <w:p w14:paraId="658CDD2F" w14:textId="77777777" w:rsidR="0037154F" w:rsidRPr="00797ADE" w:rsidRDefault="000C3722" w:rsidP="00797ADE">
            <w:pPr>
              <w:pStyle w:val="More1"/>
            </w:pPr>
            <w:sdt>
              <w:sdtPr>
                <w:rPr>
                  <w:rStyle w:val="More1Char"/>
                  <w:i/>
                </w:rPr>
                <w:id w:val="1838340921"/>
                <w:placeholder>
                  <w:docPart w:val="E79AC4F37DD84BFC9018196AA7A005BB"/>
                </w:placeholder>
                <w:temporary/>
                <w:showingPlcHdr/>
                <w15:appearance w15:val="hidden"/>
              </w:sdtPr>
              <w:sdtEndPr>
                <w:rPr>
                  <w:rStyle w:val="DefaultParagraphFont"/>
                </w:rPr>
              </w:sdtEndPr>
              <w:sdtContent>
                <w:r w:rsidR="00FA1A74" w:rsidRPr="00797ADE">
                  <w:rPr>
                    <w:rStyle w:val="More1Char"/>
                    <w:i/>
                  </w:rPr>
                  <w:t>Read more on P3</w:t>
                </w:r>
              </w:sdtContent>
            </w:sdt>
          </w:p>
        </w:tc>
      </w:tr>
      <w:tr w:rsidR="0037154F" w:rsidRPr="005D573E" w14:paraId="436488D1" w14:textId="77777777" w:rsidTr="00445F2B">
        <w:tc>
          <w:tcPr>
            <w:tcW w:w="5761" w:type="dxa"/>
            <w:gridSpan w:val="4"/>
            <w:tcMar>
              <w:bottom w:w="144" w:type="dxa"/>
            </w:tcMar>
          </w:tcPr>
          <w:p w14:paraId="06FDCDE7" w14:textId="77777777" w:rsidR="0037154F" w:rsidRPr="00445F2B" w:rsidRDefault="000C3722" w:rsidP="00445F2B">
            <w:pPr>
              <w:pStyle w:val="Heading3"/>
            </w:pPr>
            <w:sdt>
              <w:sdtPr>
                <w:id w:val="-1556149577"/>
                <w:placeholder>
                  <w:docPart w:val="F2C962568B1D44AF9A55B4D355236C5E"/>
                </w:placeholder>
                <w:temporary/>
                <w:showingPlcHdr/>
                <w15:appearance w15:val="hidden"/>
              </w:sdtPr>
              <w:sdtEndPr/>
              <w:sdtContent>
                <w:r w:rsidR="0037154F" w:rsidRPr="00445F2B">
                  <w:t>This is another</w:t>
                </w:r>
              </w:sdtContent>
            </w:sdt>
            <w:r w:rsidR="006C5465" w:rsidRPr="00445F2B">
              <w:t xml:space="preserve"> </w:t>
            </w:r>
            <w:sdt>
              <w:sdtPr>
                <w:rPr>
                  <w:rStyle w:val="Emphasis"/>
                </w:rPr>
                <w:id w:val="-1270926876"/>
                <w:placeholder>
                  <w:docPart w:val="E38BF005D2514BA2A9A67C665E59F6FE"/>
                </w:placeholder>
                <w:temporary/>
                <w:showingPlcHdr/>
                <w15:appearance w15:val="hidden"/>
              </w:sdtPr>
              <w:sdtEndPr>
                <w:rPr>
                  <w:rStyle w:val="Emphasis"/>
                </w:rPr>
              </w:sdtEndPr>
              <w:sdtContent>
                <w:r w:rsidR="006C5465" w:rsidRPr="00445F2B">
                  <w:rPr>
                    <w:rStyle w:val="Emphasis"/>
                  </w:rPr>
                  <w:t>secondary</w:t>
                </w:r>
              </w:sdtContent>
            </w:sdt>
            <w:r w:rsidR="006C5465" w:rsidRPr="00445F2B">
              <w:t xml:space="preserve"> </w:t>
            </w:r>
            <w:sdt>
              <w:sdtPr>
                <w:id w:val="-503983093"/>
                <w:placeholder>
                  <w:docPart w:val="CF11C2EBEB054CACA03F820046D4CBF4"/>
                </w:placeholder>
                <w:temporary/>
                <w:showingPlcHdr/>
                <w15:appearance w15:val="hidden"/>
              </w:sdtPr>
              <w:sdtEndPr/>
              <w:sdtContent>
                <w:r w:rsidR="006C5465" w:rsidRPr="00445F2B">
                  <w:t>story headline style</w:t>
                </w:r>
              </w:sdtContent>
            </w:sdt>
          </w:p>
          <w:p w14:paraId="51D0C8E5" w14:textId="77777777" w:rsidR="0037154F" w:rsidRPr="00445F2B" w:rsidRDefault="0037154F" w:rsidP="00445F2B">
            <w:r w:rsidRPr="00445F2B">
              <w:rPr>
                <w:noProof/>
              </w:rPr>
              <mc:AlternateContent>
                <mc:Choice Requires="wps">
                  <w:drawing>
                    <wp:inline distT="0" distB="0" distL="0" distR="0" wp14:anchorId="15A3207C" wp14:editId="2E21F051">
                      <wp:extent cx="3347254" cy="0"/>
                      <wp:effectExtent l="0" t="19050" r="43815" b="38100"/>
                      <wp:docPr id="50" name="Straight Connector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7254" cy="0"/>
                              </a:xfrm>
                              <a:prstGeom prst="line">
                                <a:avLst/>
                              </a:prstGeom>
                              <a:ln w="63500" cmpd="thickThi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9895B4" id="Straight Connector 50" o:spid="_x0000_s1026" style="visibility:visible;mso-wrap-style:square;mso-left-percent:-10001;mso-top-percent:-10001;mso-position-horizontal:absolute;mso-position-horizontal-relative:char;mso-position-vertical:absolute;mso-position-vertical-relative:line;mso-left-percent:-10001;mso-top-percent:-10001" from="0,0" to="26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" strokecolor="#0a249b [3204]" strokeweight="5pt">
                      <v:stroke linestyle="thickThin" joinstyle="miter"/>
                      <o:lock v:ext="edit" shapetype="f"/>
                      <w10:anchorlock/>
                    </v:line>
                  </w:pict>
                </mc:Fallback>
              </mc:AlternateContent>
            </w:r>
          </w:p>
          <w:sdt>
            <w:sdtPr>
              <w:id w:val="-306398594"/>
              <w:placeholder>
                <w:docPart w:val="388F0513A43D48308150BE52AA8646FA"/>
              </w:placeholder>
              <w:temporary/>
              <w:showingPlcHdr/>
              <w15:appearance w15:val="hidden"/>
            </w:sdtPr>
            <w:sdtEndPr/>
            <w:sdtContent>
              <w:p w14:paraId="51B7D8F3" w14:textId="77777777" w:rsidR="0037154F" w:rsidRPr="00445F2B" w:rsidRDefault="0037154F" w:rsidP="00445F2B">
                <w:pPr>
                  <w:pStyle w:val="Byline"/>
                </w:pPr>
                <w:r w:rsidRPr="00445F2B">
                  <w:t>Written by Mirjam Nilsson</w:t>
                </w:r>
              </w:p>
            </w:sdtContent>
          </w:sdt>
        </w:tc>
        <w:sdt>
          <w:sdtPr>
            <w:id w:val="-559173472"/>
            <w:placeholder>
              <w:docPart w:val="4A0A38EE08074F9FAFF90321DDFB0AF2"/>
            </w:placeholder>
            <w:temporary/>
            <w:showingPlcHdr/>
            <w15:appearance w15:val="hidden"/>
          </w:sdtPr>
          <w:sdtEndPr/>
          <w:sdtContent>
            <w:tc>
              <w:tcPr>
                <w:tcW w:w="2881" w:type="dxa"/>
                <w:vMerge w:val="restart"/>
              </w:tcPr>
              <w:p w14:paraId="150AC15D" w14:textId="77777777" w:rsidR="0037154F" w:rsidRPr="00114786" w:rsidRDefault="0037154F" w:rsidP="008D479C">
                <w:pPr>
                  <w:rPr>
                    <w:lang w:val="it-IT"/>
                  </w:rPr>
                </w:pPr>
                <w:r w:rsidRPr="008D479C">
                  <w:t xml:space="preserve">Lorem ipsum dolor sit amet, consectetur adipiscing elit. </w:t>
                </w:r>
                <w:r w:rsidRPr="00114786">
                  <w:rPr>
                    <w:lang w:val="it-IT"/>
                  </w:rPr>
                  <w:t xml:space="preserve">Etiam aliquet eu mi quis lacinia. Ut fermentum a magna ut eleifend. </w:t>
                </w:r>
              </w:p>
              <w:p w14:paraId="58A8D384" w14:textId="77777777" w:rsidR="0037154F" w:rsidRPr="00114786" w:rsidRDefault="0037154F" w:rsidP="008D479C">
                <w:pPr>
                  <w:rPr>
                    <w:lang w:val="it-IT"/>
                  </w:rPr>
                </w:pPr>
                <w:r w:rsidRPr="00114786">
                  <w:rPr>
                    <w:lang w:val="it-IT"/>
                  </w:rPr>
                  <w:t>Integer convallis suscipit ante eu varius. Morbi a purus dolor. Suspendisse sit amet ipsum finibus justo viverra blandit. Ut congue quis tortor eget sodales.</w:t>
                </w:r>
              </w:p>
              <w:p w14:paraId="5FC75AC6" w14:textId="77777777" w:rsidR="0037154F" w:rsidRPr="00114786" w:rsidRDefault="0037154F" w:rsidP="008D479C">
                <w:pPr>
                  <w:rPr>
                    <w:lang w:val="it-IT"/>
                  </w:rPr>
                </w:pPr>
                <w:r w:rsidRPr="00114786">
                  <w:rPr>
                    <w:lang w:val="it-IT"/>
                  </w:rPr>
                  <w:t xml:space="preserve">Nulla a erat eget nunc hendrerit ultrices eu nec nulla. </w:t>
                </w:r>
              </w:p>
              <w:p w14:paraId="7DF24660" w14:textId="77777777" w:rsidR="0037154F" w:rsidRPr="00114786" w:rsidRDefault="0037154F" w:rsidP="008D479C">
                <w:pPr>
                  <w:rPr>
                    <w:lang w:val="it-IT"/>
                  </w:rPr>
                </w:pPr>
                <w:r w:rsidRPr="00114786">
                  <w:rPr>
                    <w:lang w:val="it-IT"/>
                  </w:rPr>
                  <w:t xml:space="preserve">Donec viverra leo aliquet, auctor quam id, convallis orci. Sed in molestie est. </w:t>
                </w:r>
              </w:p>
              <w:p w14:paraId="5282D905" w14:textId="77777777" w:rsidR="0037154F" w:rsidRPr="008D479C" w:rsidRDefault="0037154F" w:rsidP="008D479C">
                <w:r w:rsidRPr="008D479C">
                  <w:t xml:space="preserve">Cras ornare turpis at ligula posuere, sit amet accumsan neque lobortis. Maecenas mattis risus ligula, sed ullamcorper nunc efficitur sed. </w:t>
                </w:r>
              </w:p>
            </w:tc>
          </w:sdtContent>
        </w:sdt>
        <w:tc>
          <w:tcPr>
            <w:tcW w:w="2879" w:type="dxa"/>
            <w:gridSpan w:val="4"/>
            <w:vMerge w:val="restart"/>
          </w:tcPr>
          <w:p w14:paraId="00CC704F" w14:textId="77777777" w:rsidR="0037154F" w:rsidRPr="008D479C" w:rsidRDefault="0037154F" w:rsidP="008D479C">
            <w:r w:rsidRPr="008D479C">
              <w:rPr>
                <w:noProof/>
              </w:rPr>
              <w:drawing>
                <wp:inline distT="0" distB="0" distL="0" distR="0" wp14:anchorId="670D20E6" wp14:editId="7DB410B6">
                  <wp:extent cx="1692001" cy="1615828"/>
                  <wp:effectExtent l="0" t="0" r="3810" b="3810"/>
                  <wp:docPr id="46" name="Picture 46" descr="City">
                    <a:extLst xmlns:a="http://schemas.openxmlformats.org/drawingml/2006/main">
                      <a:ext uri="{FF2B5EF4-FFF2-40B4-BE49-F238E27FC236}">
                        <a16:creationId xmlns:a16="http://schemas.microsoft.com/office/drawing/2014/main" id="{DEB89E5C-97DE-40CE-BA29-EDBB8FBD9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ty">
                            <a:extLst>
                              <a:ext uri="{FF2B5EF4-FFF2-40B4-BE49-F238E27FC236}">
                                <a16:creationId xmlns:a16="http://schemas.microsoft.com/office/drawing/2014/main" id="{DEB89E5C-97DE-40CE-BA29-EDBB8FBD9034}"/>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a:xfrm>
                            <a:off x="0" y="0"/>
                            <a:ext cx="1692001" cy="1615828"/>
                          </a:xfrm>
                          <a:prstGeom prst="rect">
                            <a:avLst/>
                          </a:prstGeom>
                        </pic:spPr>
                      </pic:pic>
                    </a:graphicData>
                  </a:graphic>
                </wp:inline>
              </w:drawing>
            </w:r>
          </w:p>
          <w:p w14:paraId="3DFD31DC" w14:textId="77777777" w:rsidR="0037154F" w:rsidRPr="008D479C" w:rsidRDefault="0037154F" w:rsidP="008D479C"/>
          <w:sdt>
            <w:sdtPr>
              <w:id w:val="315310787"/>
              <w:placeholder>
                <w:docPart w:val="E0566DF722E94977B762D144F39E144E"/>
              </w:placeholder>
              <w:temporary/>
              <w:showingPlcHdr/>
              <w15:appearance w15:val="hidden"/>
            </w:sdtPr>
            <w:sdtEndPr/>
            <w:sdtContent>
              <w:p w14:paraId="356E9060" w14:textId="77777777" w:rsidR="00FA1A74" w:rsidRPr="00114786" w:rsidRDefault="00FA1A74" w:rsidP="008D479C">
                <w:pPr>
                  <w:rPr>
                    <w:lang w:val="it-IT"/>
                  </w:rPr>
                </w:pPr>
                <w:r w:rsidRPr="00114786">
                  <w:rPr>
                    <w:lang w:val="it-IT"/>
                  </w:rPr>
                  <w:t xml:space="preserve">Nulla a erat eget nunc hendrerit ultrices eu nec nulla. </w:t>
                </w:r>
              </w:p>
              <w:p w14:paraId="6DA594CE" w14:textId="77777777" w:rsidR="00FA1A74" w:rsidRPr="00114786" w:rsidRDefault="00FA1A74" w:rsidP="008D479C">
                <w:pPr>
                  <w:rPr>
                    <w:lang w:val="it-IT"/>
                  </w:rPr>
                </w:pPr>
                <w:r w:rsidRPr="00114786">
                  <w:rPr>
                    <w:lang w:val="it-IT"/>
                  </w:rPr>
                  <w:t xml:space="preserve">Donec viverra leo aliquet, auctor quam id, convallis orci. Sed in molestie est. </w:t>
                </w:r>
              </w:p>
              <w:p w14:paraId="044A8C30" w14:textId="77777777" w:rsidR="0037154F" w:rsidRPr="008D479C" w:rsidRDefault="00FA1A74" w:rsidP="008D479C">
                <w:r w:rsidRPr="008D479C">
                  <w:t>Cras ornare turpis at ligula posuere, sit amet accumsan neque lobortis.</w:t>
                </w:r>
              </w:p>
            </w:sdtContent>
          </w:sdt>
        </w:tc>
        <w:tc>
          <w:tcPr>
            <w:tcW w:w="2881" w:type="dxa"/>
            <w:vMerge/>
            <w:shd w:val="clear" w:color="auto" w:fill="262626" w:themeFill="text1" w:themeFillTint="D9"/>
          </w:tcPr>
          <w:p w14:paraId="3AF0CFE6" w14:textId="77777777" w:rsidR="0037154F" w:rsidRPr="008D479C" w:rsidRDefault="0037154F" w:rsidP="008D479C"/>
        </w:tc>
      </w:tr>
      <w:tr w:rsidR="0037154F" w:rsidRPr="005D573E" w14:paraId="06AB3D68" w14:textId="77777777" w:rsidTr="00F11F4F">
        <w:sdt>
          <w:sdtPr>
            <w:id w:val="-1425333653"/>
            <w:placeholder>
              <w:docPart w:val="455DE2ED266E4E77BDA8CA7778019374"/>
            </w:placeholder>
            <w:temporary/>
            <w:showingPlcHdr/>
            <w15:appearance w15:val="hidden"/>
          </w:sdtPr>
          <w:sdtEndPr/>
          <w:sdtContent>
            <w:tc>
              <w:tcPr>
                <w:tcW w:w="2880" w:type="dxa"/>
              </w:tcPr>
              <w:p w14:paraId="02E180BD" w14:textId="77777777" w:rsidR="0037154F" w:rsidRPr="002F1824" w:rsidRDefault="0037154F" w:rsidP="008D479C">
                <w:pPr>
                  <w:rPr>
                    <w:lang w:val="it-IT"/>
                  </w:rPr>
                </w:pPr>
                <w:r w:rsidRPr="008D479C">
                  <w:t xml:space="preserve">Lorem ipsum dolor sit amet, consectetur adipiscing elit. </w:t>
                </w:r>
                <w:r w:rsidRPr="00114786">
                  <w:rPr>
                    <w:lang w:val="it-IT"/>
                  </w:rPr>
                  <w:t>Etiam aliquet eu mi quis lacinia. Ut fermentum a magna ut eleifend. Integer convallis suscipit ante eu varius. Donec viverra leo aliquet, auctor quam id, convallis orci.</w:t>
                </w:r>
              </w:p>
            </w:tc>
          </w:sdtContent>
        </w:sdt>
        <w:sdt>
          <w:sdtPr>
            <w:id w:val="1312215605"/>
            <w:placeholder>
              <w:docPart w:val="1887D2E97BA94938A9704BBAD39A1E0E"/>
            </w:placeholder>
            <w:temporary/>
            <w:showingPlcHdr/>
            <w15:appearance w15:val="hidden"/>
          </w:sdtPr>
          <w:sdtEndPr/>
          <w:sdtContent>
            <w:tc>
              <w:tcPr>
                <w:tcW w:w="2881" w:type="dxa"/>
                <w:gridSpan w:val="3"/>
              </w:tcPr>
              <w:p w14:paraId="201478BA" w14:textId="77777777" w:rsidR="0037154F" w:rsidRPr="00114786" w:rsidRDefault="0037154F" w:rsidP="008D479C">
                <w:pPr>
                  <w:rPr>
                    <w:lang w:val="it-IT"/>
                  </w:rPr>
                </w:pPr>
                <w:r w:rsidRPr="00114786">
                  <w:rPr>
                    <w:lang w:val="it-IT"/>
                  </w:rPr>
                  <w:t xml:space="preserve">Nulla a erat eget nunc hendrerit ultrices eu nec nulla. </w:t>
                </w:r>
              </w:p>
              <w:p w14:paraId="4C68358A" w14:textId="77777777" w:rsidR="0037154F" w:rsidRPr="008D479C" w:rsidRDefault="0037154F" w:rsidP="008D479C">
                <w:r w:rsidRPr="00114786">
                  <w:rPr>
                    <w:lang w:val="it-IT"/>
                  </w:rPr>
                  <w:t xml:space="preserve">Donec viverra leo aliquet, auctor quam id, convallis orci. Sed in molestie est. </w:t>
                </w:r>
                <w:r w:rsidRPr="008D479C">
                  <w:t xml:space="preserve">Cras ornare turpis at ligula posuer. Nulla a erat eget nunc hendrerit ultrices eu. </w:t>
                </w:r>
              </w:p>
            </w:tc>
          </w:sdtContent>
        </w:sdt>
        <w:tc>
          <w:tcPr>
            <w:tcW w:w="2881" w:type="dxa"/>
            <w:vMerge/>
          </w:tcPr>
          <w:p w14:paraId="54DAC1ED" w14:textId="77777777" w:rsidR="0037154F" w:rsidRPr="005D573E" w:rsidRDefault="0037154F" w:rsidP="0037154F"/>
        </w:tc>
        <w:tc>
          <w:tcPr>
            <w:tcW w:w="2879" w:type="dxa"/>
            <w:gridSpan w:val="4"/>
            <w:vMerge/>
          </w:tcPr>
          <w:p w14:paraId="674E9649" w14:textId="77777777" w:rsidR="0037154F" w:rsidRPr="005D573E" w:rsidRDefault="0037154F" w:rsidP="0037154F"/>
        </w:tc>
        <w:tc>
          <w:tcPr>
            <w:tcW w:w="2881" w:type="dxa"/>
            <w:vMerge/>
            <w:shd w:val="clear" w:color="auto" w:fill="262626" w:themeFill="text1" w:themeFillTint="D9"/>
          </w:tcPr>
          <w:p w14:paraId="4CE84BA8" w14:textId="77777777" w:rsidR="0037154F" w:rsidRPr="005D573E" w:rsidRDefault="0037154F" w:rsidP="009F7A27"/>
        </w:tc>
      </w:tr>
    </w:tbl>
    <w:p w14:paraId="725F7C4B" w14:textId="77777777" w:rsidR="00DD5490" w:rsidRDefault="00DD5490">
      <w:pPr>
        <w:spacing w:after="160" w:line="259" w:lineRule="auto"/>
      </w:pPr>
      <w:r w:rsidRPr="005D573E">
        <w:br w:type="page"/>
      </w:r>
    </w:p>
    <w:tbl>
      <w:tblPr>
        <w:tblW w:w="5000" w:type="pct"/>
        <w:tblLayout w:type="fixed"/>
        <w:tblCellMar>
          <w:left w:w="115" w:type="dxa"/>
          <w:right w:w="115" w:type="dxa"/>
        </w:tblCellMar>
        <w:tblLook w:val="0600" w:firstRow="0" w:lastRow="0" w:firstColumn="0" w:lastColumn="0" w:noHBand="1" w:noVBand="1"/>
      </w:tblPr>
      <w:tblGrid>
        <w:gridCol w:w="990"/>
        <w:gridCol w:w="1980"/>
        <w:gridCol w:w="270"/>
        <w:gridCol w:w="1560"/>
        <w:gridCol w:w="1140"/>
        <w:gridCol w:w="2790"/>
        <w:gridCol w:w="871"/>
        <w:gridCol w:w="1920"/>
        <w:gridCol w:w="2881"/>
      </w:tblGrid>
      <w:tr w:rsidR="00CF13CF" w:rsidRPr="005D573E" w14:paraId="5C396A0B" w14:textId="77777777" w:rsidTr="00E6519F">
        <w:tc>
          <w:tcPr>
            <w:tcW w:w="14402" w:type="dxa"/>
            <w:gridSpan w:val="9"/>
          </w:tcPr>
          <w:p w14:paraId="54304E51" w14:textId="77777777" w:rsidR="00CF13CF" w:rsidRPr="005D573E" w:rsidRDefault="00CF13CF" w:rsidP="009F7A27">
            <w:r w:rsidRPr="005D573E">
              <w:rPr>
                <w:noProof/>
              </w:rPr>
              <w:lastRenderedPageBreak/>
              <mc:AlternateContent>
                <mc:Choice Requires="wps">
                  <w:drawing>
                    <wp:inline distT="0" distB="0" distL="0" distR="0" wp14:anchorId="7FF20B4D" wp14:editId="03A88C7A">
                      <wp:extent cx="8978394" cy="0"/>
                      <wp:effectExtent l="0" t="0" r="0" b="0"/>
                      <wp:docPr id="162" name="Straight Connector 1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78394"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382D09B" id="Straight Connector 162" o:spid="_x0000_s1026" style="visibility:visible;mso-wrap-style:square;mso-left-percent:-10001;mso-top-percent:-10001;mso-position-horizontal:absolute;mso-position-horizontal-relative:char;mso-position-vertical:absolute;mso-position-vertical-relative:line;mso-left-percent:-10001;mso-top-percent:-10001" from="0,0" to="706.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" strokecolor="#bfbfbf [2412]" strokeweight="2pt">
                      <v:stroke linestyle="thinThin" joinstyle="miter"/>
                      <o:lock v:ext="edit" shapetype="f"/>
                      <w10:anchorlock/>
                    </v:line>
                  </w:pict>
                </mc:Fallback>
              </mc:AlternateContent>
            </w:r>
          </w:p>
        </w:tc>
      </w:tr>
      <w:tr w:rsidR="005C1AA1" w:rsidRPr="005D573E" w14:paraId="28043992" w14:textId="77777777" w:rsidTr="00E6519F">
        <w:tc>
          <w:tcPr>
            <w:tcW w:w="990" w:type="dxa"/>
            <w:vAlign w:val="center"/>
          </w:tcPr>
          <w:p w14:paraId="21A60210" w14:textId="77777777" w:rsidR="005C1AA1" w:rsidRPr="005D573E" w:rsidRDefault="005C1AA1" w:rsidP="005C1AA1">
            <w:pPr>
              <w:jc w:val="center"/>
            </w:pPr>
            <w:r w:rsidRPr="005D573E">
              <w:rPr>
                <w:noProof/>
              </w:rPr>
              <w:drawing>
                <wp:inline distT="0" distB="0" distL="0" distR="0" wp14:anchorId="7421CF67" wp14:editId="501E8D44">
                  <wp:extent cx="376363" cy="376363"/>
                  <wp:effectExtent l="0" t="0" r="5080" b="5080"/>
                  <wp:docPr id="129" name="Graphic 117" descr="Notif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phic 117" descr="Notification Icon"/>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6363" cy="376363"/>
                          </a:xfrm>
                          <a:prstGeom prst="rect">
                            <a:avLst/>
                          </a:prstGeom>
                        </pic:spPr>
                      </pic:pic>
                    </a:graphicData>
                  </a:graphic>
                </wp:inline>
              </w:drawing>
            </w:r>
          </w:p>
        </w:tc>
        <w:sdt>
          <w:sdtPr>
            <w:id w:val="-655383255"/>
            <w:placeholder>
              <w:docPart w:val="25B8844154BA431EB50033881E0170F2"/>
            </w:placeholder>
            <w:temporary/>
            <w:showingPlcHdr/>
            <w15:appearance w15:val="hidden"/>
          </w:sdtPr>
          <w:sdtEndPr/>
          <w:sdtContent>
            <w:tc>
              <w:tcPr>
                <w:tcW w:w="13412" w:type="dxa"/>
                <w:gridSpan w:val="8"/>
                <w:shd w:val="clear" w:color="auto" w:fill="F2F2F2" w:themeFill="background1" w:themeFillShade="F2"/>
                <w:vAlign w:val="center"/>
              </w:tcPr>
              <w:p w14:paraId="78A9E006" w14:textId="77777777" w:rsidR="005C1AA1" w:rsidRPr="005D573E" w:rsidRDefault="005C1AA1" w:rsidP="00DD5490">
                <w:r w:rsidRPr="005D573E">
                  <w:t xml:space="preserve">The USD was stronger this week on account of  nulla a erat eget nunc hendrerit ultrices eu nec nulla. </w:t>
                </w:r>
                <w:r w:rsidRPr="006C5465">
                  <w:rPr>
                    <w:lang w:val="it-IT"/>
                  </w:rPr>
                  <w:t xml:space="preserve">Donec viverra leo aliquet, auctor quam id, convallis orci. Sed in molestie est. </w:t>
                </w:r>
                <w:r w:rsidRPr="005D573E">
                  <w:t>Cras ornare turpis at ligula posuer.</w:t>
                </w:r>
              </w:p>
            </w:tc>
          </w:sdtContent>
        </w:sdt>
      </w:tr>
      <w:tr w:rsidR="00CF13CF" w:rsidRPr="005D573E" w14:paraId="2D3B6E84" w14:textId="77777777" w:rsidTr="00E6519F">
        <w:tc>
          <w:tcPr>
            <w:tcW w:w="14402" w:type="dxa"/>
            <w:gridSpan w:val="9"/>
          </w:tcPr>
          <w:p w14:paraId="45216563" w14:textId="77777777" w:rsidR="00CF13CF" w:rsidRPr="005D573E" w:rsidRDefault="00CF13CF" w:rsidP="009F7A27">
            <w:r w:rsidRPr="005D573E">
              <w:rPr>
                <w:noProof/>
              </w:rPr>
              <mc:AlternateContent>
                <mc:Choice Requires="wps">
                  <w:drawing>
                    <wp:inline distT="0" distB="0" distL="0" distR="0" wp14:anchorId="3F1E4471" wp14:editId="07347B9F">
                      <wp:extent cx="8978394" cy="0"/>
                      <wp:effectExtent l="0" t="0" r="0" b="0"/>
                      <wp:docPr id="135" name="Straight Connector 1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78394"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B6860D2" id="Straight Connector 135" o:spid="_x0000_s1026" style="visibility:visible;mso-wrap-style:square;mso-left-percent:-10001;mso-top-percent:-10001;mso-position-horizontal:absolute;mso-position-horizontal-relative:char;mso-position-vertical:absolute;mso-position-vertical-relative:line;mso-left-percent:-10001;mso-top-percent:-10001" from="0,0" to="706.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" strokecolor="#bfbfbf [2412]" strokeweight="2pt">
                      <v:stroke linestyle="thinThin" joinstyle="miter"/>
                      <o:lock v:ext="edit" shapetype="f"/>
                      <w10:anchorlock/>
                    </v:line>
                  </w:pict>
                </mc:Fallback>
              </mc:AlternateContent>
            </w:r>
          </w:p>
        </w:tc>
      </w:tr>
      <w:tr w:rsidR="005C1AA1" w:rsidRPr="005D573E" w14:paraId="0F89E0C5" w14:textId="77777777" w:rsidTr="00DD1D2A">
        <w:tc>
          <w:tcPr>
            <w:tcW w:w="5940" w:type="dxa"/>
            <w:gridSpan w:val="5"/>
            <w:tcBorders>
              <w:right w:val="single" w:sz="2" w:space="0" w:color="D9D9D9" w:themeColor="background1" w:themeShade="D9"/>
            </w:tcBorders>
            <w:tcMar>
              <w:bottom w:w="144" w:type="dxa"/>
            </w:tcMar>
          </w:tcPr>
          <w:sdt>
            <w:sdtPr>
              <w:id w:val="-140973872"/>
              <w:placeholder>
                <w:docPart w:val="A7436B69E78B4BD4B191C308536E7F88"/>
              </w:placeholder>
              <w:temporary/>
              <w:showingPlcHdr/>
              <w15:appearance w15:val="hidden"/>
            </w:sdtPr>
            <w:sdtEndPr/>
            <w:sdtContent>
              <w:p w14:paraId="5C0B98D7" w14:textId="77777777" w:rsidR="005C1AA1" w:rsidRPr="008D479C" w:rsidRDefault="005C1AA1" w:rsidP="008D479C">
                <w:pPr>
                  <w:pStyle w:val="Heading3"/>
                </w:pPr>
                <w:r w:rsidRPr="008D479C">
                  <w:t>Second Page Normal Headline Style 32 Bold</w:t>
                </w:r>
              </w:p>
            </w:sdtContent>
          </w:sdt>
          <w:p w14:paraId="43F3569C" w14:textId="77777777" w:rsidR="005C1AA1" w:rsidRPr="005D573E" w:rsidRDefault="005C1AA1" w:rsidP="005C1AA1">
            <w:r w:rsidRPr="005D573E">
              <w:rPr>
                <w:noProof/>
              </w:rPr>
              <mc:AlternateContent>
                <mc:Choice Requires="wps">
                  <w:drawing>
                    <wp:inline distT="0" distB="0" distL="0" distR="0" wp14:anchorId="03772AB4" wp14:editId="0DADE7C0">
                      <wp:extent cx="3347254" cy="0"/>
                      <wp:effectExtent l="0" t="19050" r="43815" b="38100"/>
                      <wp:docPr id="175" name="Straight Connector 1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7254" cy="0"/>
                              </a:xfrm>
                              <a:prstGeom prst="line">
                                <a:avLst/>
                              </a:prstGeom>
                              <a:ln w="63500" cmpd="thickThi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4726CF3" id="Straight Connector 175" o:spid="_x0000_s1026" style="visibility:visible;mso-wrap-style:square;mso-left-percent:-10001;mso-top-percent:-10001;mso-position-horizontal:absolute;mso-position-horizontal-relative:char;mso-position-vertical:absolute;mso-position-vertical-relative:line;mso-left-percent:-10001;mso-top-percent:-10001" from="0,0" to="26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" strokecolor="#0a249b [3204]" strokeweight="5pt">
                      <v:stroke linestyle="thickThin" joinstyle="miter"/>
                      <o:lock v:ext="edit" shapetype="f"/>
                      <w10:anchorlock/>
                    </v:line>
                  </w:pict>
                </mc:Fallback>
              </mc:AlternateContent>
            </w:r>
          </w:p>
          <w:sdt>
            <w:sdtPr>
              <w:id w:val="748852398"/>
              <w:placeholder>
                <w:docPart w:val="143D533D04BC45CA968A4A4475932132"/>
              </w:placeholder>
              <w:temporary/>
              <w:showingPlcHdr/>
              <w15:appearance w15:val="hidden"/>
            </w:sdtPr>
            <w:sdtEndPr/>
            <w:sdtContent>
              <w:p w14:paraId="694E64BA" w14:textId="77777777" w:rsidR="005C1AA1" w:rsidRPr="005D573E" w:rsidRDefault="005C1AA1" w:rsidP="008D479C">
                <w:pPr>
                  <w:pStyle w:val="Byline"/>
                </w:pPr>
                <w:r w:rsidRPr="008D479C">
                  <w:t>Written by Mirjam Nilsson</w:t>
                </w:r>
              </w:p>
            </w:sdtContent>
          </w:sdt>
        </w:tc>
        <w:sdt>
          <w:sdtPr>
            <w:id w:val="1461927181"/>
            <w:placeholder>
              <w:docPart w:val="9F849BECFD7043A286A623ED69A5901F"/>
            </w:placeholder>
            <w:temporary/>
            <w:showingPlcHdr/>
            <w15:appearance w15:val="hidden"/>
          </w:sdtPr>
          <w:sdtEndPr/>
          <w:sdtContent>
            <w:tc>
              <w:tcPr>
                <w:tcW w:w="2790" w:type="dxa"/>
                <w:vMerge w:val="restart"/>
                <w:tcBorders>
                  <w:left w:val="single" w:sz="2" w:space="0" w:color="D9D9D9" w:themeColor="background1" w:themeShade="D9"/>
                </w:tcBorders>
                <w:tcMar>
                  <w:left w:w="216" w:type="dxa"/>
                  <w:bottom w:w="288" w:type="dxa"/>
                </w:tcMar>
              </w:tcPr>
              <w:p w14:paraId="7F7B2D66" w14:textId="77777777" w:rsidR="005C1AA1" w:rsidRPr="006C5465" w:rsidRDefault="005C1AA1" w:rsidP="005C1AA1">
                <w:pPr>
                  <w:rPr>
                    <w:lang w:val="it-IT"/>
                  </w:rPr>
                </w:pPr>
                <w:r w:rsidRPr="005D573E">
                  <w:t xml:space="preserve">Lorem ipsum dolor sit amet, consectetur adipiscing elit. </w:t>
                </w:r>
                <w:r w:rsidRPr="006C5465">
                  <w:rPr>
                    <w:lang w:val="it-IT"/>
                  </w:rPr>
                  <w:t>Etiam aliquet eu mi quis lacinia. Ut fermentum a magna ut eleifend. Integer convallis suscipit ante eu varius. Morbi a purus dolor. Suspendisse sit amet ipsum finibus justo viverra blandit. Ut congue quis tortor eget sodales.</w:t>
                </w:r>
              </w:p>
              <w:p w14:paraId="3389AF98" w14:textId="77777777" w:rsidR="005C1AA1" w:rsidRPr="006C5465" w:rsidRDefault="005C1AA1" w:rsidP="005C1AA1">
                <w:pPr>
                  <w:rPr>
                    <w:lang w:val="it-IT"/>
                  </w:rPr>
                </w:pPr>
                <w:r w:rsidRPr="006C5465">
                  <w:rPr>
                    <w:lang w:val="it-IT"/>
                  </w:rPr>
                  <w:t xml:space="preserve">Nulla a erat eget nunc hendrerit ultrices eu nec nulla. Donec viverra leo aliquet, auctor quam id, convallis orci. Sed in molestie est. </w:t>
                </w:r>
              </w:p>
              <w:p w14:paraId="442238B4" w14:textId="77777777" w:rsidR="005C1AA1" w:rsidRPr="005D573E" w:rsidRDefault="005C1AA1" w:rsidP="005C1AA1">
                <w:r w:rsidRPr="005D573E">
                  <w:t xml:space="preserve">Cras ornare turpis at ligula posuere, sit amet accumsan neque lobortis. Maecenas mattis risus ligula, sed ullamcorper nunc efficitur sed. </w:t>
                </w:r>
              </w:p>
              <w:p w14:paraId="6FE62D1A" w14:textId="77777777" w:rsidR="005C1AA1" w:rsidRPr="006C5465" w:rsidRDefault="005C1AA1" w:rsidP="005C1AA1">
                <w:pPr>
                  <w:rPr>
                    <w:lang w:val="it-IT"/>
                  </w:rPr>
                </w:pPr>
                <w:r w:rsidRPr="005D573E">
                  <w:t xml:space="preserve">Lorem ipsum dolor sit amet, consectetur adipiscing elit. </w:t>
                </w:r>
                <w:r w:rsidRPr="006C5465">
                  <w:rPr>
                    <w:lang w:val="it-IT"/>
                  </w:rPr>
                  <w:t xml:space="preserve">Etiam aliquet eu mi quis lacinia. Ut fermentum a magna ut eleifend. Integer convallis suscipit ante eu varius. Morbi a purus dolor. Suspendisse sit amet ipsum finibus justo viverra blandit. Ut congue quis tortor eget sodales. </w:t>
                </w:r>
              </w:p>
              <w:p w14:paraId="6C5D24DF" w14:textId="77777777" w:rsidR="005C1AA1" w:rsidRPr="005D573E" w:rsidRDefault="005C1AA1" w:rsidP="005C1AA1">
                <w:r w:rsidRPr="006C5465">
                  <w:rPr>
                    <w:lang w:val="it-IT"/>
                  </w:rPr>
                  <w:t xml:space="preserve">Nulla a erat eget nunc hendrerit ultrices eu nec nulla. </w:t>
                </w:r>
                <w:r w:rsidRPr="005D573E">
                  <w:t>Donec viverra leo aliquet, auctor , auctor quam id, convallis orci.</w:t>
                </w:r>
              </w:p>
            </w:tc>
          </w:sdtContent>
        </w:sdt>
        <w:tc>
          <w:tcPr>
            <w:tcW w:w="5672" w:type="dxa"/>
            <w:gridSpan w:val="3"/>
            <w:vMerge w:val="restart"/>
          </w:tcPr>
          <w:p w14:paraId="4C5C648A" w14:textId="77777777" w:rsidR="005C1AA1" w:rsidRPr="005D573E" w:rsidRDefault="005C1AA1" w:rsidP="009F7A27">
            <w:r w:rsidRPr="005D573E">
              <w:rPr>
                <w:noProof/>
              </w:rPr>
              <mc:AlternateContent>
                <mc:Choice Requires="wpg">
                  <w:drawing>
                    <wp:inline distT="0" distB="0" distL="0" distR="0" wp14:anchorId="63A0789B" wp14:editId="1E3FB391">
                      <wp:extent cx="3483610" cy="5248275"/>
                      <wp:effectExtent l="0" t="0" r="2540" b="9525"/>
                      <wp:docPr id="43" name="Group 43" descr="stock market board"/>
                      <wp:cNvGraphicFramePr/>
                      <a:graphic xmlns:a="http://schemas.openxmlformats.org/drawingml/2006/main">
                        <a:graphicData uri="http://schemas.microsoft.com/office/word/2010/wordprocessingGroup">
                          <wpg:wgp>
                            <wpg:cNvGrpSpPr/>
                            <wpg:grpSpPr>
                              <a:xfrm>
                                <a:off x="0" y="0"/>
                                <a:ext cx="3483610" cy="5248275"/>
                                <a:chOff x="0" y="0"/>
                                <a:chExt cx="3483610" cy="5248275"/>
                              </a:xfrm>
                            </wpg:grpSpPr>
                            <pic:pic xmlns:pic="http://schemas.openxmlformats.org/drawingml/2006/picture">
                              <pic:nvPicPr>
                                <pic:cNvPr id="131" name="Picture 131" descr="Stock Exchange Trade Screen"/>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3483610" cy="5248275"/>
                                </a:xfrm>
                                <a:prstGeom prst="rect">
                                  <a:avLst/>
                                </a:prstGeom>
                              </pic:spPr>
                            </pic:pic>
                            <wps:wsp>
                              <wps:cNvPr id="154" name="TextBox 92"/>
                              <wps:cNvSpPr txBox="1"/>
                              <wps:spPr>
                                <a:xfrm>
                                  <a:off x="0" y="4927600"/>
                                  <a:ext cx="3483610" cy="316230"/>
                                </a:xfrm>
                                <a:prstGeom prst="rect">
                                  <a:avLst/>
                                </a:prstGeom>
                                <a:solidFill>
                                  <a:schemeClr val="bg1">
                                    <a:lumMod val="85000"/>
                                  </a:schemeClr>
                                </a:solidFill>
                              </wps:spPr>
                              <wps:txbx>
                                <w:txbxContent>
                                  <w:sdt>
                                    <w:sdtPr>
                                      <w:id w:val="-759914944"/>
                                      <w:placeholder>
                                        <w:docPart w:val="D9F1C9C956A1416AA72AFB9508207A12"/>
                                      </w:placeholder>
                                      <w:temporary/>
                                      <w:showingPlcHdr/>
                                      <w15:appearance w15:val="hidden"/>
                                    </w:sdtPr>
                                    <w:sdtEndPr/>
                                    <w:sdtContent>
                                      <w:p w14:paraId="77EEDE76" w14:textId="77777777" w:rsidR="005C1AA1" w:rsidRDefault="009A79D5" w:rsidP="009A79D5">
                                        <w:pPr>
                                          <w:pStyle w:val="Caption"/>
                                        </w:pPr>
                                        <w:r w:rsidRPr="006C5465">
                                          <w:t>Photo Caption</w:t>
                                        </w:r>
                                      </w:p>
                                    </w:sdtContent>
                                  </w:sdt>
                                </w:txbxContent>
                              </wps:txbx>
                              <wps:bodyPr wrap="square" rtlCol="0" anchor="ctr">
                                <a:noAutofit/>
                              </wps:bodyPr>
                            </wps:wsp>
                          </wpg:wgp>
                        </a:graphicData>
                      </a:graphic>
                    </wp:inline>
                  </w:drawing>
                </mc:Choice>
                <mc:Fallback>
                  <w:pict>
                    <v:group w14:anchorId="63A0789B" id="Group 43" o:spid="_x0000_s1030" alt="stock market board" style="width:274.3pt;height:413.25pt;mso-position-horizontal-relative:char;mso-position-vertical-relative:line" coordsize="34836,52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">
                      <v:shape id="Picture 131" o:spid="_x0000_s1031" type="#_x0000_t75" alt="Stock Exchange Trade Screen" style="position:absolute;width:34836;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">
                        <v:imagedata r:id="rId18" o:title="Stock Exchange Trade Screen"/>
                      </v:shape>
                      <v:shape id="TextBox 92" o:spid="_x0000_s1032" type="#_x0000_t202" style="position:absolute;top:49276;width:34836;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" fillcolor="#d8d8d8 [2732]" stroked="f">
                        <v:textbox>
                          <w:txbxContent>
                            <w:sdt>
                              <w:sdtPr>
                                <w:id w:val="-759914944"/>
                                <w:placeholder>
                                  <w:docPart w:val="D9F1C9C956A1416AA72AFB9508207A12"/>
                                </w:placeholder>
                                <w:temporary/>
                                <w:showingPlcHdr/>
                                <w15:appearance w15:val="hidden"/>
                              </w:sdtPr>
                              <w:sdtEndPr/>
                              <w:sdtContent>
                                <w:p w14:paraId="77EEDE76" w14:textId="77777777" w:rsidR="005C1AA1" w:rsidRDefault="009A79D5" w:rsidP="009A79D5">
                                  <w:pPr>
                                    <w:pStyle w:val="Caption"/>
                                  </w:pPr>
                                  <w:r w:rsidRPr="006C5465">
                                    <w:t>Photo Caption</w:t>
                                  </w:r>
                                </w:p>
                              </w:sdtContent>
                            </w:sdt>
                          </w:txbxContent>
                        </v:textbox>
                      </v:shape>
                      <w10:anchorlock/>
                    </v:group>
                  </w:pict>
                </mc:Fallback>
              </mc:AlternateContent>
            </w:r>
          </w:p>
        </w:tc>
      </w:tr>
      <w:tr w:rsidR="005C1AA1" w:rsidRPr="005D573E" w14:paraId="53563089" w14:textId="77777777" w:rsidTr="00DD1D2A">
        <w:sdt>
          <w:sdtPr>
            <w:id w:val="1812126408"/>
            <w:placeholder>
              <w:docPart w:val="334C54FA8ABD498798E4B741ECB586C4"/>
            </w:placeholder>
            <w:temporary/>
            <w:showingPlcHdr/>
            <w15:appearance w15:val="hidden"/>
          </w:sdtPr>
          <w:sdtEndPr/>
          <w:sdtContent>
            <w:tc>
              <w:tcPr>
                <w:tcW w:w="2970" w:type="dxa"/>
                <w:gridSpan w:val="2"/>
                <w:tcBorders>
                  <w:right w:val="single" w:sz="2" w:space="0" w:color="D9D9D9" w:themeColor="background1" w:themeShade="D9"/>
                </w:tcBorders>
                <w:tcMar>
                  <w:top w:w="288" w:type="dxa"/>
                  <w:bottom w:w="216" w:type="dxa"/>
                  <w:right w:w="216" w:type="dxa"/>
                </w:tcMar>
                <w:vAlign w:val="center"/>
              </w:tcPr>
              <w:p w14:paraId="3780A8DA" w14:textId="77777777" w:rsidR="005C1AA1" w:rsidRPr="008D479C" w:rsidRDefault="005C1AA1" w:rsidP="008D479C">
                <w:r w:rsidRPr="008D479C">
                  <w:t xml:space="preserve">Lorem ipsum dolor sit amet, consectetur adipiscing elit. </w:t>
                </w:r>
                <w:r w:rsidRPr="00114786">
                  <w:rPr>
                    <w:lang w:val="it-IT"/>
                  </w:rPr>
                  <w:t xml:space="preserve">Etiam aliquet eu mi quis lacinia. Ut fermentum a magna ut eleifend. </w:t>
                </w:r>
                <w:r w:rsidRPr="008D479C">
                  <w:t>Integer convallis suscipit ante eu varius.</w:t>
                </w:r>
              </w:p>
            </w:tc>
          </w:sdtContent>
        </w:sdt>
        <w:sdt>
          <w:sdtPr>
            <w:id w:val="-751884039"/>
            <w:placeholder>
              <w:docPart w:val="6DA4001A590949D2AE05C02BA0E37C9F"/>
            </w:placeholder>
            <w:temporary/>
            <w:showingPlcHdr/>
            <w15:appearance w15:val="hidden"/>
          </w:sdtPr>
          <w:sdtEndPr/>
          <w:sdtContent>
            <w:tc>
              <w:tcPr>
                <w:tcW w:w="2970" w:type="dxa"/>
                <w:gridSpan w:val="3"/>
                <w:tcBorders>
                  <w:left w:val="single" w:sz="2" w:space="0" w:color="D9D9D9" w:themeColor="background1" w:themeShade="D9"/>
                  <w:right w:val="single" w:sz="2" w:space="0" w:color="D9D9D9" w:themeColor="background1" w:themeShade="D9"/>
                </w:tcBorders>
                <w:tcMar>
                  <w:top w:w="288" w:type="dxa"/>
                  <w:left w:w="216" w:type="dxa"/>
                  <w:bottom w:w="216" w:type="dxa"/>
                  <w:right w:w="216" w:type="dxa"/>
                </w:tcMar>
                <w:vAlign w:val="center"/>
              </w:tcPr>
              <w:p w14:paraId="5DDA9161" w14:textId="77777777" w:rsidR="005C1AA1" w:rsidRPr="008D479C" w:rsidRDefault="005C1AA1" w:rsidP="008D479C">
                <w:r w:rsidRPr="00114786">
                  <w:rPr>
                    <w:lang w:val="it-IT"/>
                  </w:rPr>
                  <w:t xml:space="preserve">Nulla a erat eget nunc hendrerit ultrices eu nec nulla. Donec viverra leo aliquet, auctor quam id, convallis orci. Sed in molestie est. </w:t>
                </w:r>
                <w:r w:rsidRPr="008D479C">
                  <w:t>Cras ornare turpis at ligula posuer.</w:t>
                </w:r>
              </w:p>
            </w:tc>
          </w:sdtContent>
        </w:sdt>
        <w:tc>
          <w:tcPr>
            <w:tcW w:w="2790" w:type="dxa"/>
            <w:vMerge/>
            <w:tcBorders>
              <w:left w:val="single" w:sz="2" w:space="0" w:color="D9D9D9" w:themeColor="background1" w:themeShade="D9"/>
            </w:tcBorders>
          </w:tcPr>
          <w:p w14:paraId="25081C71" w14:textId="77777777" w:rsidR="005C1AA1" w:rsidRPr="005D573E" w:rsidRDefault="005C1AA1" w:rsidP="009F7A27"/>
        </w:tc>
        <w:tc>
          <w:tcPr>
            <w:tcW w:w="5672" w:type="dxa"/>
            <w:gridSpan w:val="3"/>
            <w:vMerge/>
          </w:tcPr>
          <w:p w14:paraId="4337EB99" w14:textId="77777777" w:rsidR="005C1AA1" w:rsidRPr="005D573E" w:rsidRDefault="005C1AA1" w:rsidP="009F7A27"/>
        </w:tc>
      </w:tr>
      <w:tr w:rsidR="005C1AA1" w:rsidRPr="005D573E" w14:paraId="7570B3AE" w14:textId="77777777" w:rsidTr="00DD1D2A">
        <w:sdt>
          <w:sdtPr>
            <w:id w:val="-440998503"/>
            <w:placeholder>
              <w:docPart w:val="940F8FB06B254DD79F3FF42438AD3195"/>
            </w:placeholder>
            <w:temporary/>
            <w:showingPlcHdr/>
            <w15:appearance w15:val="hidden"/>
          </w:sdtPr>
          <w:sdtEndPr/>
          <w:sdtContent>
            <w:tc>
              <w:tcPr>
                <w:tcW w:w="5940" w:type="dxa"/>
                <w:gridSpan w:val="5"/>
                <w:tcBorders>
                  <w:right w:val="single" w:sz="2" w:space="0" w:color="D9D9D9" w:themeColor="background1" w:themeShade="D9"/>
                </w:tcBorders>
                <w:tcMar>
                  <w:top w:w="432" w:type="dxa"/>
                  <w:bottom w:w="432" w:type="dxa"/>
                </w:tcMar>
                <w:vAlign w:val="center"/>
              </w:tcPr>
              <w:p w14:paraId="2C90DD73" w14:textId="77777777" w:rsidR="005C1AA1" w:rsidRPr="005D573E" w:rsidRDefault="005C1AA1" w:rsidP="005C1AA1">
                <w:pPr>
                  <w:pStyle w:val="Quote2"/>
                </w:pPr>
                <w:r w:rsidRPr="006C5465">
                  <w:t>Story blurb goes here, vestibulum faucibus nulla eu est, vestibulum faucibus.</w:t>
                </w:r>
              </w:p>
            </w:tc>
          </w:sdtContent>
        </w:sdt>
        <w:tc>
          <w:tcPr>
            <w:tcW w:w="2790" w:type="dxa"/>
            <w:vMerge/>
            <w:tcBorders>
              <w:left w:val="single" w:sz="2" w:space="0" w:color="D9D9D9" w:themeColor="background1" w:themeShade="D9"/>
            </w:tcBorders>
          </w:tcPr>
          <w:p w14:paraId="4C8C4AE9" w14:textId="77777777" w:rsidR="005C1AA1" w:rsidRPr="005D573E" w:rsidRDefault="005C1AA1" w:rsidP="009F7A27"/>
        </w:tc>
        <w:tc>
          <w:tcPr>
            <w:tcW w:w="5672" w:type="dxa"/>
            <w:gridSpan w:val="3"/>
            <w:vMerge/>
          </w:tcPr>
          <w:p w14:paraId="3D22A715" w14:textId="77777777" w:rsidR="005C1AA1" w:rsidRPr="005D573E" w:rsidRDefault="005C1AA1" w:rsidP="009F7A27"/>
        </w:tc>
      </w:tr>
      <w:tr w:rsidR="005C1AA1" w:rsidRPr="005D573E" w14:paraId="641EC5AF" w14:textId="77777777" w:rsidTr="00DD1D2A">
        <w:sdt>
          <w:sdtPr>
            <w:id w:val="795642864"/>
            <w:placeholder>
              <w:docPart w:val="7940322871E449B984E51D95F25A9AA0"/>
            </w:placeholder>
            <w:temporary/>
            <w:showingPlcHdr/>
            <w15:appearance w15:val="hidden"/>
          </w:sdtPr>
          <w:sdtEndPr/>
          <w:sdtContent>
            <w:tc>
              <w:tcPr>
                <w:tcW w:w="2970" w:type="dxa"/>
                <w:gridSpan w:val="2"/>
                <w:tcBorders>
                  <w:right w:val="single" w:sz="2" w:space="0" w:color="D9D9D9" w:themeColor="background1" w:themeShade="D9"/>
                </w:tcBorders>
                <w:tcMar>
                  <w:bottom w:w="288" w:type="dxa"/>
                  <w:right w:w="216" w:type="dxa"/>
                </w:tcMar>
              </w:tcPr>
              <w:p w14:paraId="7FAA1F5B" w14:textId="77777777" w:rsidR="005C1AA1" w:rsidRPr="008D479C" w:rsidRDefault="005C1AA1" w:rsidP="008D479C">
                <w:r w:rsidRPr="008D479C">
                  <w:t xml:space="preserve">Lorem ipsum dolor sit amet, consectetur adipiscing elit. </w:t>
                </w:r>
                <w:r w:rsidRPr="00114786">
                  <w:rPr>
                    <w:lang w:val="it-IT"/>
                  </w:rPr>
                  <w:t xml:space="preserve">Etiam aliquet eu mi quis lacinia. Ut fermentum a magna ut eleifend. </w:t>
                </w:r>
                <w:r w:rsidRPr="008D479C">
                  <w:t>Integer convallis.</w:t>
                </w:r>
              </w:p>
            </w:tc>
          </w:sdtContent>
        </w:sdt>
        <w:sdt>
          <w:sdtPr>
            <w:id w:val="1985746324"/>
            <w:placeholder>
              <w:docPart w:val="7940322871E449B984E51D95F25A9AA0"/>
            </w:placeholder>
            <w:temporary/>
            <w:showingPlcHdr/>
            <w15:appearance w15:val="hidden"/>
          </w:sdtPr>
          <w:sdtEndPr/>
          <w:sdtContent>
            <w:tc>
              <w:tcPr>
                <w:tcW w:w="2970" w:type="dxa"/>
                <w:gridSpan w:val="3"/>
                <w:tcBorders>
                  <w:left w:val="single" w:sz="2" w:space="0" w:color="D9D9D9" w:themeColor="background1" w:themeShade="D9"/>
                  <w:right w:val="single" w:sz="2" w:space="0" w:color="D9D9D9" w:themeColor="background1" w:themeShade="D9"/>
                </w:tcBorders>
                <w:tcMar>
                  <w:left w:w="216" w:type="dxa"/>
                  <w:bottom w:w="288" w:type="dxa"/>
                  <w:right w:w="216" w:type="dxa"/>
                </w:tcMar>
              </w:tcPr>
              <w:p w14:paraId="3C81DDB8" w14:textId="77777777" w:rsidR="005C1AA1" w:rsidRPr="008D479C" w:rsidRDefault="00A85C1D" w:rsidP="008D479C">
                <w:r w:rsidRPr="008D479C">
                  <w:t xml:space="preserve">Lorem ipsum dolor sit amet, consectetur adipiscing elit. </w:t>
                </w:r>
                <w:r w:rsidRPr="00114786">
                  <w:rPr>
                    <w:lang w:val="it-IT"/>
                  </w:rPr>
                  <w:t xml:space="preserve">Etiam aliquet eu mi quis lacinia. Ut fermentum a magna ut eleifend. </w:t>
                </w:r>
                <w:r w:rsidRPr="008D479C">
                  <w:t>Integer convallis.</w:t>
                </w:r>
              </w:p>
            </w:tc>
          </w:sdtContent>
        </w:sdt>
        <w:tc>
          <w:tcPr>
            <w:tcW w:w="2790" w:type="dxa"/>
            <w:vMerge/>
            <w:tcBorders>
              <w:left w:val="single" w:sz="2" w:space="0" w:color="D9D9D9" w:themeColor="background1" w:themeShade="D9"/>
            </w:tcBorders>
          </w:tcPr>
          <w:p w14:paraId="5D23B8D4" w14:textId="77777777" w:rsidR="005C1AA1" w:rsidRPr="005D573E" w:rsidRDefault="005C1AA1" w:rsidP="009F7A27"/>
        </w:tc>
        <w:tc>
          <w:tcPr>
            <w:tcW w:w="5672" w:type="dxa"/>
            <w:gridSpan w:val="3"/>
            <w:vMerge/>
          </w:tcPr>
          <w:p w14:paraId="3E7686D1" w14:textId="77777777" w:rsidR="005C1AA1" w:rsidRPr="005D573E" w:rsidRDefault="005C1AA1" w:rsidP="009F7A27"/>
        </w:tc>
      </w:tr>
      <w:tr w:rsidR="009A79D5" w:rsidRPr="00DD1D2A" w14:paraId="14586112" w14:textId="77777777" w:rsidTr="00DD1D2A">
        <w:sdt>
          <w:sdtPr>
            <w:id w:val="1200977980"/>
            <w:placeholder>
              <w:docPart w:val="E50AC78B1086426DBA26C47F8E40E8DA"/>
            </w:placeholder>
            <w:temporary/>
            <w:showingPlcHdr/>
            <w15:appearance w15:val="hidden"/>
          </w:sdtPr>
          <w:sdtEndPr/>
          <w:sdtContent>
            <w:tc>
              <w:tcPr>
                <w:tcW w:w="14402" w:type="dxa"/>
                <w:gridSpan w:val="9"/>
                <w:shd w:val="clear" w:color="auto" w:fill="F2F2F2" w:themeFill="background1" w:themeFillShade="F2"/>
                <w:tcMar>
                  <w:top w:w="288" w:type="dxa"/>
                  <w:bottom w:w="360" w:type="dxa"/>
                </w:tcMar>
                <w:vAlign w:val="center"/>
              </w:tcPr>
              <w:p w14:paraId="0B92A88A" w14:textId="77777777" w:rsidR="009A79D5" w:rsidRPr="00DD1D2A" w:rsidRDefault="009A79D5" w:rsidP="00DD1D2A">
                <w:pPr>
                  <w:pStyle w:val="Heading5"/>
                </w:pPr>
                <w:r w:rsidRPr="00DD1D2A">
                  <w:t>Story Italic Headline Option</w:t>
                </w:r>
              </w:p>
            </w:tc>
          </w:sdtContent>
        </w:sdt>
      </w:tr>
      <w:tr w:rsidR="009A79D5" w:rsidRPr="005D573E" w14:paraId="5D1286DF" w14:textId="77777777" w:rsidTr="00DD1D2A">
        <w:sdt>
          <w:sdtPr>
            <w:id w:val="-2133011702"/>
            <w:placeholder>
              <w:docPart w:val="C2CFDC6CBA774686AB0906137CB05929"/>
            </w:placeholder>
            <w:temporary/>
            <w:showingPlcHdr/>
            <w15:appearance w15:val="hidden"/>
          </w:sdtPr>
          <w:sdtEndPr/>
          <w:sdtContent>
            <w:tc>
              <w:tcPr>
                <w:tcW w:w="3240" w:type="dxa"/>
                <w:gridSpan w:val="3"/>
                <w:shd w:val="clear" w:color="auto" w:fill="F2F2F2" w:themeFill="background1" w:themeFillShade="F2"/>
                <w:tcMar>
                  <w:bottom w:w="432" w:type="dxa"/>
                </w:tcMar>
              </w:tcPr>
              <w:p w14:paraId="1D90A617" w14:textId="77777777" w:rsidR="009A79D5" w:rsidRPr="002F1824" w:rsidRDefault="009A79D5" w:rsidP="008D479C">
                <w:pPr>
                  <w:pStyle w:val="Startertext"/>
                  <w:rPr>
                    <w:lang w:val="it-IT"/>
                  </w:rPr>
                </w:pPr>
                <w:r w:rsidRPr="00114786">
                  <w:rPr>
                    <w:lang w:val="it-IT"/>
                  </w:rPr>
                  <w:t>Donec sed malesuada orci. Vestibulum faucibus nulla eu est venenatis egestas. Mauris congue dolor et dolor commodo gravida. Fusce eu suscipit lacus.</w:t>
                </w:r>
              </w:p>
            </w:tc>
          </w:sdtContent>
        </w:sdt>
        <w:tc>
          <w:tcPr>
            <w:tcW w:w="1560" w:type="dxa"/>
            <w:tcBorders>
              <w:right w:val="single" w:sz="2" w:space="0" w:color="D9D9D9" w:themeColor="background1" w:themeShade="D9"/>
            </w:tcBorders>
            <w:shd w:val="clear" w:color="auto" w:fill="F2F2F2" w:themeFill="background1" w:themeFillShade="F2"/>
            <w:tcMar>
              <w:bottom w:w="432" w:type="dxa"/>
            </w:tcMar>
          </w:tcPr>
          <w:p w14:paraId="51407CD2" w14:textId="77777777" w:rsidR="008D479C" w:rsidRDefault="008D479C" w:rsidP="009A79D5">
            <w:pPr>
              <w:pStyle w:val="Startertext"/>
            </w:pPr>
            <w:r>
              <w:rPr>
                <w:noProof/>
              </w:rPr>
              <w:drawing>
                <wp:inline distT="0" distB="0" distL="0" distR="0" wp14:anchorId="0CD892AD" wp14:editId="6B7FB7E2">
                  <wp:extent cx="764540" cy="911747"/>
                  <wp:effectExtent l="0" t="0" r="0" b="3175"/>
                  <wp:docPr id="132" name="Picture 132" descr="Portrait of a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Portrait of a woman"/>
                          <pic:cNvPicPr>
                            <a:picLocks noChangeAspect="1"/>
                          </pic:cNvPicPr>
                        </pic:nvPicPr>
                        <pic:blipFill rotWithShape="1">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a:stretch/>
                        </pic:blipFill>
                        <pic:spPr>
                          <a:xfrm>
                            <a:off x="0" y="0"/>
                            <a:ext cx="764540" cy="911747"/>
                          </a:xfrm>
                          <a:prstGeom prst="rect">
                            <a:avLst/>
                          </a:prstGeom>
                        </pic:spPr>
                      </pic:pic>
                    </a:graphicData>
                  </a:graphic>
                </wp:inline>
              </w:drawing>
            </w:r>
          </w:p>
          <w:sdt>
            <w:sdtPr>
              <w:id w:val="-2059073320"/>
              <w:placeholder>
                <w:docPart w:val="9B75CF5D8837489CBFE7DFAFA68ED920"/>
              </w:placeholder>
              <w:temporary/>
              <w:showingPlcHdr/>
              <w15:appearance w15:val="hidden"/>
            </w:sdtPr>
            <w:sdtEndPr/>
            <w:sdtContent>
              <w:p w14:paraId="32017488" w14:textId="77777777" w:rsidR="009A79D5" w:rsidRPr="008D479C" w:rsidRDefault="00114786" w:rsidP="008D479C">
                <w:pPr>
                  <w:pStyle w:val="Caption"/>
                </w:pPr>
                <w:r w:rsidRPr="00114786">
                  <w:t>Mirjam Nilsson</w:t>
                </w:r>
              </w:p>
            </w:sdtContent>
          </w:sdt>
        </w:tc>
        <w:sdt>
          <w:sdtPr>
            <w:id w:val="-1973437923"/>
            <w:placeholder>
              <w:docPart w:val="7D59E90891664B1885B207220B5A2E0C"/>
            </w:placeholder>
            <w:temporary/>
            <w:showingPlcHdr/>
            <w15:appearance w15:val="hidden"/>
          </w:sdtPr>
          <w:sdtEndPr/>
          <w:sdtContent>
            <w:tc>
              <w:tcPr>
                <w:tcW w:w="4801" w:type="dxa"/>
                <w:gridSpan w:val="3"/>
                <w:tcBorders>
                  <w:left w:val="single" w:sz="2" w:space="0" w:color="D9D9D9" w:themeColor="background1" w:themeShade="D9"/>
                  <w:right w:val="single" w:sz="2" w:space="0" w:color="D9D9D9" w:themeColor="background1" w:themeShade="D9"/>
                </w:tcBorders>
                <w:shd w:val="clear" w:color="auto" w:fill="F2F2F2" w:themeFill="background1" w:themeFillShade="F2"/>
                <w:tcMar>
                  <w:bottom w:w="432" w:type="dxa"/>
                </w:tcMar>
              </w:tcPr>
              <w:p w14:paraId="7CE062FD" w14:textId="77777777" w:rsidR="009A79D5" w:rsidRPr="008D479C" w:rsidRDefault="009A79D5" w:rsidP="008D479C">
                <w:r w:rsidRPr="00114786">
                  <w:rPr>
                    <w:lang w:val="it-IT"/>
                  </w:rPr>
                  <w:t xml:space="preserve">Donec sed malesuada orci. Vestibulum faucibus nulla eu est venenatis egestas. Mauris congue dolor et dolor commodo gravida. Fusce eu suscipit lacus, id egestas nisi. Ut nec dapibus sapien, id cursus risus. </w:t>
                </w:r>
                <w:r w:rsidRPr="008D479C">
                  <w:t xml:space="preserve">Nullam porttitor, mauris sit amet laoreet ultricies, nulla nibh iaculis tortor, eu congue nisi justo in lorem. </w:t>
                </w:r>
                <w:r w:rsidRPr="00114786">
                  <w:rPr>
                    <w:lang w:val="it-IT"/>
                  </w:rPr>
                  <w:t xml:space="preserve">Pellentesque vel congue ante. Suspendisse pretium sem est, a tincidunt nunc dictum a. In mattis arcu dui, non pretium risus convallis quis. Morbi ornare condimentum pharetra. Vestibulum vitae posuere risus, at viverra metus. </w:t>
                </w:r>
                <w:r w:rsidRPr="008D479C">
                  <w:t>Quisque congue, ligula at vulputate blandit, urna ante cursus ligula, bibendum blandit velit nunc nec felis.</w:t>
                </w:r>
              </w:p>
            </w:tc>
          </w:sdtContent>
        </w:sdt>
        <w:sdt>
          <w:sdtPr>
            <w:id w:val="604235168"/>
            <w:placeholder>
              <w:docPart w:val="670069429D134B9FB384921FBE55C7C1"/>
            </w:placeholder>
            <w:temporary/>
            <w:showingPlcHdr/>
            <w15:appearance w15:val="hidden"/>
          </w:sdtPr>
          <w:sdtEndPr/>
          <w:sdtContent>
            <w:tc>
              <w:tcPr>
                <w:tcW w:w="4801" w:type="dxa"/>
                <w:gridSpan w:val="2"/>
                <w:tcBorders>
                  <w:left w:val="single" w:sz="2" w:space="0" w:color="D9D9D9" w:themeColor="background1" w:themeShade="D9"/>
                </w:tcBorders>
                <w:shd w:val="clear" w:color="auto" w:fill="F2F2F2" w:themeFill="background1" w:themeFillShade="F2"/>
                <w:tcMar>
                  <w:bottom w:w="432" w:type="dxa"/>
                </w:tcMar>
              </w:tcPr>
              <w:p w14:paraId="47427F18" w14:textId="77777777" w:rsidR="009A79D5" w:rsidRPr="008D479C" w:rsidRDefault="009A79D5" w:rsidP="008D479C">
                <w:r w:rsidRPr="00114786">
                  <w:rPr>
                    <w:lang w:val="it-IT"/>
                  </w:rPr>
                  <w:t xml:space="preserve">Donec sed malesuada orci. Vestibulum faucibus nulla eu est venenatis egestas. Mauris congue dolor et dolor commodo gravida. Fusce eu suscipit lacus, id egestas nisi. Ut nec dapibus sapien, id cursus risus. </w:t>
                </w:r>
                <w:r w:rsidRPr="008D479C">
                  <w:t xml:space="preserve">Nullam porttitor, mauris sit amet laoreet ultricies, nulla nibh iaculis tortor, eu congue nisi justo in lorem. </w:t>
                </w:r>
                <w:r w:rsidRPr="00114786">
                  <w:rPr>
                    <w:lang w:val="it-IT"/>
                  </w:rPr>
                  <w:t xml:space="preserve">Pellentesque vel congue ante. Suspendisse pretium sem est, a tincidunt nunc dictum a. In mattis arcu dui, non pretium risus convallis quis. Morbi ornare condimentum pharetra. Vestibulum vitae posuere risus, at viverra metus. </w:t>
                </w:r>
                <w:r w:rsidRPr="008D479C">
                  <w:t>Quisque congue, ligula at vulputate blandit, urna ante cursus ligula, bibendum blandit velit.</w:t>
                </w:r>
              </w:p>
            </w:tc>
          </w:sdtContent>
        </w:sdt>
      </w:tr>
      <w:tr w:rsidR="009A79D5" w:rsidRPr="005D573E" w14:paraId="478FB4F0" w14:textId="77777777" w:rsidTr="00DD1D2A">
        <w:tc>
          <w:tcPr>
            <w:tcW w:w="8730" w:type="dxa"/>
            <w:gridSpan w:val="6"/>
            <w:vMerge w:val="restart"/>
            <w:tcMar>
              <w:top w:w="432" w:type="dxa"/>
            </w:tcMar>
          </w:tcPr>
          <w:p w14:paraId="2ACCF9F8" w14:textId="77777777" w:rsidR="009A79D5" w:rsidRPr="005D573E" w:rsidRDefault="009A79D5" w:rsidP="009A79D5">
            <w:r w:rsidRPr="005D573E">
              <w:rPr>
                <w:noProof/>
              </w:rPr>
              <w:drawing>
                <wp:inline distT="0" distB="0" distL="0" distR="0" wp14:anchorId="1DBE4C6B" wp14:editId="28866D54">
                  <wp:extent cx="5169419" cy="3238227"/>
                  <wp:effectExtent l="0" t="0" r="0" b="635"/>
                  <wp:docPr id="158" name="Picture 158" descr="Man looking through a mechanical engineered in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Man looking through a mechanical engineered invention"/>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5169419" cy="3238227"/>
                          </a:xfrm>
                          <a:prstGeom prst="rect">
                            <a:avLst/>
                          </a:prstGeom>
                        </pic:spPr>
                      </pic:pic>
                    </a:graphicData>
                  </a:graphic>
                </wp:inline>
              </w:drawing>
            </w:r>
          </w:p>
        </w:tc>
        <w:tc>
          <w:tcPr>
            <w:tcW w:w="5672" w:type="dxa"/>
            <w:gridSpan w:val="3"/>
            <w:tcMar>
              <w:top w:w="432" w:type="dxa"/>
            </w:tcMar>
          </w:tcPr>
          <w:sdt>
            <w:sdtPr>
              <w:id w:val="409584840"/>
              <w:placeholder>
                <w:docPart w:val="390BCB06D0F543DA89A01E30F474FBB8"/>
              </w:placeholder>
              <w:temporary/>
              <w:showingPlcHdr/>
              <w15:appearance w15:val="hidden"/>
            </w:sdtPr>
            <w:sdtEndPr/>
            <w:sdtContent>
              <w:p w14:paraId="149E7A96" w14:textId="77777777" w:rsidR="009A79D5" w:rsidRPr="002F1824" w:rsidRDefault="009A79D5" w:rsidP="002F1824">
                <w:pPr>
                  <w:pStyle w:val="Heading6"/>
                </w:pPr>
                <w:r w:rsidRPr="002F1824">
                  <w:t>A CREATIVE HEADLINE LOREM IPSUM</w:t>
                </w:r>
              </w:p>
            </w:sdtContent>
          </w:sdt>
          <w:p w14:paraId="1ED177A7" w14:textId="77777777" w:rsidR="009A79D5" w:rsidRPr="00916669" w:rsidRDefault="009A79D5" w:rsidP="00916669">
            <w:r w:rsidRPr="00916669">
              <w:rPr>
                <w:noProof/>
              </w:rPr>
              <mc:AlternateContent>
                <mc:Choice Requires="wps">
                  <w:drawing>
                    <wp:inline distT="0" distB="0" distL="0" distR="0" wp14:anchorId="481CFBCB" wp14:editId="1AF47124">
                      <wp:extent cx="3488217" cy="0"/>
                      <wp:effectExtent l="0" t="19050" r="55245" b="38100"/>
                      <wp:docPr id="178" name="Straight Connector 1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8217" cy="0"/>
                              </a:xfrm>
                              <a:prstGeom prst="line">
                                <a:avLst/>
                              </a:prstGeom>
                              <a:ln w="63500" cmpd="thickThi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8C85EB" id="Straight Connector 178" o:spid="_x0000_s1026" style="visibility:visible;mso-wrap-style:square;mso-left-percent:-10001;mso-top-percent:-10001;mso-position-horizontal:absolute;mso-position-horizontal-relative:char;mso-position-vertical:absolute;mso-position-vertical-relative:line;mso-left-percent:-10001;mso-top-percent:-10001" from="0,0" to="274.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" strokecolor="#0a249b [3204]" strokeweight="5pt">
                      <v:stroke linestyle="thickThin" joinstyle="miter"/>
                      <o:lock v:ext="edit" shapetype="f"/>
                      <w10:anchorlock/>
                    </v:line>
                  </w:pict>
                </mc:Fallback>
              </mc:AlternateContent>
            </w:r>
          </w:p>
          <w:sdt>
            <w:sdtPr>
              <w:id w:val="-375626040"/>
              <w:placeholder>
                <w:docPart w:val="3027CBB535014A40B110AF887EE5B3F7"/>
              </w:placeholder>
              <w:temporary/>
              <w:showingPlcHdr/>
              <w15:appearance w15:val="hidden"/>
            </w:sdtPr>
            <w:sdtEndPr/>
            <w:sdtContent>
              <w:p w14:paraId="64E80D1E" w14:textId="77777777" w:rsidR="009A79D5" w:rsidRPr="00114786" w:rsidRDefault="009A79D5" w:rsidP="002F1824">
                <w:pPr>
                  <w:pStyle w:val="Startertext"/>
                  <w:rPr>
                    <w:lang w:val="it-IT"/>
                  </w:rPr>
                </w:pPr>
                <w:r w:rsidRPr="00114786">
                  <w:rPr>
                    <w:lang w:val="it-IT"/>
                  </w:rPr>
                  <w:t>Vestibulum faucibus nulla eu est venenatis egestas. Mauris congue dolor et dolor commodo gravida.</w:t>
                </w:r>
              </w:p>
            </w:sdtContent>
          </w:sdt>
          <w:sdt>
            <w:sdtPr>
              <w:id w:val="2104146199"/>
              <w:placeholder>
                <w:docPart w:val="F58AC105C04347179653F9EF3126D411"/>
              </w:placeholder>
              <w:temporary/>
              <w:showingPlcHdr/>
              <w15:appearance w15:val="hidden"/>
            </w:sdtPr>
            <w:sdtEndPr/>
            <w:sdtContent>
              <w:p w14:paraId="354C34BB" w14:textId="77777777" w:rsidR="009A79D5" w:rsidRPr="00916669" w:rsidRDefault="009A79D5" w:rsidP="00916669">
                <w:pPr>
                  <w:pStyle w:val="Byline"/>
                </w:pPr>
                <w:r w:rsidRPr="002F1824">
                  <w:t>Written by Mirjam Nilsson</w:t>
                </w:r>
              </w:p>
            </w:sdtContent>
          </w:sdt>
        </w:tc>
      </w:tr>
      <w:tr w:rsidR="009A79D5" w:rsidRPr="005D573E" w14:paraId="76FC45B9" w14:textId="77777777" w:rsidTr="00DD1D2A">
        <w:tc>
          <w:tcPr>
            <w:tcW w:w="8730" w:type="dxa"/>
            <w:gridSpan w:val="6"/>
            <w:vMerge/>
          </w:tcPr>
          <w:p w14:paraId="6F1D2E35" w14:textId="77777777" w:rsidR="009A79D5" w:rsidRPr="005D573E" w:rsidRDefault="009A79D5" w:rsidP="009A79D5"/>
        </w:tc>
        <w:sdt>
          <w:sdtPr>
            <w:id w:val="1381515752"/>
            <w:placeholder>
              <w:docPart w:val="DCA7835B29BE49679452611B920FB3A9"/>
            </w:placeholder>
            <w:temporary/>
            <w:showingPlcHdr/>
            <w15:appearance w15:val="hidden"/>
          </w:sdtPr>
          <w:sdtEndPr/>
          <w:sdtContent>
            <w:tc>
              <w:tcPr>
                <w:tcW w:w="2791" w:type="dxa"/>
                <w:gridSpan w:val="2"/>
                <w:tcMar>
                  <w:top w:w="288" w:type="dxa"/>
                </w:tcMar>
              </w:tcPr>
              <w:p w14:paraId="4D828AFC" w14:textId="77777777" w:rsidR="009A79D5" w:rsidRPr="002F1824" w:rsidRDefault="009A79D5" w:rsidP="00DD1D2A">
                <w:pPr>
                  <w:rPr>
                    <w:lang w:val="it-IT"/>
                  </w:rPr>
                </w:pPr>
                <w:r w:rsidRPr="00916669">
                  <w:t xml:space="preserve">Lorem ipsum dolor sit amet, consectetur adipiscing elit. </w:t>
                </w:r>
                <w:r w:rsidRPr="00114786">
                  <w:rPr>
                    <w:lang w:val="it-IT"/>
                  </w:rPr>
                  <w:t>Etiam aliquet eu mi quis lacinia. Donec gui verso viverra leo aliquet, gui verso aliquet, auctor.</w:t>
                </w:r>
              </w:p>
            </w:tc>
          </w:sdtContent>
        </w:sdt>
        <w:tc>
          <w:tcPr>
            <w:tcW w:w="2881" w:type="dxa"/>
            <w:tcMar>
              <w:top w:w="288" w:type="dxa"/>
            </w:tcMar>
          </w:tcPr>
          <w:sdt>
            <w:sdtPr>
              <w:id w:val="-1146198430"/>
              <w:placeholder>
                <w:docPart w:val="C39A558749F34614AE98E463B49388C9"/>
              </w:placeholder>
              <w:temporary/>
              <w:showingPlcHdr/>
              <w15:appearance w15:val="hidden"/>
            </w:sdtPr>
            <w:sdtEndPr/>
            <w:sdtContent>
              <w:p w14:paraId="241AB666" w14:textId="77777777" w:rsidR="009A79D5" w:rsidRPr="00916669" w:rsidRDefault="009A79D5" w:rsidP="00DD1D2A">
                <w:r w:rsidRPr="00114786">
                  <w:rPr>
                    <w:lang w:val="it-IT"/>
                  </w:rPr>
                  <w:t xml:space="preserve">Nulla a erat eget nunc hendrerit ultrices eu nec nulla.  Donec gui verso viverra leo aliquet, auctor quam id, convallis orci. </w:t>
                </w:r>
                <w:r w:rsidRPr="00916669">
                  <w:t>Sed in molestie est.</w:t>
                </w:r>
              </w:p>
            </w:sdtContent>
          </w:sdt>
          <w:sdt>
            <w:sdtPr>
              <w:id w:val="-1873213578"/>
              <w:placeholder>
                <w:docPart w:val="BF5711A863FF456DB4750C728A94E02E"/>
              </w:placeholder>
              <w:temporary/>
              <w:showingPlcHdr/>
              <w15:appearance w15:val="hidden"/>
            </w:sdtPr>
            <w:sdtEndPr/>
            <w:sdtContent>
              <w:p w14:paraId="2FD41A28" w14:textId="77777777" w:rsidR="009A79D5" w:rsidRPr="00916669" w:rsidRDefault="009A79D5" w:rsidP="00DD1D2A">
                <w:pPr>
                  <w:pStyle w:val="More2"/>
                </w:pPr>
                <w:r w:rsidRPr="00916669">
                  <w:t>Continues on P3</w:t>
                </w:r>
              </w:p>
            </w:sdtContent>
          </w:sdt>
        </w:tc>
      </w:tr>
    </w:tbl>
    <w:p w14:paraId="470BB834" w14:textId="77777777" w:rsidR="00CB3692" w:rsidRPr="005D573E" w:rsidRDefault="00CB3692" w:rsidP="009F7A27">
      <w:r w:rsidRPr="005D573E">
        <w:br w:type="page"/>
      </w:r>
    </w:p>
    <w:tbl>
      <w:tblPr>
        <w:tblW w:w="5000" w:type="pct"/>
        <w:tblLayout w:type="fixed"/>
        <w:tblCellMar>
          <w:left w:w="115" w:type="dxa"/>
          <w:right w:w="115" w:type="dxa"/>
        </w:tblCellMar>
        <w:tblLook w:val="0600" w:firstRow="0" w:lastRow="0" w:firstColumn="0" w:lastColumn="0" w:noHBand="1" w:noVBand="1"/>
      </w:tblPr>
      <w:tblGrid>
        <w:gridCol w:w="1080"/>
        <w:gridCol w:w="1774"/>
        <w:gridCol w:w="2878"/>
        <w:gridCol w:w="1468"/>
        <w:gridCol w:w="1411"/>
        <w:gridCol w:w="2895"/>
        <w:gridCol w:w="14"/>
        <w:gridCol w:w="2882"/>
      </w:tblGrid>
      <w:tr w:rsidR="001A4977" w:rsidRPr="005D573E" w14:paraId="16FFEA94" w14:textId="77777777" w:rsidTr="001006A8">
        <w:tc>
          <w:tcPr>
            <w:tcW w:w="8611" w:type="dxa"/>
            <w:gridSpan w:val="5"/>
            <w:shd w:val="clear" w:color="auto" w:fill="auto"/>
            <w:tcMar>
              <w:bottom w:w="144" w:type="dxa"/>
            </w:tcMar>
          </w:tcPr>
          <w:p w14:paraId="27A66F3F" w14:textId="77777777" w:rsidR="001A4977" w:rsidRPr="005D573E" w:rsidRDefault="001A4977" w:rsidP="00D05BDA">
            <w:pPr>
              <w:rPr>
                <w:sz w:val="6"/>
                <w:szCs w:val="6"/>
              </w:rPr>
            </w:pPr>
            <w:r w:rsidRPr="005D573E">
              <w:rPr>
                <w:noProof/>
                <w:sz w:val="6"/>
                <w:szCs w:val="6"/>
              </w:rPr>
              <w:lastRenderedPageBreak/>
              <mc:AlternateContent>
                <mc:Choice Requires="wps">
                  <w:drawing>
                    <wp:inline distT="0" distB="0" distL="0" distR="0" wp14:anchorId="2EA5361D" wp14:editId="1319CDAE">
                      <wp:extent cx="5314802" cy="0"/>
                      <wp:effectExtent l="0" t="0" r="0" b="0"/>
                      <wp:docPr id="61" name="Straight Connector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14802"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A3B6AA2" id="Straight Connector 61" o:spid="_x0000_s1026" style="visibility:visible;mso-wrap-style:square;mso-left-percent:-10001;mso-top-percent:-10001;mso-position-horizontal:absolute;mso-position-horizontal-relative:char;mso-position-vertical:absolute;mso-position-vertical-relative:line;mso-left-percent:-10001;mso-top-percent:-10001" from="0,0" to="4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" strokecolor="#bfbfbf [2412]" strokeweight="2pt">
                      <v:stroke linestyle="thinThin" joinstyle="miter"/>
                      <o:lock v:ext="edit" shapetype="f"/>
                      <w10:anchorlock/>
                    </v:line>
                  </w:pict>
                </mc:Fallback>
              </mc:AlternateContent>
            </w:r>
          </w:p>
        </w:tc>
        <w:tc>
          <w:tcPr>
            <w:tcW w:w="5791" w:type="dxa"/>
            <w:gridSpan w:val="3"/>
            <w:vMerge w:val="restart"/>
            <w:shd w:val="clear" w:color="auto" w:fill="262626" w:themeFill="text1" w:themeFillTint="D9"/>
            <w:tcMar>
              <w:left w:w="216" w:type="dxa"/>
              <w:right w:w="216" w:type="dxa"/>
            </w:tcMar>
          </w:tcPr>
          <w:sdt>
            <w:sdtPr>
              <w:id w:val="272831822"/>
              <w:placeholder>
                <w:docPart w:val="F5C1EEECA7FA4682A7A4782C83D6D424"/>
              </w:placeholder>
              <w:temporary/>
              <w:showingPlcHdr/>
              <w15:appearance w15:val="hidden"/>
            </w:sdtPr>
            <w:sdtEndPr/>
            <w:sdtContent>
              <w:p w14:paraId="37067AE3" w14:textId="77777777" w:rsidR="001A4977" w:rsidRPr="004D61E0" w:rsidRDefault="001A4977" w:rsidP="004D61E0">
                <w:pPr>
                  <w:pStyle w:val="Headline"/>
                </w:pPr>
                <w:r w:rsidRPr="004D61E0">
                  <w:t>Second Page Headline</w:t>
                </w:r>
              </w:p>
            </w:sdtContent>
          </w:sdt>
          <w:p w14:paraId="0EA51662" w14:textId="77777777" w:rsidR="001A4977" w:rsidRPr="005D573E" w:rsidRDefault="001A4977" w:rsidP="003F01F5">
            <w:r w:rsidRPr="005D573E">
              <w:rPr>
                <w:noProof/>
              </w:rPr>
              <mc:AlternateContent>
                <mc:Choice Requires="wps">
                  <w:drawing>
                    <wp:inline distT="0" distB="0" distL="0" distR="0" wp14:anchorId="5FF44933" wp14:editId="39A92430">
                      <wp:extent cx="3287548" cy="0"/>
                      <wp:effectExtent l="0" t="19050" r="46355" b="38100"/>
                      <wp:docPr id="57" name="Straight Connector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87548" cy="0"/>
                              </a:xfrm>
                              <a:prstGeom prst="line">
                                <a:avLst/>
                              </a:prstGeom>
                              <a:ln w="63500" cmpd="thickThi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F539A3C" id="Straight Connector 57" o:spid="_x0000_s1026" style="visibility:visible;mso-wrap-style:square;mso-left-percent:-10001;mso-top-percent:-10001;mso-position-horizontal:absolute;mso-position-horizontal-relative:char;mso-position-vertical:absolute;mso-position-vertical-relative:line;mso-left-percent:-10001;mso-top-percent:-10001" from="0,0" to="258.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" strokecolor="white [3212]" strokeweight="5pt">
                      <v:stroke linestyle="thickThin" joinstyle="miter"/>
                      <o:lock v:ext="edit" shapetype="f"/>
                      <w10:anchorlock/>
                    </v:line>
                  </w:pict>
                </mc:Fallback>
              </mc:AlternateContent>
            </w:r>
          </w:p>
          <w:sdt>
            <w:sdtPr>
              <w:id w:val="-420108440"/>
              <w:placeholder>
                <w:docPart w:val="816BFD57FF9A4998933A8A0B4FCFFCB2"/>
              </w:placeholder>
              <w:temporary/>
              <w:showingPlcHdr/>
              <w15:appearance w15:val="hidden"/>
            </w:sdtPr>
            <w:sdtEndPr/>
            <w:sdtContent>
              <w:p w14:paraId="6E585EC1" w14:textId="77777777" w:rsidR="001A4977" w:rsidRPr="004D61E0" w:rsidRDefault="001A4977" w:rsidP="004D61E0">
                <w:pPr>
                  <w:pStyle w:val="Bylinelight"/>
                </w:pPr>
                <w:r w:rsidRPr="004D61E0">
                  <w:rPr>
                    <w:rStyle w:val="PlaceholderText"/>
                    <w:color w:val="FFFFFF" w:themeColor="background1"/>
                  </w:rPr>
                  <w:t>Written by Mirjam Nilsson</w:t>
                </w:r>
              </w:p>
            </w:sdtContent>
          </w:sdt>
          <w:sdt>
            <w:sdtPr>
              <w:id w:val="1571225096"/>
              <w:placeholder>
                <w:docPart w:val="A0D56D58A8274E3CAD618504FB0BD2BD"/>
              </w:placeholder>
              <w:temporary/>
              <w:showingPlcHdr/>
              <w15:appearance w15:val="hidden"/>
            </w:sdtPr>
            <w:sdtEndPr/>
            <w:sdtContent>
              <w:p w14:paraId="4F37F1F2" w14:textId="77777777" w:rsidR="001A4977" w:rsidRPr="004D61E0" w:rsidRDefault="001A4977" w:rsidP="00D16123">
                <w:pPr>
                  <w:pStyle w:val="Heading8"/>
                </w:pPr>
                <w:r w:rsidRPr="004D61E0">
                  <w:t>Main story blurb goes here, vestibulum faucibus nulla eu est,</w:t>
                </w:r>
              </w:p>
            </w:sdtContent>
          </w:sdt>
          <w:p w14:paraId="3049B70B" w14:textId="77777777" w:rsidR="001A4977" w:rsidRPr="005D573E" w:rsidRDefault="001A4977" w:rsidP="003F01F5">
            <w:r w:rsidRPr="005D573E">
              <w:rPr>
                <w:noProof/>
              </w:rPr>
              <mc:AlternateContent>
                <mc:Choice Requires="wpg">
                  <w:drawing>
                    <wp:inline distT="0" distB="0" distL="0" distR="0" wp14:anchorId="28DE062D" wp14:editId="689FC3C9">
                      <wp:extent cx="3383280" cy="2024640"/>
                      <wp:effectExtent l="0" t="0" r="7620" b="0"/>
                      <wp:docPr id="58" name="Group 58" descr="chemists working in a lab"/>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83280" cy="2024640"/>
                                <a:chOff x="0" y="0"/>
                                <a:chExt cx="3484245" cy="2085764"/>
                              </a:xfrm>
                            </wpg:grpSpPr>
                            <pic:pic xmlns:pic="http://schemas.openxmlformats.org/drawingml/2006/picture">
                              <pic:nvPicPr>
                                <pic:cNvPr id="59" name="Picture 59" descr="Man in factory"/>
                                <pic:cNvPicPr>
                                  <a:picLocks noChangeAspect="1"/>
                                </pic:cNvPicPr>
                              </pic:nvPicPr>
                              <pic:blipFill rotWithShape="1">
                                <a:blip r:embed="rId22" cstate="print">
                                  <a:extLst>
                                    <a:ext uri="{28A0092B-C50C-407E-A947-70E740481C1C}">
                                      <a14:useLocalDpi xmlns:a14="http://schemas.microsoft.com/office/drawing/2010/main" val="0"/>
                                    </a:ext>
                                  </a:extLst>
                                </a:blip>
                                <a:srcRect r="-26"/>
                                <a:stretch/>
                              </pic:blipFill>
                              <pic:spPr>
                                <a:xfrm>
                                  <a:off x="0" y="0"/>
                                  <a:ext cx="3484245" cy="2063115"/>
                                </a:xfrm>
                                <a:prstGeom prst="rect">
                                  <a:avLst/>
                                </a:prstGeom>
                              </pic:spPr>
                            </pic:pic>
                            <wps:wsp>
                              <wps:cNvPr id="60" name="TextBox 76"/>
                              <wps:cNvSpPr txBox="1"/>
                              <wps:spPr>
                                <a:xfrm>
                                  <a:off x="0" y="1769534"/>
                                  <a:ext cx="3484245" cy="316230"/>
                                </a:xfrm>
                                <a:prstGeom prst="rect">
                                  <a:avLst/>
                                </a:prstGeom>
                                <a:solidFill>
                                  <a:schemeClr val="bg1">
                                    <a:lumMod val="85000"/>
                                  </a:schemeClr>
                                </a:solidFill>
                              </wps:spPr>
                              <wps:txbx>
                                <w:txbxContent>
                                  <w:sdt>
                                    <w:sdtPr>
                                      <w:id w:val="1884750019"/>
                                      <w:placeholder>
                                        <w:docPart w:val="6E8F00DF4DDE4860AE7C4E65FBF9162F"/>
                                      </w:placeholder>
                                      <w:temporary/>
                                      <w:showingPlcHdr/>
                                      <w15:appearance w15:val="hidden"/>
                                    </w:sdtPr>
                                    <w:sdtEndPr/>
                                    <w:sdtContent>
                                      <w:p w14:paraId="2A311ED2" w14:textId="77777777" w:rsidR="001A4977" w:rsidRPr="004D61E0" w:rsidRDefault="001A4977" w:rsidP="004D61E0">
                                        <w:pPr>
                                          <w:pStyle w:val="Caption"/>
                                        </w:pPr>
                                        <w:r w:rsidRPr="004D61E0">
                                          <w:t>Photo Caption</w:t>
                                        </w:r>
                                      </w:p>
                                    </w:sdtContent>
                                  </w:sdt>
                                </w:txbxContent>
                              </wps:txbx>
                              <wps:bodyPr wrap="square" rtlCol="0" anchor="ctr">
                                <a:noAutofit/>
                              </wps:bodyPr>
                            </wps:wsp>
                          </wpg:wgp>
                        </a:graphicData>
                      </a:graphic>
                    </wp:inline>
                  </w:drawing>
                </mc:Choice>
                <mc:Fallback>
                  <w:pict>
                    <v:group w14:anchorId="28DE062D" id="Group 58" o:spid="_x0000_s1033" alt="chemists working in a lab" style="width:266.4pt;height:159.4pt;mso-position-horizontal-relative:char;mso-position-vertical-relative:line" coordsize="34842,20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">
                      <o:lock v:ext="edit" aspectratio="t"/>
                      <v:shape id="Picture 59" o:spid="_x0000_s1034" type="#_x0000_t75" alt="Man in factory" style="position:absolute;width:34842;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">
                        <v:imagedata r:id="rId23" o:title="Man in factory" cropright="-17f"/>
                      </v:shape>
                      <v:shape id="TextBox 76" o:spid="_x0000_s1035" type="#_x0000_t202" style="position:absolute;top:17695;width:34842;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" fillcolor="#d8d8d8 [2732]" stroked="f">
                        <v:textbox>
                          <w:txbxContent>
                            <w:sdt>
                              <w:sdtPr>
                                <w:id w:val="1884750019"/>
                                <w:placeholder>
                                  <w:docPart w:val="6E8F00DF4DDE4860AE7C4E65FBF9162F"/>
                                </w:placeholder>
                                <w:temporary/>
                                <w:showingPlcHdr/>
                                <w15:appearance w15:val="hidden"/>
                              </w:sdtPr>
                              <w:sdtEndPr/>
                              <w:sdtContent>
                                <w:p w14:paraId="2A311ED2" w14:textId="77777777" w:rsidR="001A4977" w:rsidRPr="004D61E0" w:rsidRDefault="001A4977" w:rsidP="004D61E0">
                                  <w:pPr>
                                    <w:pStyle w:val="Caption"/>
                                  </w:pPr>
                                  <w:r w:rsidRPr="004D61E0">
                                    <w:t>Photo Caption</w:t>
                                  </w:r>
                                </w:p>
                              </w:sdtContent>
                            </w:sdt>
                          </w:txbxContent>
                        </v:textbox>
                      </v:shape>
                      <w10:anchorlock/>
                    </v:group>
                  </w:pict>
                </mc:Fallback>
              </mc:AlternateContent>
            </w:r>
          </w:p>
        </w:tc>
      </w:tr>
      <w:tr w:rsidR="001A4977" w:rsidRPr="005D573E" w14:paraId="456216F6" w14:textId="77777777" w:rsidTr="00E6519F">
        <w:sdt>
          <w:sdtPr>
            <w:id w:val="-58325311"/>
            <w:placeholder>
              <w:docPart w:val="7AF1198DDA21459B95F9AC3C3BCA6C10"/>
            </w:placeholder>
            <w:temporary/>
            <w:showingPlcHdr/>
            <w15:appearance w15:val="hidden"/>
          </w:sdtPr>
          <w:sdtEndPr/>
          <w:sdtContent>
            <w:tc>
              <w:tcPr>
                <w:tcW w:w="2854" w:type="dxa"/>
                <w:gridSpan w:val="2"/>
                <w:vMerge w:val="restart"/>
                <w:tcBorders>
                  <w:right w:val="single" w:sz="4" w:space="0" w:color="D9D9D9" w:themeColor="background1" w:themeShade="D9"/>
                </w:tcBorders>
                <w:tcMar>
                  <w:right w:w="216" w:type="dxa"/>
                </w:tcMar>
              </w:tcPr>
              <w:p w14:paraId="72D6F17A" w14:textId="77777777" w:rsidR="001A4977" w:rsidRPr="00114786" w:rsidRDefault="001A4977" w:rsidP="004D61E0">
                <w:pPr>
                  <w:rPr>
                    <w:lang w:val="it-IT"/>
                  </w:rPr>
                </w:pPr>
                <w:r w:rsidRPr="004D61E0">
                  <w:t xml:space="preserve">Lorem ipsum dolor sit amet, consectetur adipiscing elit. </w:t>
                </w:r>
                <w:r w:rsidRPr="00114786">
                  <w:rPr>
                    <w:lang w:val="it-IT"/>
                  </w:rPr>
                  <w:t xml:space="preserve">Etiam aliquet eu mi quis lacinia. Ut fermentum a magna ut eleifend. Integer convallis suscipit ante eu varius. Morbi a purus dolor. Suspendisse sit amet ipsum finibus justo viverra blandit. Ut congue quis tortor eget sodales. </w:t>
                </w:r>
              </w:p>
              <w:p w14:paraId="3AFABAA0" w14:textId="77777777" w:rsidR="001A4977" w:rsidRPr="00114786" w:rsidRDefault="001A4977" w:rsidP="004D61E0">
                <w:pPr>
                  <w:rPr>
                    <w:lang w:val="it-IT"/>
                  </w:rPr>
                </w:pPr>
                <w:r w:rsidRPr="00114786">
                  <w:rPr>
                    <w:lang w:val="it-IT"/>
                  </w:rPr>
                  <w:t xml:space="preserve">Nulla a erat eget nunc hendrerit ultrices eu nec nulla. Donec viverra leo aliquet, auctor quam id, convallis orci. </w:t>
                </w:r>
              </w:p>
              <w:p w14:paraId="3FD655C8" w14:textId="77777777" w:rsidR="001A4977" w:rsidRPr="004D61E0" w:rsidRDefault="001A4977" w:rsidP="004D61E0">
                <w:r w:rsidRPr="00114786">
                  <w:rPr>
                    <w:lang w:val="it-IT"/>
                  </w:rPr>
                  <w:t xml:space="preserve">Sed in molestie est. </w:t>
                </w:r>
                <w:r w:rsidRPr="004D61E0">
                  <w:t xml:space="preserve">Cras ornare turpis at ligula posuere, sit amet accumsan neque lobortis. Maecenas mattis risus ligula, sed ullamcorper nunc efficitur sed. </w:t>
                </w:r>
              </w:p>
              <w:p w14:paraId="1CA5A257" w14:textId="77777777" w:rsidR="001A4977" w:rsidRPr="00114786" w:rsidRDefault="001A4977" w:rsidP="004D61E0">
                <w:pPr>
                  <w:rPr>
                    <w:lang w:val="it-IT"/>
                  </w:rPr>
                </w:pPr>
                <w:r w:rsidRPr="004D61E0">
                  <w:t xml:space="preserve">Lorem ipsum dolor sit amet, consectetur adipiscing elit. </w:t>
                </w:r>
                <w:r w:rsidRPr="00114786">
                  <w:rPr>
                    <w:lang w:val="it-IT"/>
                  </w:rPr>
                  <w:t xml:space="preserve">Etiam aliquet eu mi quis lacinia. Ut fermentum a magna ut eleifend. </w:t>
                </w:r>
              </w:p>
              <w:p w14:paraId="19519E6D" w14:textId="77777777" w:rsidR="001A4977" w:rsidRPr="00114786" w:rsidRDefault="001A4977" w:rsidP="004D61E0">
                <w:pPr>
                  <w:rPr>
                    <w:lang w:val="it-IT"/>
                  </w:rPr>
                </w:pPr>
                <w:r w:rsidRPr="00114786">
                  <w:rPr>
                    <w:lang w:val="it-IT"/>
                  </w:rPr>
                  <w:t xml:space="preserve">Integer convallis suscipit ante eu varius. Morbi a purus dolor. Suspendisse sit amet ipsum finibus justo viverra blandit. Ut congue quis tortor eget sodales. </w:t>
                </w:r>
              </w:p>
              <w:p w14:paraId="6B3785A0" w14:textId="77777777" w:rsidR="001A4977" w:rsidRPr="004D61E0" w:rsidRDefault="001A4977" w:rsidP="004D61E0">
                <w:r w:rsidRPr="00114786">
                  <w:rPr>
                    <w:lang w:val="it-IT"/>
                  </w:rPr>
                  <w:t xml:space="preserve">Nulla a erat eget nunc hendrerit ultrices eu nec nulla. </w:t>
                </w:r>
                <w:r w:rsidRPr="004D61E0">
                  <w:t xml:space="preserve">Donec viverra leo aliquet, auctor quam id, convallis orci. </w:t>
                </w:r>
              </w:p>
            </w:tc>
          </w:sdtContent>
        </w:sdt>
        <w:tc>
          <w:tcPr>
            <w:tcW w:w="2878" w:type="dxa"/>
            <w:tcBorders>
              <w:left w:val="single" w:sz="4" w:space="0" w:color="D9D9D9" w:themeColor="background1" w:themeShade="D9"/>
              <w:right w:val="single" w:sz="4" w:space="0" w:color="D9D9D9" w:themeColor="background1" w:themeShade="D9"/>
            </w:tcBorders>
            <w:tcMar>
              <w:left w:w="216" w:type="dxa"/>
              <w:right w:w="216" w:type="dxa"/>
            </w:tcMar>
          </w:tcPr>
          <w:sdt>
            <w:sdtPr>
              <w:id w:val="-993717181"/>
              <w:placeholder>
                <w:docPart w:val="C0984A4F8C954EFABE99AB26F0467C75"/>
              </w:placeholder>
              <w:temporary/>
              <w:showingPlcHdr/>
              <w15:appearance w15:val="hidden"/>
            </w:sdtPr>
            <w:sdtEndPr/>
            <w:sdtContent>
              <w:p w14:paraId="4C0E36A6" w14:textId="77777777" w:rsidR="001A4977" w:rsidRPr="004D61E0" w:rsidRDefault="001A4977" w:rsidP="004D61E0">
                <w:r w:rsidRPr="004D61E0">
                  <w:t xml:space="preserve">Lorem ipsum dolor sit amet, consectetur adipiscing elit. </w:t>
                </w:r>
                <w:r w:rsidRPr="00114786">
                  <w:rPr>
                    <w:lang w:val="it-IT"/>
                  </w:rPr>
                  <w:t xml:space="preserve">Etiam aliquet eu mi quis lacinia. Ut fermentum a magna ut eleifend. Integer convallis suscipit ante eu varius. Morbi a purus dolor. </w:t>
                </w:r>
                <w:r w:rsidRPr="004D61E0">
                  <w:t>Suspendisse sit amet ipsum finibus justo.</w:t>
                </w:r>
              </w:p>
            </w:sdtContent>
          </w:sdt>
          <w:p w14:paraId="58534AF5" w14:textId="77777777" w:rsidR="001A4977" w:rsidRPr="004D61E0" w:rsidRDefault="001A4977" w:rsidP="004D61E0">
            <w:r w:rsidRPr="004D61E0">
              <w:rPr>
                <w:noProof/>
              </w:rPr>
              <mc:AlternateContent>
                <mc:Choice Requires="wpg">
                  <w:drawing>
                    <wp:inline distT="0" distB="0" distL="0" distR="0" wp14:anchorId="5426F53F" wp14:editId="759B5C0F">
                      <wp:extent cx="1652400" cy="1417955"/>
                      <wp:effectExtent l="0" t="0" r="5080" b="0"/>
                      <wp:docPr id="51" name="Group 51" descr="testing for DNA"/>
                      <wp:cNvGraphicFramePr/>
                      <a:graphic xmlns:a="http://schemas.openxmlformats.org/drawingml/2006/main">
                        <a:graphicData uri="http://schemas.microsoft.com/office/word/2010/wordprocessingGroup">
                          <wpg:wgp>
                            <wpg:cNvGrpSpPr/>
                            <wpg:grpSpPr>
                              <a:xfrm>
                                <a:off x="0" y="0"/>
                                <a:ext cx="1652400" cy="1417955"/>
                                <a:chOff x="0" y="0"/>
                                <a:chExt cx="1652400" cy="1417955"/>
                              </a:xfrm>
                            </wpg:grpSpPr>
                            <pic:pic xmlns:pic="http://schemas.openxmlformats.org/drawingml/2006/picture">
                              <pic:nvPicPr>
                                <pic:cNvPr id="52" name="Picture 52" descr="Scientific experiment"/>
                                <pic:cNvPicPr>
                                  <a:picLocks noChangeAspect="1"/>
                                </pic:cNvPicPr>
                              </pic:nvPicPr>
                              <pic:blipFill rotWithShape="1">
                                <a:blip r:embed="rId24" cstate="print">
                                  <a:extLst>
                                    <a:ext uri="{28A0092B-C50C-407E-A947-70E740481C1C}">
                                      <a14:useLocalDpi xmlns:a14="http://schemas.microsoft.com/office/drawing/2010/main" val="0"/>
                                    </a:ext>
                                  </a:extLst>
                                </a:blip>
                                <a:srcRect/>
                                <a:stretch/>
                              </pic:blipFill>
                              <pic:spPr>
                                <a:xfrm>
                                  <a:off x="0" y="0"/>
                                  <a:ext cx="1652270" cy="1417955"/>
                                </a:xfrm>
                                <a:prstGeom prst="rect">
                                  <a:avLst/>
                                </a:prstGeom>
                              </pic:spPr>
                            </pic:pic>
                            <wps:wsp>
                              <wps:cNvPr id="53" name="TextBox 54"/>
                              <wps:cNvSpPr txBox="1"/>
                              <wps:spPr>
                                <a:xfrm>
                                  <a:off x="0" y="1100666"/>
                                  <a:ext cx="1652400" cy="316800"/>
                                </a:xfrm>
                                <a:prstGeom prst="rect">
                                  <a:avLst/>
                                </a:prstGeom>
                                <a:solidFill>
                                  <a:schemeClr val="bg1">
                                    <a:lumMod val="85000"/>
                                  </a:schemeClr>
                                </a:solidFill>
                              </wps:spPr>
                              <wps:txbx>
                                <w:txbxContent>
                                  <w:sdt>
                                    <w:sdtPr>
                                      <w:id w:val="-90089940"/>
                                      <w:placeholder>
                                        <w:docPart w:val="F597B04ED361421CA4DAD7B10EE5C601"/>
                                      </w:placeholder>
                                      <w:temporary/>
                                      <w:showingPlcHdr/>
                                      <w15:appearance w15:val="hidden"/>
                                    </w:sdtPr>
                                    <w:sdtEndPr/>
                                    <w:sdtContent>
                                      <w:p w14:paraId="52E608FB" w14:textId="77777777" w:rsidR="001A4977" w:rsidRDefault="001A4977" w:rsidP="00BB5050">
                                        <w:pPr>
                                          <w:pStyle w:val="Caption"/>
                                        </w:pPr>
                                        <w:r w:rsidRPr="00BB5050">
                                          <w:t>Photo Caption</w:t>
                                        </w:r>
                                      </w:p>
                                    </w:sdtContent>
                                  </w:sdt>
                                </w:txbxContent>
                              </wps:txbx>
                              <wps:bodyPr wrap="square" rtlCol="0" anchor="ctr" anchorCtr="0">
                                <a:noAutofit/>
                              </wps:bodyPr>
                            </wps:wsp>
                          </wpg:wgp>
                        </a:graphicData>
                      </a:graphic>
                    </wp:inline>
                  </w:drawing>
                </mc:Choice>
                <mc:Fallback>
                  <w:pict>
                    <v:group w14:anchorId="5426F53F" id="Group 51" o:spid="_x0000_s1036" alt="testing for DNA" style="width:130.1pt;height:111.65pt;mso-position-horizontal-relative:char;mso-position-vertical-relative:line" coordsize="16524,14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">
                      <v:shape id="Picture 52" o:spid="_x0000_s1037" type="#_x0000_t75" alt="Scientific experiment" style="position:absolute;width:16522;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">
                        <v:imagedata r:id="rId25" o:title="Scientific experiment"/>
                      </v:shape>
                      <v:shape id="TextBox 54" o:spid="_x0000_s1038" type="#_x0000_t202" style="position:absolute;top:11006;width:16524;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" fillcolor="#d8d8d8 [2732]" stroked="f">
                        <v:textbox>
                          <w:txbxContent>
                            <w:sdt>
                              <w:sdtPr>
                                <w:id w:val="-90089940"/>
                                <w:placeholder>
                                  <w:docPart w:val="F597B04ED361421CA4DAD7B10EE5C601"/>
                                </w:placeholder>
                                <w:temporary/>
                                <w:showingPlcHdr/>
                                <w15:appearance w15:val="hidden"/>
                              </w:sdtPr>
                              <w:sdtEndPr/>
                              <w:sdtContent>
                                <w:p w14:paraId="52E608FB" w14:textId="77777777" w:rsidR="001A4977" w:rsidRDefault="001A4977" w:rsidP="00BB5050">
                                  <w:pPr>
                                    <w:pStyle w:val="Caption"/>
                                  </w:pPr>
                                  <w:r w:rsidRPr="00BB5050">
                                    <w:t>Photo Caption</w:t>
                                  </w:r>
                                </w:p>
                              </w:sdtContent>
                            </w:sdt>
                          </w:txbxContent>
                        </v:textbox>
                      </v:shape>
                      <w10:anchorlock/>
                    </v:group>
                  </w:pict>
                </mc:Fallback>
              </mc:AlternateContent>
            </w:r>
          </w:p>
        </w:tc>
        <w:sdt>
          <w:sdtPr>
            <w:id w:val="1666134373"/>
            <w:placeholder>
              <w:docPart w:val="FB2FE5AF0F63458C9A942CC517EA60A0"/>
            </w:placeholder>
            <w:temporary/>
            <w:showingPlcHdr/>
            <w15:appearance w15:val="hidden"/>
          </w:sdtPr>
          <w:sdtEndPr/>
          <w:sdtContent>
            <w:tc>
              <w:tcPr>
                <w:tcW w:w="2879" w:type="dxa"/>
                <w:gridSpan w:val="2"/>
                <w:tcBorders>
                  <w:left w:val="single" w:sz="4" w:space="0" w:color="D9D9D9" w:themeColor="background1" w:themeShade="D9"/>
                </w:tcBorders>
                <w:tcMar>
                  <w:left w:w="216" w:type="dxa"/>
                  <w:right w:w="216" w:type="dxa"/>
                </w:tcMar>
              </w:tcPr>
              <w:p w14:paraId="0E6F6BE1" w14:textId="77777777" w:rsidR="001A4977" w:rsidRPr="00114786" w:rsidRDefault="001A4977" w:rsidP="004D61E0">
                <w:pPr>
                  <w:rPr>
                    <w:lang w:val="it-IT"/>
                  </w:rPr>
                </w:pPr>
                <w:r w:rsidRPr="004D61E0">
                  <w:t xml:space="preserve">Lorem ipsum dolor sit amet, consectetur adipiscing elit. </w:t>
                </w:r>
                <w:r w:rsidRPr="00114786">
                  <w:rPr>
                    <w:lang w:val="it-IT"/>
                  </w:rPr>
                  <w:t xml:space="preserve">Etiam aliquet eu mi quis lacinia. Ut fermentum a magna ut eleifend. Integer convallis suscipit ante eu varius. Morbi a purus dolor. Suspendisse sit amet ipsum finibus justo viverra blandit. Ut congue quis tortor eget sodales. </w:t>
                </w:r>
              </w:p>
              <w:p w14:paraId="638A462B" w14:textId="77777777" w:rsidR="001A4977" w:rsidRPr="004D61E0" w:rsidRDefault="001A4977" w:rsidP="004D61E0">
                <w:r w:rsidRPr="00114786">
                  <w:rPr>
                    <w:lang w:val="it-IT"/>
                  </w:rPr>
                  <w:t xml:space="preserve">Nulla a erat eget nunc hendrerit ultrices eu nec nulla. Donec viverra leo aliquet, auctor quam id, convallis orci. Sed in molestie est. </w:t>
                </w:r>
                <w:r w:rsidRPr="004D61E0">
                  <w:t>Cras ornare turpis at ligula posuere, sit amet accumsan neque lobortis. Maecenas mattis risus ligula, sed ullamcorper nunc efficitur sed.</w:t>
                </w:r>
              </w:p>
            </w:tc>
          </w:sdtContent>
        </w:sdt>
        <w:tc>
          <w:tcPr>
            <w:tcW w:w="5791" w:type="dxa"/>
            <w:gridSpan w:val="3"/>
            <w:vMerge/>
            <w:shd w:val="clear" w:color="auto" w:fill="262626" w:themeFill="text1" w:themeFillTint="D9"/>
          </w:tcPr>
          <w:p w14:paraId="4AB2B8A3" w14:textId="77777777" w:rsidR="001A4977" w:rsidRPr="005D573E" w:rsidRDefault="001A4977" w:rsidP="003F01F5"/>
        </w:tc>
      </w:tr>
      <w:tr w:rsidR="001A4977" w:rsidRPr="005D573E" w14:paraId="4660C312" w14:textId="77777777" w:rsidTr="001006A8">
        <w:tc>
          <w:tcPr>
            <w:tcW w:w="2854" w:type="dxa"/>
            <w:gridSpan w:val="2"/>
            <w:vMerge/>
            <w:tcBorders>
              <w:right w:val="single" w:sz="4" w:space="0" w:color="D9D9D9" w:themeColor="background1" w:themeShade="D9"/>
            </w:tcBorders>
          </w:tcPr>
          <w:p w14:paraId="5F17BBB9" w14:textId="77777777" w:rsidR="001A4977" w:rsidRPr="005D573E" w:rsidRDefault="001A4977" w:rsidP="003F01F5"/>
        </w:tc>
        <w:tc>
          <w:tcPr>
            <w:tcW w:w="5757" w:type="dxa"/>
            <w:gridSpan w:val="3"/>
            <w:tcBorders>
              <w:left w:val="single" w:sz="4" w:space="0" w:color="D9D9D9" w:themeColor="background1" w:themeShade="D9"/>
            </w:tcBorders>
            <w:tcMar>
              <w:left w:w="216" w:type="dxa"/>
              <w:bottom w:w="288" w:type="dxa"/>
              <w:right w:w="216" w:type="dxa"/>
            </w:tcMar>
            <w:vAlign w:val="center"/>
          </w:tcPr>
          <w:sdt>
            <w:sdtPr>
              <w:id w:val="1800414137"/>
              <w:placeholder>
                <w:docPart w:val="8F2BB0EE1D4841C6BB599DC6A6BC12ED"/>
              </w:placeholder>
              <w:temporary/>
              <w:showingPlcHdr/>
              <w15:appearance w15:val="hidden"/>
            </w:sdtPr>
            <w:sdtEndPr/>
            <w:sdtContent>
              <w:p w14:paraId="2C8998AD" w14:textId="77777777" w:rsidR="001A4977" w:rsidRPr="002F1824" w:rsidRDefault="001A4977" w:rsidP="004D61E0">
                <w:pPr>
                  <w:pStyle w:val="Quote"/>
                  <w:rPr>
                    <w:lang w:val="it-IT"/>
                  </w:rPr>
                </w:pPr>
                <w:r w:rsidRPr="00114786">
                  <w:rPr>
                    <w:lang w:val="it-IT"/>
                  </w:rPr>
                  <w:t>“Donec sed malesuada orci. Vestibulum faucibus nulla eu est venenatis egestas.”</w:t>
                </w:r>
              </w:p>
            </w:sdtContent>
          </w:sdt>
          <w:sdt>
            <w:sdtPr>
              <w:id w:val="-1762066969"/>
              <w:placeholder>
                <w:docPart w:val="C1E490E551B8481FA723B64B68D45281"/>
              </w:placeholder>
              <w:temporary/>
              <w:showingPlcHdr/>
              <w15:appearance w15:val="hidden"/>
            </w:sdtPr>
            <w:sdtEndPr/>
            <w:sdtContent>
              <w:p w14:paraId="35B2F0FA" w14:textId="77777777" w:rsidR="001A4977" w:rsidRPr="004D61E0" w:rsidRDefault="001A4977" w:rsidP="004D61E0">
                <w:pPr>
                  <w:pStyle w:val="Byline"/>
                </w:pPr>
                <w:r w:rsidRPr="004D61E0">
                  <w:t>Mirjam Nilsson, Chief Financial Officer at VanArsdel, Ltd.</w:t>
                </w:r>
              </w:p>
            </w:sdtContent>
          </w:sdt>
        </w:tc>
        <w:tc>
          <w:tcPr>
            <w:tcW w:w="5791" w:type="dxa"/>
            <w:gridSpan w:val="3"/>
            <w:vMerge/>
            <w:shd w:val="clear" w:color="auto" w:fill="262626" w:themeFill="text1" w:themeFillTint="D9"/>
          </w:tcPr>
          <w:p w14:paraId="2CD36F47" w14:textId="77777777" w:rsidR="001A4977" w:rsidRPr="005D573E" w:rsidRDefault="001A4977" w:rsidP="003F01F5"/>
        </w:tc>
      </w:tr>
      <w:tr w:rsidR="001A4977" w:rsidRPr="000B2002" w14:paraId="5E05A4C9" w14:textId="77777777" w:rsidTr="00E6519F">
        <w:trPr>
          <w:trHeight w:val="385"/>
        </w:trPr>
        <w:tc>
          <w:tcPr>
            <w:tcW w:w="2854" w:type="dxa"/>
            <w:gridSpan w:val="2"/>
            <w:vMerge/>
            <w:tcBorders>
              <w:bottom w:val="nil"/>
              <w:right w:val="single" w:sz="4" w:space="0" w:color="D9D9D9" w:themeColor="background1" w:themeShade="D9"/>
            </w:tcBorders>
          </w:tcPr>
          <w:p w14:paraId="09285FEF" w14:textId="77777777" w:rsidR="001A4977" w:rsidRPr="005D573E" w:rsidRDefault="001A4977" w:rsidP="003F01F5"/>
        </w:tc>
        <w:sdt>
          <w:sdtPr>
            <w:id w:val="1943647314"/>
            <w:placeholder>
              <w:docPart w:val="E530F112C9EC461D91B97F78F17630BA"/>
            </w:placeholder>
            <w:temporary/>
            <w:showingPlcHdr/>
            <w15:appearance w15:val="hidden"/>
          </w:sdtPr>
          <w:sdtEndPr/>
          <w:sdtContent>
            <w:tc>
              <w:tcPr>
                <w:tcW w:w="2878" w:type="dxa"/>
                <w:vMerge w:val="restart"/>
                <w:tcBorders>
                  <w:left w:val="single" w:sz="4" w:space="0" w:color="D9D9D9" w:themeColor="background1" w:themeShade="D9"/>
                  <w:bottom w:val="nil"/>
                  <w:right w:val="single" w:sz="4" w:space="0" w:color="D9D9D9" w:themeColor="background1" w:themeShade="D9"/>
                </w:tcBorders>
                <w:tcMar>
                  <w:left w:w="216" w:type="dxa"/>
                  <w:right w:w="216" w:type="dxa"/>
                </w:tcMar>
              </w:tcPr>
              <w:p w14:paraId="6CF517DB" w14:textId="77777777" w:rsidR="001A4977" w:rsidRPr="002F1824" w:rsidRDefault="001A4977" w:rsidP="004D61E0">
                <w:pPr>
                  <w:rPr>
                    <w:lang w:val="it-IT"/>
                  </w:rPr>
                </w:pPr>
                <w:r w:rsidRPr="00114786">
                  <w:rPr>
                    <w:lang w:val="it-IT"/>
                  </w:rPr>
                  <w:t>Nulla a erat eget nunc hendrerit ultrices eu nec nulla. Donec viverra leo aliquet, auctor quam id, convallis orci. Sed in molestie est. Ut congue quis tortor eget sodales. Nulla a erat eget nunc hendrerit ultrices eu nec nulla. Donec viverra leo aliquet.</w:t>
                </w:r>
              </w:p>
            </w:tc>
          </w:sdtContent>
        </w:sdt>
        <w:sdt>
          <w:sdtPr>
            <w:id w:val="325257954"/>
            <w:placeholder>
              <w:docPart w:val="E530F112C9EC461D91B97F78F17630BA"/>
            </w:placeholder>
            <w:temporary/>
            <w:showingPlcHdr/>
            <w15:appearance w15:val="hidden"/>
          </w:sdtPr>
          <w:sdtEndPr/>
          <w:sdtContent>
            <w:tc>
              <w:tcPr>
                <w:tcW w:w="2879" w:type="dxa"/>
                <w:gridSpan w:val="2"/>
                <w:vMerge w:val="restart"/>
                <w:tcBorders>
                  <w:left w:val="single" w:sz="4" w:space="0" w:color="D9D9D9" w:themeColor="background1" w:themeShade="D9"/>
                  <w:bottom w:val="nil"/>
                </w:tcBorders>
                <w:tcMar>
                  <w:left w:w="216" w:type="dxa"/>
                  <w:right w:w="216" w:type="dxa"/>
                </w:tcMar>
              </w:tcPr>
              <w:p w14:paraId="11A12A11" w14:textId="77777777" w:rsidR="001A4977" w:rsidRPr="002F1824" w:rsidRDefault="00A85C1D" w:rsidP="00D16123">
                <w:pPr>
                  <w:rPr>
                    <w:lang w:val="it-IT"/>
                  </w:rPr>
                </w:pPr>
                <w:r w:rsidRPr="00114786">
                  <w:rPr>
                    <w:lang w:val="it-IT"/>
                  </w:rPr>
                  <w:t>Nulla a erat eget nunc hendrerit ultrices eu nec nulla. Donec viverra leo aliquet, auctor quam id, convallis orci. Sed in molestie est. Ut congue quis tortor eget sodales. Nulla a erat eget nunc hendrerit ultrices eu nec nulla. Donec viverra leo aliquet.</w:t>
                </w:r>
              </w:p>
            </w:tc>
          </w:sdtContent>
        </w:sdt>
        <w:tc>
          <w:tcPr>
            <w:tcW w:w="5791" w:type="dxa"/>
            <w:gridSpan w:val="3"/>
            <w:vMerge/>
            <w:tcBorders>
              <w:bottom w:val="nil"/>
            </w:tcBorders>
            <w:shd w:val="clear" w:color="auto" w:fill="262626" w:themeFill="text1" w:themeFillTint="D9"/>
          </w:tcPr>
          <w:p w14:paraId="6ED78B3D" w14:textId="77777777" w:rsidR="001A4977" w:rsidRPr="006C5465" w:rsidRDefault="001A4977" w:rsidP="003F01F5">
            <w:pPr>
              <w:rPr>
                <w:lang w:val="it-IT"/>
              </w:rPr>
            </w:pPr>
          </w:p>
        </w:tc>
      </w:tr>
      <w:tr w:rsidR="001A4977" w:rsidRPr="005D573E" w14:paraId="1DC35527" w14:textId="77777777" w:rsidTr="001006A8">
        <w:trPr>
          <w:trHeight w:val="385"/>
        </w:trPr>
        <w:tc>
          <w:tcPr>
            <w:tcW w:w="2854" w:type="dxa"/>
            <w:gridSpan w:val="2"/>
            <w:vMerge/>
            <w:tcBorders>
              <w:right w:val="single" w:sz="4" w:space="0" w:color="D9D9D9" w:themeColor="background1" w:themeShade="D9"/>
            </w:tcBorders>
          </w:tcPr>
          <w:p w14:paraId="198F9627" w14:textId="77777777" w:rsidR="001A4977" w:rsidRPr="006C5465" w:rsidRDefault="001A4977" w:rsidP="003F01F5">
            <w:pPr>
              <w:rPr>
                <w:lang w:val="it-IT"/>
              </w:rPr>
            </w:pPr>
          </w:p>
        </w:tc>
        <w:tc>
          <w:tcPr>
            <w:tcW w:w="2878" w:type="dxa"/>
            <w:vMerge/>
            <w:tcBorders>
              <w:left w:val="single" w:sz="4" w:space="0" w:color="D9D9D9" w:themeColor="background1" w:themeShade="D9"/>
              <w:right w:val="single" w:sz="4" w:space="0" w:color="D9D9D9" w:themeColor="background1" w:themeShade="D9"/>
            </w:tcBorders>
            <w:tcMar>
              <w:left w:w="216" w:type="dxa"/>
              <w:right w:w="216" w:type="dxa"/>
            </w:tcMar>
          </w:tcPr>
          <w:p w14:paraId="3480158F" w14:textId="77777777" w:rsidR="001A4977" w:rsidRPr="006C5465" w:rsidRDefault="001A4977" w:rsidP="001A4977">
            <w:pPr>
              <w:rPr>
                <w:lang w:val="it-IT"/>
              </w:rPr>
            </w:pPr>
          </w:p>
        </w:tc>
        <w:tc>
          <w:tcPr>
            <w:tcW w:w="2879" w:type="dxa"/>
            <w:gridSpan w:val="2"/>
            <w:vMerge/>
            <w:tcBorders>
              <w:left w:val="single" w:sz="4" w:space="0" w:color="D9D9D9" w:themeColor="background1" w:themeShade="D9"/>
            </w:tcBorders>
            <w:tcMar>
              <w:left w:w="216" w:type="dxa"/>
              <w:right w:w="216" w:type="dxa"/>
            </w:tcMar>
          </w:tcPr>
          <w:p w14:paraId="30C7DC0D" w14:textId="77777777" w:rsidR="001A4977" w:rsidRPr="006C5465" w:rsidRDefault="001A4977" w:rsidP="001A4977">
            <w:pPr>
              <w:rPr>
                <w:lang w:val="it-IT"/>
              </w:rPr>
            </w:pPr>
          </w:p>
        </w:tc>
        <w:sdt>
          <w:sdtPr>
            <w:id w:val="126293481"/>
            <w:placeholder>
              <w:docPart w:val="12647EAEEE2A472DA9669259C307834D"/>
            </w:placeholder>
            <w:temporary/>
            <w:showingPlcHdr/>
            <w15:appearance w15:val="hidden"/>
          </w:sdtPr>
          <w:sdtEndPr/>
          <w:sdtContent>
            <w:tc>
              <w:tcPr>
                <w:tcW w:w="2895" w:type="dxa"/>
                <w:vMerge w:val="restart"/>
                <w:shd w:val="clear" w:color="auto" w:fill="262626" w:themeFill="text1" w:themeFillTint="D9"/>
                <w:tcMar>
                  <w:top w:w="144" w:type="dxa"/>
                  <w:right w:w="216" w:type="dxa"/>
                </w:tcMar>
              </w:tcPr>
              <w:p w14:paraId="7E51B509" w14:textId="77777777" w:rsidR="001A4977" w:rsidRPr="004D61E0" w:rsidRDefault="001A4977" w:rsidP="00D16123">
                <w:r w:rsidRPr="004D61E0">
                  <w:t xml:space="preserve">Lorem ipsum dolor sit amet, consectetur adipiscing elit. </w:t>
                </w:r>
                <w:r w:rsidRPr="00114786">
                  <w:rPr>
                    <w:lang w:val="it-IT"/>
                  </w:rPr>
                  <w:t xml:space="preserve">Etiam aliquet eu mi quis lacinia. Ut fermentum a magna ut eleifend. </w:t>
                </w:r>
                <w:r w:rsidRPr="004D61E0">
                  <w:t xml:space="preserve">Integer convallis suscipit ante eu varius. </w:t>
                </w:r>
              </w:p>
            </w:tc>
          </w:sdtContent>
        </w:sdt>
        <w:sdt>
          <w:sdtPr>
            <w:id w:val="1217702265"/>
            <w:placeholder>
              <w:docPart w:val="64288666FAD64179A0CD365C3B0FB791"/>
            </w:placeholder>
            <w:temporary/>
            <w:showingPlcHdr/>
            <w15:appearance w15:val="hidden"/>
          </w:sdtPr>
          <w:sdtEndPr/>
          <w:sdtContent>
            <w:tc>
              <w:tcPr>
                <w:tcW w:w="2896" w:type="dxa"/>
                <w:gridSpan w:val="2"/>
                <w:vMerge w:val="restart"/>
                <w:shd w:val="clear" w:color="auto" w:fill="262626" w:themeFill="text1" w:themeFillTint="D9"/>
                <w:tcMar>
                  <w:top w:w="144" w:type="dxa"/>
                  <w:left w:w="216" w:type="dxa"/>
                </w:tcMar>
              </w:tcPr>
              <w:p w14:paraId="1F9B2411" w14:textId="77777777" w:rsidR="001A4977" w:rsidRPr="004D61E0" w:rsidRDefault="001A4977" w:rsidP="00D16123">
                <w:r w:rsidRPr="00114786">
                  <w:rPr>
                    <w:lang w:val="it-IT"/>
                  </w:rPr>
                  <w:t xml:space="preserve">Nulla a erat eget nunc hendrerit ultrices eu nec nulla. Donec viverra leo aliquet, auctor quam id, convallis orci. Sed in molestie est. </w:t>
                </w:r>
                <w:r w:rsidRPr="004D61E0">
                  <w:t>Cras ornare turpis at ligula posuer.</w:t>
                </w:r>
              </w:p>
            </w:tc>
          </w:sdtContent>
        </w:sdt>
      </w:tr>
      <w:tr w:rsidR="001A4977" w:rsidRPr="005D573E" w14:paraId="78649E6A" w14:textId="77777777" w:rsidTr="00E6519F">
        <w:tc>
          <w:tcPr>
            <w:tcW w:w="8611" w:type="dxa"/>
            <w:gridSpan w:val="5"/>
            <w:vAlign w:val="center"/>
          </w:tcPr>
          <w:p w14:paraId="69A67CC0" w14:textId="77777777" w:rsidR="001A4977" w:rsidRPr="005D573E" w:rsidRDefault="001A4977" w:rsidP="00DB460D">
            <w:pPr>
              <w:pStyle w:val="Caption"/>
            </w:pPr>
            <w:r w:rsidRPr="005D573E">
              <w:rPr>
                <w:noProof/>
              </w:rPr>
              <mc:AlternateContent>
                <mc:Choice Requires="wps">
                  <w:drawing>
                    <wp:inline distT="0" distB="0" distL="0" distR="0" wp14:anchorId="6427940C" wp14:editId="5D678013">
                      <wp:extent cx="5314802" cy="0"/>
                      <wp:effectExtent l="0" t="0" r="0" b="0"/>
                      <wp:docPr id="55" name="Straight Connector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14802"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2DC4071" id="Straight Connector 55" o:spid="_x0000_s1026" style="visibility:visible;mso-wrap-style:square;mso-left-percent:-10001;mso-top-percent:-10001;mso-position-horizontal:absolute;mso-position-horizontal-relative:char;mso-position-vertical:absolute;mso-position-vertical-relative:line;mso-left-percent:-10001;mso-top-percent:-10001" from="0,0" to="4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" strokecolor="#bfbfbf [2412]" strokeweight="2pt">
                      <v:stroke linestyle="thinThin" joinstyle="miter"/>
                      <o:lock v:ext="edit" shapetype="f"/>
                      <w10:anchorlock/>
                    </v:line>
                  </w:pict>
                </mc:Fallback>
              </mc:AlternateContent>
            </w:r>
          </w:p>
        </w:tc>
        <w:tc>
          <w:tcPr>
            <w:tcW w:w="2895" w:type="dxa"/>
            <w:vMerge/>
            <w:shd w:val="clear" w:color="auto" w:fill="262626" w:themeFill="text1" w:themeFillTint="D9"/>
          </w:tcPr>
          <w:p w14:paraId="330CCBCF" w14:textId="77777777" w:rsidR="001A4977" w:rsidRPr="005D573E" w:rsidRDefault="001A4977" w:rsidP="00FE1392">
            <w:pPr>
              <w:spacing w:after="0"/>
            </w:pPr>
          </w:p>
        </w:tc>
        <w:tc>
          <w:tcPr>
            <w:tcW w:w="2896" w:type="dxa"/>
            <w:gridSpan w:val="2"/>
            <w:vMerge/>
            <w:shd w:val="clear" w:color="auto" w:fill="262626" w:themeFill="text1" w:themeFillTint="D9"/>
          </w:tcPr>
          <w:p w14:paraId="0CF399EC" w14:textId="77777777" w:rsidR="001A4977" w:rsidRPr="005D573E" w:rsidRDefault="001A4977" w:rsidP="00FE1392"/>
        </w:tc>
      </w:tr>
      <w:tr w:rsidR="001A4977" w:rsidRPr="005D573E" w14:paraId="0860AEE1" w14:textId="77777777" w:rsidTr="00DB460D">
        <w:tc>
          <w:tcPr>
            <w:tcW w:w="1080" w:type="dxa"/>
            <w:tcMar>
              <w:top w:w="144" w:type="dxa"/>
            </w:tcMar>
            <w:vAlign w:val="center"/>
          </w:tcPr>
          <w:p w14:paraId="471E44BD" w14:textId="77777777" w:rsidR="001A4977" w:rsidRPr="005D573E" w:rsidRDefault="001A4977" w:rsidP="003F01F5">
            <w:pPr>
              <w:jc w:val="center"/>
            </w:pPr>
            <w:r w:rsidRPr="005D573E">
              <w:rPr>
                <w:noProof/>
              </w:rPr>
              <w:drawing>
                <wp:inline distT="0" distB="0" distL="0" distR="0" wp14:anchorId="66A9526F" wp14:editId="08CC5DFE">
                  <wp:extent cx="376363" cy="376363"/>
                  <wp:effectExtent l="0" t="0" r="5080" b="5080"/>
                  <wp:docPr id="54" name="Graphic 117" descr="Notif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phic 117" descr="Notification Icon"/>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6363" cy="376363"/>
                          </a:xfrm>
                          <a:prstGeom prst="rect">
                            <a:avLst/>
                          </a:prstGeom>
                        </pic:spPr>
                      </pic:pic>
                    </a:graphicData>
                  </a:graphic>
                </wp:inline>
              </w:drawing>
            </w:r>
          </w:p>
        </w:tc>
        <w:sdt>
          <w:sdtPr>
            <w:id w:val="-1581058306"/>
            <w:placeholder>
              <w:docPart w:val="5A13F18E0DDE496D9405E2A665A9078B"/>
            </w:placeholder>
            <w:temporary/>
            <w:showingPlcHdr/>
            <w15:appearance w15:val="hidden"/>
          </w:sdtPr>
          <w:sdtEndPr/>
          <w:sdtContent>
            <w:tc>
              <w:tcPr>
                <w:tcW w:w="7531" w:type="dxa"/>
                <w:gridSpan w:val="4"/>
                <w:shd w:val="clear" w:color="auto" w:fill="F2F2F2" w:themeFill="background1" w:themeFillShade="F2"/>
                <w:tcMar>
                  <w:top w:w="144" w:type="dxa"/>
                </w:tcMar>
                <w:vAlign w:val="center"/>
              </w:tcPr>
              <w:p w14:paraId="6F3FE6CA" w14:textId="77777777" w:rsidR="001A4977" w:rsidRPr="005D573E" w:rsidRDefault="001A4977" w:rsidP="003F01F5">
                <w:r w:rsidRPr="005D573E">
                  <w:t xml:space="preserve">The USD was stronger this week on account of  nulla a erat eget nunc hendrerit ultrices eu nec nulla. Donec viverra leo aliquet, auctor quam id, convallis orci. </w:t>
                </w:r>
              </w:p>
            </w:tc>
          </w:sdtContent>
        </w:sdt>
        <w:tc>
          <w:tcPr>
            <w:tcW w:w="2895" w:type="dxa"/>
            <w:vMerge/>
            <w:shd w:val="clear" w:color="auto" w:fill="262626" w:themeFill="text1" w:themeFillTint="D9"/>
          </w:tcPr>
          <w:p w14:paraId="0185D550" w14:textId="77777777" w:rsidR="001A4977" w:rsidRPr="005D573E" w:rsidRDefault="001A4977" w:rsidP="00FE1392">
            <w:pPr>
              <w:spacing w:after="0"/>
            </w:pPr>
          </w:p>
        </w:tc>
        <w:tc>
          <w:tcPr>
            <w:tcW w:w="2896" w:type="dxa"/>
            <w:gridSpan w:val="2"/>
            <w:vMerge/>
            <w:shd w:val="clear" w:color="auto" w:fill="262626" w:themeFill="text1" w:themeFillTint="D9"/>
          </w:tcPr>
          <w:p w14:paraId="06551058" w14:textId="77777777" w:rsidR="001A4977" w:rsidRPr="005D573E" w:rsidRDefault="001A4977" w:rsidP="00FE1392"/>
        </w:tc>
      </w:tr>
      <w:tr w:rsidR="001A4977" w:rsidRPr="005D573E" w14:paraId="7B58225B" w14:textId="77777777" w:rsidTr="00DB460D">
        <w:tc>
          <w:tcPr>
            <w:tcW w:w="8611" w:type="dxa"/>
            <w:gridSpan w:val="5"/>
            <w:vAlign w:val="bottom"/>
          </w:tcPr>
          <w:p w14:paraId="0021A17A" w14:textId="77777777" w:rsidR="001A4977" w:rsidRPr="005D573E" w:rsidRDefault="001A4977" w:rsidP="00DB460D">
            <w:pPr>
              <w:pStyle w:val="Caption"/>
            </w:pPr>
            <w:r w:rsidRPr="005D573E">
              <w:rPr>
                <w:noProof/>
              </w:rPr>
              <mc:AlternateContent>
                <mc:Choice Requires="wps">
                  <w:drawing>
                    <wp:inline distT="0" distB="0" distL="0" distR="0" wp14:anchorId="233EA1CE" wp14:editId="34D22F15">
                      <wp:extent cx="5314802" cy="0"/>
                      <wp:effectExtent l="0" t="0" r="0" b="0"/>
                      <wp:docPr id="56" name="Straight Connector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14802" cy="0"/>
                              </a:xfrm>
                              <a:prstGeom prst="line">
                                <a:avLst/>
                              </a:prstGeom>
                              <a:ln w="25400" cmpd="dbl">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E01EB97" id="Straight Connector 56" o:spid="_x0000_s1026" style="visibility:visible;mso-wrap-style:square;mso-left-percent:-10001;mso-top-percent:-10001;mso-position-horizontal:absolute;mso-position-horizontal-relative:char;mso-position-vertical:absolute;mso-position-vertical-relative:line;mso-left-percent:-10001;mso-top-percent:-10001" from="0,0" to="4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" strokecolor="#bfbfbf [2412]" strokeweight="2pt">
                      <v:stroke linestyle="thinThin" joinstyle="miter"/>
                      <o:lock v:ext="edit" shapetype="f"/>
                      <w10:anchorlock/>
                    </v:line>
                  </w:pict>
                </mc:Fallback>
              </mc:AlternateContent>
            </w:r>
          </w:p>
        </w:tc>
        <w:tc>
          <w:tcPr>
            <w:tcW w:w="2895" w:type="dxa"/>
            <w:vMerge/>
            <w:shd w:val="clear" w:color="auto" w:fill="262626" w:themeFill="text1" w:themeFillTint="D9"/>
          </w:tcPr>
          <w:p w14:paraId="253C6E37" w14:textId="77777777" w:rsidR="001A4977" w:rsidRPr="005D573E" w:rsidRDefault="001A4977" w:rsidP="003F01F5"/>
        </w:tc>
        <w:tc>
          <w:tcPr>
            <w:tcW w:w="2896" w:type="dxa"/>
            <w:gridSpan w:val="2"/>
            <w:vMerge/>
            <w:shd w:val="clear" w:color="auto" w:fill="262626" w:themeFill="text1" w:themeFillTint="D9"/>
          </w:tcPr>
          <w:p w14:paraId="1A5CF60D" w14:textId="77777777" w:rsidR="001A4977" w:rsidRPr="005D573E" w:rsidRDefault="001A4977" w:rsidP="003F01F5"/>
        </w:tc>
      </w:tr>
      <w:tr w:rsidR="001C6208" w:rsidRPr="005D573E" w14:paraId="04D7E35A" w14:textId="77777777" w:rsidTr="00E6519F">
        <w:tc>
          <w:tcPr>
            <w:tcW w:w="7200" w:type="dxa"/>
            <w:gridSpan w:val="4"/>
            <w:tcMar>
              <w:top w:w="360" w:type="dxa"/>
            </w:tcMar>
          </w:tcPr>
          <w:p w14:paraId="7F2AE624" w14:textId="77777777" w:rsidR="001C6208" w:rsidRPr="00FC56B6" w:rsidRDefault="000C3722" w:rsidP="008C3071">
            <w:pPr>
              <w:pStyle w:val="Heading7"/>
            </w:pPr>
            <w:sdt>
              <w:sdtPr>
                <w:id w:val="762726472"/>
                <w:placeholder>
                  <w:docPart w:val="896703E45CFD4B4DAEDC3DB854FB8C17"/>
                </w:placeholder>
                <w:temporary/>
                <w:showingPlcHdr/>
                <w15:appearance w15:val="hidden"/>
              </w:sdtPr>
              <w:sdtEndPr/>
              <w:sdtContent>
                <w:r w:rsidR="001C6208" w:rsidRPr="00FC56B6">
                  <w:t>Don’t Forget This Year’s</w:t>
                </w:r>
              </w:sdtContent>
            </w:sdt>
            <w:r w:rsidR="001C6208" w:rsidRPr="00FC56B6">
              <w:t xml:space="preserve"> </w:t>
            </w:r>
            <w:sdt>
              <w:sdtPr>
                <w:rPr>
                  <w:rStyle w:val="Emphasis"/>
                </w:rPr>
                <w:id w:val="788869696"/>
                <w:placeholder>
                  <w:docPart w:val="40CE70CBA8F148B1AE88ED316C6EF821"/>
                </w:placeholder>
                <w:temporary/>
                <w:showingPlcHdr/>
                <w15:appearance w15:val="hidden"/>
              </w:sdtPr>
              <w:sdtEndPr>
                <w:rPr>
                  <w:rStyle w:val="Emphasis"/>
                </w:rPr>
              </w:sdtEndPr>
              <w:sdtContent>
                <w:r w:rsidR="001C6208" w:rsidRPr="002F1824">
                  <w:rPr>
                    <w:rStyle w:val="Emphasis"/>
                  </w:rPr>
                  <w:t>‘Tech Talks’</w:t>
                </w:r>
              </w:sdtContent>
            </w:sdt>
            <w:r w:rsidR="001C6208" w:rsidRPr="00FC56B6">
              <w:t xml:space="preserve"> </w:t>
            </w:r>
            <w:sdt>
              <w:sdtPr>
                <w:id w:val="-1471288192"/>
                <w:placeholder>
                  <w:docPart w:val="8D828D2A91324B0585D95C59858486A8"/>
                </w:placeholder>
                <w:temporary/>
                <w:showingPlcHdr/>
                <w15:appearance w15:val="hidden"/>
              </w:sdtPr>
              <w:sdtEndPr/>
              <w:sdtContent>
                <w:r w:rsidR="001C6208" w:rsidRPr="002F1824">
                  <w:t>in Vegas</w:t>
                </w:r>
              </w:sdtContent>
            </w:sdt>
          </w:p>
        </w:tc>
        <w:tc>
          <w:tcPr>
            <w:tcW w:w="4320" w:type="dxa"/>
            <w:gridSpan w:val="3"/>
            <w:tcMar>
              <w:top w:w="360" w:type="dxa"/>
            </w:tcMar>
          </w:tcPr>
          <w:sdt>
            <w:sdtPr>
              <w:id w:val="2087729571"/>
              <w:placeholder>
                <w:docPart w:val="D2E5BA2170CA49C99DCD3443519594DB"/>
              </w:placeholder>
              <w:temporary/>
              <w:showingPlcHdr/>
              <w15:appearance w15:val="hidden"/>
            </w:sdtPr>
            <w:sdtEndPr/>
            <w:sdtContent>
              <w:p w14:paraId="2BCBFD06" w14:textId="77777777" w:rsidR="001C6208" w:rsidRPr="00114786" w:rsidRDefault="001C6208" w:rsidP="002F1824">
                <w:pPr>
                  <w:pStyle w:val="Startertext"/>
                  <w:rPr>
                    <w:lang w:val="it-IT"/>
                  </w:rPr>
                </w:pPr>
                <w:r w:rsidRPr="00114786">
                  <w:rPr>
                    <w:lang w:val="it-IT"/>
                  </w:rPr>
                  <w:t>Donec sed malesuada orci. Vestibulum faucibus nulla eu est venenatis egestas. Mauris congue dolor et dolor commodo gravida.</w:t>
                </w:r>
              </w:p>
            </w:sdtContent>
          </w:sdt>
          <w:sdt>
            <w:sdtPr>
              <w:id w:val="-635406962"/>
              <w:placeholder>
                <w:docPart w:val="D2E5BA2170CA49C99DCD3443519594DB"/>
              </w:placeholder>
              <w:temporary/>
              <w:showingPlcHdr/>
              <w15:appearance w15:val="hidden"/>
            </w:sdtPr>
            <w:sdtEndPr/>
            <w:sdtContent>
              <w:p w14:paraId="4BB69217" w14:textId="77777777" w:rsidR="001C6208" w:rsidRPr="002F1824" w:rsidRDefault="00A85C1D" w:rsidP="002F1824">
                <w:r w:rsidRPr="00114786">
                  <w:rPr>
                    <w:lang w:val="it-IT"/>
                  </w:rPr>
                  <w:t>Donec sed malesuada orci. Vestibulum faucibus nulla eu est venenatis egestas. Mauris congue dolor et dolor commodo gravida.</w:t>
                </w:r>
              </w:p>
            </w:sdtContent>
          </w:sdt>
        </w:tc>
        <w:sdt>
          <w:sdtPr>
            <w:id w:val="-904529112"/>
            <w:placeholder>
              <w:docPart w:val="4208BEEA694F4CB8B8ED3ABF65FA7ABC"/>
            </w:placeholder>
            <w:temporary/>
            <w:showingPlcHdr/>
            <w15:appearance w15:val="hidden"/>
          </w:sdtPr>
          <w:sdtEndPr/>
          <w:sdtContent>
            <w:tc>
              <w:tcPr>
                <w:tcW w:w="2882" w:type="dxa"/>
                <w:vMerge w:val="restart"/>
                <w:tcMar>
                  <w:top w:w="360" w:type="dxa"/>
                  <w:left w:w="216" w:type="dxa"/>
                </w:tcMar>
              </w:tcPr>
              <w:p w14:paraId="360F5E10" w14:textId="77777777" w:rsidR="001C6208" w:rsidRPr="00114786" w:rsidRDefault="001C6208" w:rsidP="002F1824">
                <w:pPr>
                  <w:rPr>
                    <w:lang w:val="it-IT"/>
                  </w:rPr>
                </w:pPr>
                <w:r w:rsidRPr="00114786">
                  <w:rPr>
                    <w:lang w:val="it-IT"/>
                  </w:rPr>
                  <w:t xml:space="preserve">Donec sed malesuada orci. Vestibulum faucibus nulla eu est venenatis egestas. Mauris congue dolor et dolor commodo gravida. Fusce eu suscipit lacus, id egestas nisi. Ut nec dapibus sapien, id cursus risus. </w:t>
                </w:r>
                <w:r w:rsidRPr="002F1824">
                  <w:t xml:space="preserve">Nullam porttitor, mauris sit amet laoreet ultricies, nulla nibh iaculis tortor, eu congue nisi justo in lorem. </w:t>
                </w:r>
                <w:r w:rsidRPr="00114786">
                  <w:rPr>
                    <w:lang w:val="it-IT"/>
                  </w:rPr>
                  <w:t>Pellentesque vel congue ante. Suspendisse pretium sem.</w:t>
                </w:r>
              </w:p>
              <w:p w14:paraId="06986043" w14:textId="77777777" w:rsidR="001C6208" w:rsidRPr="002F1824" w:rsidRDefault="001C6208" w:rsidP="002F1824">
                <w:pPr>
                  <w:rPr>
                    <w:lang w:val="it-IT"/>
                  </w:rPr>
                </w:pPr>
                <w:r w:rsidRPr="002F1824">
                  <w:rPr>
                    <w:lang w:val="it-IT"/>
                  </w:rPr>
                  <w:t xml:space="preserve">Nulla a erat eget nunc hendrerit ultrices eu nec nulla. </w:t>
                </w:r>
              </w:p>
              <w:p w14:paraId="1EB192A7" w14:textId="77777777" w:rsidR="001C6208" w:rsidRPr="002F1824" w:rsidRDefault="001C6208" w:rsidP="002F1824">
                <w:r w:rsidRPr="00114786">
                  <w:rPr>
                    <w:lang w:val="it-IT"/>
                  </w:rPr>
                  <w:t xml:space="preserve">Donec viverra leo aliquet, auctor quam id, convallis orci. Sed in molestie est. </w:t>
                </w:r>
                <w:r w:rsidRPr="002F1824">
                  <w:t xml:space="preserve">Cras ornare turpis at ligula posuere, sit amet accumsan neque lobortis. Maecenas mattis risus ligula, sed ullamcorper nunc efficitur sed. </w:t>
                </w:r>
              </w:p>
              <w:p w14:paraId="1D53DFDF" w14:textId="77777777" w:rsidR="001C6208" w:rsidRPr="00114786" w:rsidRDefault="001C6208" w:rsidP="002F1824">
                <w:pPr>
                  <w:rPr>
                    <w:lang w:val="it-IT"/>
                  </w:rPr>
                </w:pPr>
                <w:r w:rsidRPr="002F1824">
                  <w:t xml:space="preserve">Lorem ipsum dolor sit amet, consectetur adipiscing elit. </w:t>
                </w:r>
                <w:r w:rsidRPr="00114786">
                  <w:rPr>
                    <w:lang w:val="it-IT"/>
                  </w:rPr>
                  <w:t xml:space="preserve">Etiam aliquet eu mi quis lacinia. Ut fermentum a magna ut eleifend. Integer convallis suscipit ante eu varius. Morbi a purus dolor. Suspendisse sit amet ipsum finibus justo viverra blandit. Ut congue quis tortor eget sodales. </w:t>
                </w:r>
              </w:p>
              <w:p w14:paraId="35C02143" w14:textId="77777777" w:rsidR="001C6208" w:rsidRPr="00114786" w:rsidRDefault="001C6208" w:rsidP="002F1824">
                <w:pPr>
                  <w:rPr>
                    <w:lang w:val="it-IT"/>
                  </w:rPr>
                </w:pPr>
                <w:r w:rsidRPr="002F1824">
                  <w:rPr>
                    <w:lang w:val="it-IT"/>
                  </w:rPr>
                  <w:t xml:space="preserve">Nulla a erat eget nunc hendrerit ultrices eu nec nulla. </w:t>
                </w:r>
                <w:r w:rsidRPr="00114786">
                  <w:rPr>
                    <w:lang w:val="it-IT"/>
                  </w:rPr>
                  <w:t xml:space="preserve">Donec viverra leo aliquet, auctor quam id, convallis orci. Sed in molestie est. </w:t>
                </w:r>
              </w:p>
              <w:p w14:paraId="26C8EA79" w14:textId="77777777" w:rsidR="001C6208" w:rsidRPr="002F1824" w:rsidRDefault="001C6208" w:rsidP="002F1824">
                <w:r w:rsidRPr="002F1824">
                  <w:rPr>
                    <w:lang w:val="it-IT"/>
                  </w:rPr>
                  <w:t xml:space="preserve">Nulla a erat eget nunc hendrerit ultrices eu nec nulla. </w:t>
                </w:r>
                <w:r w:rsidRPr="00114786">
                  <w:rPr>
                    <w:lang w:val="it-IT"/>
                  </w:rPr>
                  <w:t xml:space="preserve">Donec viverra leo aliquet, auctor quam id, convallis orci. Sed in molestie est. </w:t>
                </w:r>
                <w:r w:rsidRPr="002F1824">
                  <w:t>Cras ornare turpis at ligula posuere.</w:t>
                </w:r>
              </w:p>
            </w:tc>
          </w:sdtContent>
        </w:sdt>
      </w:tr>
      <w:tr w:rsidR="001C6208" w:rsidRPr="005D573E" w14:paraId="5F95F902" w14:textId="77777777" w:rsidTr="001C6208">
        <w:trPr>
          <w:trHeight w:val="3563"/>
        </w:trPr>
        <w:tc>
          <w:tcPr>
            <w:tcW w:w="11520" w:type="dxa"/>
            <w:gridSpan w:val="7"/>
            <w:tcMar>
              <w:left w:w="0" w:type="dxa"/>
            </w:tcMar>
          </w:tcPr>
          <w:p w14:paraId="69399A6E" w14:textId="77777777" w:rsidR="001C6208" w:rsidRPr="005D573E" w:rsidRDefault="001C6208" w:rsidP="001C6208">
            <w:pPr>
              <w:pStyle w:val="Caption"/>
            </w:pPr>
            <w:r>
              <w:rPr>
                <w:noProof/>
              </w:rPr>
              <w:drawing>
                <wp:inline distT="0" distB="0" distL="0" distR="0" wp14:anchorId="7E650AE6" wp14:editId="05600455">
                  <wp:extent cx="7305675" cy="4519930"/>
                  <wp:effectExtent l="0" t="0" r="9525" b="0"/>
                  <wp:docPr id="63" name="Picture 63" descr="Stock Exchange trade LED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tock Exchange trade LED wall"/>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a:xfrm>
                            <a:off x="0" y="0"/>
                            <a:ext cx="7305675" cy="4519930"/>
                          </a:xfrm>
                          <a:prstGeom prst="rect">
                            <a:avLst/>
                          </a:prstGeom>
                        </pic:spPr>
                      </pic:pic>
                    </a:graphicData>
                  </a:graphic>
                </wp:inline>
              </w:drawing>
            </w:r>
          </w:p>
        </w:tc>
        <w:tc>
          <w:tcPr>
            <w:tcW w:w="2882" w:type="dxa"/>
            <w:vMerge/>
          </w:tcPr>
          <w:p w14:paraId="61E66AA4" w14:textId="77777777" w:rsidR="001C6208" w:rsidRPr="005D573E" w:rsidRDefault="001C6208" w:rsidP="003F01F5"/>
        </w:tc>
      </w:tr>
      <w:tr w:rsidR="001C6208" w:rsidRPr="005D573E" w14:paraId="567F9AA5" w14:textId="77777777" w:rsidTr="001C6208">
        <w:tc>
          <w:tcPr>
            <w:tcW w:w="11520" w:type="dxa"/>
            <w:gridSpan w:val="7"/>
            <w:shd w:val="clear" w:color="auto" w:fill="D9D9D9" w:themeFill="background1" w:themeFillShade="D9"/>
            <w:tcMar>
              <w:top w:w="144" w:type="dxa"/>
              <w:bottom w:w="144" w:type="dxa"/>
            </w:tcMar>
          </w:tcPr>
          <w:sdt>
            <w:sdtPr>
              <w:id w:val="-1987394445"/>
              <w:placeholder>
                <w:docPart w:val="20616CEC78B644A2BF1CEF658505C019"/>
              </w:placeholder>
              <w:temporary/>
              <w:showingPlcHdr/>
              <w15:appearance w15:val="hidden"/>
            </w:sdtPr>
            <w:sdtEndPr/>
            <w:sdtContent>
              <w:p w14:paraId="177E9CFE" w14:textId="77777777" w:rsidR="001C6208" w:rsidRPr="001C6208" w:rsidRDefault="001C6208" w:rsidP="001C6208">
                <w:pPr>
                  <w:pStyle w:val="Caption"/>
                </w:pPr>
                <w:r w:rsidRPr="001C6208">
                  <w:t>Photo Caption</w:t>
                </w:r>
              </w:p>
            </w:sdtContent>
          </w:sdt>
        </w:tc>
        <w:tc>
          <w:tcPr>
            <w:tcW w:w="2882" w:type="dxa"/>
            <w:vMerge/>
          </w:tcPr>
          <w:p w14:paraId="6F5978E3" w14:textId="77777777" w:rsidR="001C6208" w:rsidRPr="005D573E" w:rsidRDefault="001C6208" w:rsidP="003F01F5"/>
        </w:tc>
      </w:tr>
    </w:tbl>
    <w:p w14:paraId="785C8148" w14:textId="77777777" w:rsidR="005A20B8" w:rsidRPr="005D573E" w:rsidRDefault="005A20B8" w:rsidP="00DD5490"/>
    <w:sectPr w:rsidR="005A20B8" w:rsidRPr="005D573E" w:rsidSect="00ED6266">
      <w:headerReference w:type="even" r:id="rId27"/>
      <w:headerReference w:type="default" r:id="rId28"/>
      <w:footerReference w:type="even" r:id="rId29"/>
      <w:footerReference w:type="default" r:id="rId30"/>
      <w:footerReference w:type="first" r:id="rId31"/>
      <w:pgSz w:w="15842" w:h="24483"/>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A54CA" w14:textId="77777777" w:rsidR="000C3722" w:rsidRDefault="000C3722" w:rsidP="009F7A27">
      <w:r>
        <w:separator/>
      </w:r>
    </w:p>
  </w:endnote>
  <w:endnote w:type="continuationSeparator" w:id="0">
    <w:p w14:paraId="7A6E5E9C" w14:textId="77777777" w:rsidR="000C3722" w:rsidRDefault="000C3722" w:rsidP="009F7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99" w:type="pct"/>
      <w:tblBorders>
        <w:top w:val="double" w:sz="4" w:space="0" w:color="D9D9D9" w:themeColor="background1" w:themeShade="D9"/>
      </w:tblBorders>
      <w:tblLook w:val="0600" w:firstRow="0" w:lastRow="0" w:firstColumn="0" w:lastColumn="0" w:noHBand="1" w:noVBand="1"/>
    </w:tblPr>
    <w:tblGrid>
      <w:gridCol w:w="14399"/>
    </w:tblGrid>
    <w:tr w:rsidR="005140DB" w14:paraId="64E5217A" w14:textId="77777777" w:rsidTr="007508DB">
      <w:tc>
        <w:tcPr>
          <w:tcW w:w="5000" w:type="pct"/>
          <w:vAlign w:val="center"/>
        </w:tcPr>
        <w:p w14:paraId="4D0571A2" w14:textId="77777777" w:rsidR="005140DB" w:rsidRDefault="005140DB" w:rsidP="007508DB">
          <w:pPr>
            <w:pStyle w:val="Footer"/>
            <w:jc w:val="left"/>
          </w:pPr>
          <w:r w:rsidRPr="005140DB">
            <w:t xml:space="preserve">Page </w:t>
          </w:r>
          <w:r w:rsidRPr="009C6C0C">
            <w:fldChar w:fldCharType="begin"/>
          </w:r>
          <w:r w:rsidRPr="009C6C0C">
            <w:instrText xml:space="preserve"> PAGE   \* MERGEFORMAT </w:instrText>
          </w:r>
          <w:r w:rsidRPr="009C6C0C">
            <w:fldChar w:fldCharType="separate"/>
          </w:r>
          <w:r w:rsidRPr="009C6C0C">
            <w:t>1</w:t>
          </w:r>
          <w:r w:rsidRPr="009C6C0C">
            <w:fldChar w:fldCharType="end"/>
          </w:r>
        </w:p>
      </w:tc>
    </w:tr>
  </w:tbl>
  <w:p w14:paraId="4542260E" w14:textId="77777777" w:rsidR="009C6C0C" w:rsidRDefault="009C6C0C" w:rsidP="009C6C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99" w:type="pct"/>
      <w:tblBorders>
        <w:top w:val="double" w:sz="4" w:space="0" w:color="D9D9D9" w:themeColor="background1" w:themeShade="D9"/>
      </w:tblBorders>
      <w:tblLook w:val="0600" w:firstRow="0" w:lastRow="0" w:firstColumn="0" w:lastColumn="0" w:noHBand="1" w:noVBand="1"/>
    </w:tblPr>
    <w:tblGrid>
      <w:gridCol w:w="14399"/>
    </w:tblGrid>
    <w:tr w:rsidR="005140DB" w14:paraId="2307B20F" w14:textId="77777777" w:rsidTr="005140DB">
      <w:tc>
        <w:tcPr>
          <w:tcW w:w="5000" w:type="pct"/>
          <w:vAlign w:val="center"/>
        </w:tcPr>
        <w:p w14:paraId="35A55702" w14:textId="77777777" w:rsidR="005140DB" w:rsidRPr="009C6C0C" w:rsidRDefault="005140DB" w:rsidP="005140DB">
          <w:pPr>
            <w:pStyle w:val="Footer"/>
          </w:pPr>
          <w:r w:rsidRPr="005140DB">
            <w:t xml:space="preserve">Page </w:t>
          </w:r>
          <w:r w:rsidRPr="009C6C0C">
            <w:fldChar w:fldCharType="begin"/>
          </w:r>
          <w:r w:rsidRPr="009C6C0C">
            <w:instrText xml:space="preserve"> PAGE   \* MERGEFORMAT </w:instrText>
          </w:r>
          <w:r w:rsidRPr="009C6C0C">
            <w:fldChar w:fldCharType="separate"/>
          </w:r>
          <w:r w:rsidRPr="009C6C0C">
            <w:t>1</w:t>
          </w:r>
          <w:r w:rsidRPr="009C6C0C">
            <w:fldChar w:fldCharType="end"/>
          </w:r>
        </w:p>
      </w:tc>
    </w:tr>
  </w:tbl>
  <w:p w14:paraId="7946A41D" w14:textId="77777777" w:rsidR="00CF13CF" w:rsidRDefault="00CF13CF" w:rsidP="00CF13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99" w:type="pct"/>
      <w:tblBorders>
        <w:top w:val="double" w:sz="4" w:space="0" w:color="D9D9D9" w:themeColor="background1" w:themeShade="D9"/>
      </w:tblBorders>
      <w:tblLook w:val="0600" w:firstRow="0" w:lastRow="0" w:firstColumn="0" w:lastColumn="0" w:noHBand="1" w:noVBand="1"/>
    </w:tblPr>
    <w:tblGrid>
      <w:gridCol w:w="14399"/>
    </w:tblGrid>
    <w:tr w:rsidR="005140DB" w:rsidRPr="006C5465" w14:paraId="0F224770" w14:textId="77777777" w:rsidTr="005140DB">
      <w:tc>
        <w:tcPr>
          <w:tcW w:w="5000" w:type="pct"/>
          <w:vAlign w:val="center"/>
        </w:tcPr>
        <w:p w14:paraId="405B719C" w14:textId="77777777" w:rsidR="005140DB" w:rsidRPr="006C5465" w:rsidRDefault="005140DB" w:rsidP="006C5465">
          <w:pPr>
            <w:pStyle w:val="Footer"/>
          </w:pPr>
          <w:r w:rsidRPr="006C5465">
            <w:t xml:space="preserve">Page </w:t>
          </w:r>
          <w:r w:rsidRPr="006C5465">
            <w:fldChar w:fldCharType="begin"/>
          </w:r>
          <w:r w:rsidRPr="006C5465">
            <w:instrText xml:space="preserve"> PAGE   \* MERGEFORMAT </w:instrText>
          </w:r>
          <w:r w:rsidRPr="006C5465">
            <w:fldChar w:fldCharType="separate"/>
          </w:r>
          <w:r w:rsidRPr="006C5465">
            <w:t>1</w:t>
          </w:r>
          <w:r w:rsidRPr="006C5465">
            <w:fldChar w:fldCharType="end"/>
          </w:r>
        </w:p>
      </w:tc>
    </w:tr>
  </w:tbl>
  <w:p w14:paraId="311B5E64" w14:textId="77777777" w:rsidR="00ED6266" w:rsidRPr="006C5465" w:rsidRDefault="00ED6266" w:rsidP="006C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B23B7A" w14:textId="77777777" w:rsidR="000C3722" w:rsidRDefault="000C3722" w:rsidP="009F7A27">
      <w:r>
        <w:separator/>
      </w:r>
    </w:p>
  </w:footnote>
  <w:footnote w:type="continuationSeparator" w:id="0">
    <w:p w14:paraId="41CB50A1" w14:textId="77777777" w:rsidR="000C3722" w:rsidRDefault="000C3722" w:rsidP="009F7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F2F2F2" w:themeFill="background1" w:themeFillShade="F2"/>
      <w:tblCellMar>
        <w:top w:w="29" w:type="dxa"/>
        <w:left w:w="115" w:type="dxa"/>
        <w:bottom w:w="29" w:type="dxa"/>
        <w:right w:w="115" w:type="dxa"/>
      </w:tblCellMar>
      <w:tblLook w:val="0600" w:firstRow="0" w:lastRow="0" w:firstColumn="0" w:lastColumn="0" w:noHBand="1" w:noVBand="1"/>
    </w:tblPr>
    <w:tblGrid>
      <w:gridCol w:w="4801"/>
      <w:gridCol w:w="4800"/>
      <w:gridCol w:w="4801"/>
    </w:tblGrid>
    <w:tr w:rsidR="009C6C0C" w14:paraId="45B22E04" w14:textId="77777777" w:rsidTr="007508DB">
      <w:tc>
        <w:tcPr>
          <w:tcW w:w="4797" w:type="dxa"/>
          <w:shd w:val="clear" w:color="auto" w:fill="F2F2F2" w:themeFill="background1" w:themeFillShade="F2"/>
          <w:vAlign w:val="center"/>
        </w:tcPr>
        <w:p w14:paraId="1B2F5E34" w14:textId="77777777" w:rsidR="009C6C0C" w:rsidRPr="006C5465" w:rsidRDefault="000C3722" w:rsidP="006C5465">
          <w:pPr>
            <w:pStyle w:val="Header"/>
          </w:pPr>
          <w:sdt>
            <w:sdtPr>
              <w:alias w:val="Issue and date"/>
              <w:tag w:val=""/>
              <w:id w:val="-1971274411"/>
              <w:placeholder>
                <w:docPart w:val="D9F1C9C956A1416AA72AFB9508207A12"/>
              </w:placeholder>
              <w:showingPlcHd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A85C1D">
                <w:t>Issue #, Month dd, YYYY</w:t>
              </w:r>
            </w:sdtContent>
          </w:sdt>
        </w:p>
      </w:tc>
      <w:tc>
        <w:tcPr>
          <w:tcW w:w="4797" w:type="dxa"/>
          <w:shd w:val="clear" w:color="auto" w:fill="F2F2F2" w:themeFill="background1" w:themeFillShade="F2"/>
          <w:vAlign w:val="center"/>
        </w:tcPr>
        <w:p w14:paraId="033DB288" w14:textId="77777777" w:rsidR="009C6C0C" w:rsidRPr="006C5465" w:rsidRDefault="000C3722" w:rsidP="006C5465">
          <w:pPr>
            <w:pStyle w:val="HeaderPaperName"/>
          </w:pPr>
          <w:sdt>
            <w:sdtPr>
              <w:alias w:val="Title"/>
              <w:tag w:val=""/>
              <w:id w:val="-117845774"/>
              <w:placeholder>
                <w:docPart w:val="29E73D407A8248219810745EDD1CD76E"/>
              </w:placeholder>
              <w:showingPlcHdr/>
              <w:dataBinding w:prefixMappings="xmlns:ns0='http://schemas.microsoft.com/office/2006/coverPageProps' " w:xpath="/ns0:CoverPageProperties[1]/ns0:Abstract[1]" w:storeItemID="{55AF091B-3C7A-41E3-B477-F2FDAA23CFDA}"/>
              <w15:appearance w15:val="hidden"/>
              <w:text/>
            </w:sdtPr>
            <w:sdtEndPr/>
            <w:sdtContent>
              <w:r w:rsidR="000B2002">
                <w:t>paper name</w:t>
              </w:r>
            </w:sdtContent>
          </w:sdt>
        </w:p>
      </w:tc>
      <w:tc>
        <w:tcPr>
          <w:tcW w:w="4798" w:type="dxa"/>
          <w:shd w:val="clear" w:color="auto" w:fill="F2F2F2" w:themeFill="background1" w:themeFillShade="F2"/>
          <w:vAlign w:val="center"/>
        </w:tcPr>
        <w:p w14:paraId="70F6C360" w14:textId="77777777" w:rsidR="009C6C0C" w:rsidRDefault="009C6C0C" w:rsidP="009C6C0C">
          <w:pPr>
            <w:pStyle w:val="Header"/>
            <w:jc w:val="right"/>
          </w:pPr>
        </w:p>
      </w:tc>
    </w:tr>
  </w:tbl>
  <w:p w14:paraId="5F9C2ED6" w14:textId="77777777" w:rsidR="009C6C0C" w:rsidRDefault="009C6C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F2F2F2" w:themeFill="background1" w:themeFillShade="F2"/>
      <w:tblCellMar>
        <w:top w:w="43" w:type="dxa"/>
        <w:left w:w="115" w:type="dxa"/>
        <w:bottom w:w="43" w:type="dxa"/>
        <w:right w:w="115" w:type="dxa"/>
      </w:tblCellMar>
      <w:tblLook w:val="0600" w:firstRow="0" w:lastRow="0" w:firstColumn="0" w:lastColumn="0" w:noHBand="1" w:noVBand="1"/>
    </w:tblPr>
    <w:tblGrid>
      <w:gridCol w:w="4801"/>
      <w:gridCol w:w="4800"/>
      <w:gridCol w:w="4801"/>
    </w:tblGrid>
    <w:tr w:rsidR="00DD1D2A" w14:paraId="18CA9A84" w14:textId="77777777" w:rsidTr="007508DB">
      <w:tc>
        <w:tcPr>
          <w:tcW w:w="4801" w:type="dxa"/>
          <w:shd w:val="clear" w:color="auto" w:fill="F2F2F2" w:themeFill="background1" w:themeFillShade="F2"/>
          <w:vAlign w:val="center"/>
        </w:tcPr>
        <w:p w14:paraId="583CF3AB" w14:textId="77777777" w:rsidR="00DD1D2A" w:rsidRPr="006C5465" w:rsidRDefault="00DD1D2A" w:rsidP="00DD1D2A">
          <w:pPr>
            <w:pStyle w:val="Header"/>
          </w:pPr>
        </w:p>
      </w:tc>
      <w:tc>
        <w:tcPr>
          <w:tcW w:w="4800" w:type="dxa"/>
          <w:shd w:val="clear" w:color="auto" w:fill="F2F2F2" w:themeFill="background1" w:themeFillShade="F2"/>
          <w:vAlign w:val="center"/>
        </w:tcPr>
        <w:p w14:paraId="355CD112" w14:textId="77777777" w:rsidR="00DD1D2A" w:rsidRPr="006C5465" w:rsidRDefault="000C3722" w:rsidP="00DD1D2A">
          <w:pPr>
            <w:pStyle w:val="HeaderPaperName"/>
          </w:pPr>
          <w:sdt>
            <w:sdtPr>
              <w:alias w:val="Title"/>
              <w:tag w:val=""/>
              <w:id w:val="1392781283"/>
              <w:placeholder>
                <w:docPart w:val="6E8F00DF4DDE4860AE7C4E65FBF9162F"/>
              </w:placeholder>
              <w:showingPlcHdr/>
              <w:dataBinding w:prefixMappings="xmlns:ns0='http://schemas.microsoft.com/office/2006/coverPageProps' " w:xpath="/ns0:CoverPageProperties[1]/ns0:Abstract[1]" w:storeItemID="{55AF091B-3C7A-41E3-B477-F2FDAA23CFDA}"/>
              <w15:appearance w15:val="hidden"/>
              <w:text/>
            </w:sdtPr>
            <w:sdtEndPr/>
            <w:sdtContent>
              <w:r w:rsidR="00F0199B">
                <w:t>paper name</w:t>
              </w:r>
            </w:sdtContent>
          </w:sdt>
        </w:p>
      </w:tc>
      <w:tc>
        <w:tcPr>
          <w:tcW w:w="4801" w:type="dxa"/>
          <w:shd w:val="clear" w:color="auto" w:fill="F2F2F2" w:themeFill="background1" w:themeFillShade="F2"/>
          <w:vAlign w:val="center"/>
        </w:tcPr>
        <w:p w14:paraId="44CD733C" w14:textId="77777777" w:rsidR="00DD1D2A" w:rsidRPr="007508DB" w:rsidRDefault="000C3722" w:rsidP="007508DB">
          <w:pPr>
            <w:pStyle w:val="Header"/>
            <w:jc w:val="right"/>
            <w:rPr>
              <w:i w:val="0"/>
              <w:iCs w:val="0"/>
              <w:color w:val="auto"/>
            </w:rPr>
          </w:pPr>
          <w:sdt>
            <w:sdtPr>
              <w:alias w:val="Issue and date"/>
              <w:tag w:val=""/>
              <w:id w:val="-673187719"/>
              <w:placeholder>
                <w:docPart w:val="F597B04ED361421CA4DAD7B10EE5C601"/>
              </w:placeholder>
              <w:showingPlcHd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0199B">
                <w:t>Issue #, Month dd, YYYY</w:t>
              </w:r>
            </w:sdtContent>
          </w:sdt>
        </w:p>
      </w:tc>
    </w:tr>
  </w:tbl>
  <w:p w14:paraId="2F968C00" w14:textId="77777777" w:rsidR="00DD1D2A" w:rsidRDefault="00DD1D2A" w:rsidP="009C6C0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MyNzQ0N7U0tDQzNzNS0lEKTi0uzszPAykwqwUApS0T/CwAAAA="/>
  </w:docVars>
  <w:rsids>
    <w:rsidRoot w:val="001468E2"/>
    <w:rsid w:val="00015147"/>
    <w:rsid w:val="0002093C"/>
    <w:rsid w:val="000774C4"/>
    <w:rsid w:val="000B2002"/>
    <w:rsid w:val="000C3722"/>
    <w:rsid w:val="001006A8"/>
    <w:rsid w:val="00114786"/>
    <w:rsid w:val="001444A4"/>
    <w:rsid w:val="00145F34"/>
    <w:rsid w:val="001468E2"/>
    <w:rsid w:val="001A4977"/>
    <w:rsid w:val="001C6208"/>
    <w:rsid w:val="001F227E"/>
    <w:rsid w:val="0028128D"/>
    <w:rsid w:val="002E008A"/>
    <w:rsid w:val="002F1824"/>
    <w:rsid w:val="0031266C"/>
    <w:rsid w:val="0037154F"/>
    <w:rsid w:val="003F01F5"/>
    <w:rsid w:val="003F2D5E"/>
    <w:rsid w:val="00445F2B"/>
    <w:rsid w:val="004503CD"/>
    <w:rsid w:val="00490A0C"/>
    <w:rsid w:val="004D1632"/>
    <w:rsid w:val="004D61E0"/>
    <w:rsid w:val="005140DB"/>
    <w:rsid w:val="005A20B8"/>
    <w:rsid w:val="005C1AA1"/>
    <w:rsid w:val="005D2C2B"/>
    <w:rsid w:val="005D573E"/>
    <w:rsid w:val="006A57DD"/>
    <w:rsid w:val="006C5465"/>
    <w:rsid w:val="006E066B"/>
    <w:rsid w:val="006E4D72"/>
    <w:rsid w:val="006F1E20"/>
    <w:rsid w:val="007508DB"/>
    <w:rsid w:val="00780E49"/>
    <w:rsid w:val="007825F2"/>
    <w:rsid w:val="00797ADE"/>
    <w:rsid w:val="007C70F4"/>
    <w:rsid w:val="0083017F"/>
    <w:rsid w:val="00834C46"/>
    <w:rsid w:val="008C0A5C"/>
    <w:rsid w:val="008C3071"/>
    <w:rsid w:val="008D479C"/>
    <w:rsid w:val="008E7C41"/>
    <w:rsid w:val="009040E1"/>
    <w:rsid w:val="00914760"/>
    <w:rsid w:val="00916016"/>
    <w:rsid w:val="00916669"/>
    <w:rsid w:val="00920465"/>
    <w:rsid w:val="00991240"/>
    <w:rsid w:val="009A79D5"/>
    <w:rsid w:val="009C6C0C"/>
    <w:rsid w:val="009D47A6"/>
    <w:rsid w:val="009F7A27"/>
    <w:rsid w:val="00A117F7"/>
    <w:rsid w:val="00A85C1D"/>
    <w:rsid w:val="00AB1E1D"/>
    <w:rsid w:val="00B17996"/>
    <w:rsid w:val="00B45180"/>
    <w:rsid w:val="00B7315D"/>
    <w:rsid w:val="00BB5050"/>
    <w:rsid w:val="00CA22B3"/>
    <w:rsid w:val="00CB3692"/>
    <w:rsid w:val="00CD2640"/>
    <w:rsid w:val="00CF13CF"/>
    <w:rsid w:val="00CF782F"/>
    <w:rsid w:val="00CF7F6A"/>
    <w:rsid w:val="00D05BDA"/>
    <w:rsid w:val="00D16123"/>
    <w:rsid w:val="00D41A45"/>
    <w:rsid w:val="00DA6697"/>
    <w:rsid w:val="00DB460D"/>
    <w:rsid w:val="00DB51A5"/>
    <w:rsid w:val="00DD1D2A"/>
    <w:rsid w:val="00DD5490"/>
    <w:rsid w:val="00DE107F"/>
    <w:rsid w:val="00E101E7"/>
    <w:rsid w:val="00E604D2"/>
    <w:rsid w:val="00E60A40"/>
    <w:rsid w:val="00E6519F"/>
    <w:rsid w:val="00E66247"/>
    <w:rsid w:val="00ED6266"/>
    <w:rsid w:val="00F0199B"/>
    <w:rsid w:val="00F11F4F"/>
    <w:rsid w:val="00F41849"/>
    <w:rsid w:val="00F81770"/>
    <w:rsid w:val="00FA1A74"/>
    <w:rsid w:val="00FC56B6"/>
    <w:rsid w:val="00FE13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93C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18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123"/>
  </w:style>
  <w:style w:type="paragraph" w:styleId="Heading1">
    <w:name w:val="heading 1"/>
    <w:basedOn w:val="Normal"/>
    <w:next w:val="Normal"/>
    <w:link w:val="Heading1Char"/>
    <w:uiPriority w:val="9"/>
    <w:qFormat/>
    <w:rsid w:val="00797ADE"/>
    <w:pPr>
      <w:spacing w:after="0" w:line="1400" w:lineRule="exact"/>
      <w:outlineLvl w:val="0"/>
    </w:pPr>
    <w:rPr>
      <w:b/>
      <w:bCs/>
      <w:color w:val="FFFFFF" w:themeColor="background1"/>
      <w:spacing w:val="-60"/>
      <w:sz w:val="144"/>
      <w:szCs w:val="144"/>
    </w:rPr>
  </w:style>
  <w:style w:type="paragraph" w:styleId="Heading2">
    <w:name w:val="heading 2"/>
    <w:basedOn w:val="Normal"/>
    <w:next w:val="Normal"/>
    <w:link w:val="Heading2Char"/>
    <w:uiPriority w:val="9"/>
    <w:qFormat/>
    <w:rsid w:val="00797ADE"/>
    <w:pPr>
      <w:spacing w:after="0"/>
      <w:outlineLvl w:val="1"/>
    </w:pPr>
    <w:rPr>
      <w:color w:val="0A249B" w:themeColor="accent1"/>
      <w:sz w:val="44"/>
      <w:szCs w:val="44"/>
    </w:rPr>
  </w:style>
  <w:style w:type="paragraph" w:styleId="Heading3">
    <w:name w:val="heading 3"/>
    <w:basedOn w:val="Normal"/>
    <w:next w:val="Normal"/>
    <w:link w:val="Heading3Char"/>
    <w:uiPriority w:val="9"/>
    <w:qFormat/>
    <w:rsid w:val="006C5465"/>
    <w:pPr>
      <w:spacing w:after="0"/>
      <w:outlineLvl w:val="2"/>
    </w:pPr>
    <w:rPr>
      <w:b/>
      <w:bCs/>
      <w:color w:val="0A249B" w:themeColor="accent1"/>
      <w:sz w:val="64"/>
      <w:szCs w:val="64"/>
    </w:rPr>
  </w:style>
  <w:style w:type="paragraph" w:styleId="Heading4">
    <w:name w:val="heading 4"/>
    <w:basedOn w:val="Normal"/>
    <w:next w:val="Normal"/>
    <w:link w:val="Heading4Char"/>
    <w:uiPriority w:val="9"/>
    <w:qFormat/>
    <w:rsid w:val="00797ADE"/>
    <w:pPr>
      <w:spacing w:after="0"/>
      <w:outlineLvl w:val="3"/>
    </w:pPr>
    <w:rPr>
      <w:b/>
      <w:color w:val="FFFFFF" w:themeColor="background1"/>
      <w:sz w:val="40"/>
      <w:szCs w:val="44"/>
    </w:rPr>
  </w:style>
  <w:style w:type="paragraph" w:styleId="Heading5">
    <w:name w:val="heading 5"/>
    <w:basedOn w:val="Normal"/>
    <w:next w:val="Normal"/>
    <w:link w:val="Heading5Char"/>
    <w:uiPriority w:val="9"/>
    <w:qFormat/>
    <w:rsid w:val="00DD1D2A"/>
    <w:pPr>
      <w:keepNext/>
      <w:keepLines/>
      <w:spacing w:after="0"/>
      <w:outlineLvl w:val="4"/>
    </w:pPr>
    <w:rPr>
      <w:rFonts w:eastAsiaTheme="majorEastAsia" w:cstheme="majorBidi"/>
      <w:i/>
      <w:color w:val="0A249B" w:themeColor="accent1"/>
      <w:sz w:val="100"/>
    </w:rPr>
  </w:style>
  <w:style w:type="paragraph" w:styleId="Heading6">
    <w:name w:val="heading 6"/>
    <w:basedOn w:val="Normal"/>
    <w:next w:val="Normal"/>
    <w:link w:val="Heading6Char"/>
    <w:uiPriority w:val="9"/>
    <w:qFormat/>
    <w:rsid w:val="008C3071"/>
    <w:pPr>
      <w:keepNext/>
      <w:keepLines/>
      <w:spacing w:after="0"/>
      <w:outlineLvl w:val="5"/>
    </w:pPr>
    <w:rPr>
      <w:rFonts w:asciiTheme="majorHAnsi" w:eastAsiaTheme="majorEastAsia" w:hAnsiTheme="majorHAnsi" w:cstheme="majorBidi"/>
      <w:b/>
      <w:caps/>
      <w:sz w:val="56"/>
      <w14:textOutline w14:w="10160" w14:cap="rnd" w14:cmpd="sng" w14:algn="ctr">
        <w14:noFill/>
        <w14:prstDash w14:val="solid"/>
        <w14:bevel/>
      </w14:textOutline>
    </w:rPr>
  </w:style>
  <w:style w:type="paragraph" w:styleId="Heading7">
    <w:name w:val="heading 7"/>
    <w:basedOn w:val="Normal"/>
    <w:next w:val="Normal"/>
    <w:link w:val="Heading7Char"/>
    <w:uiPriority w:val="9"/>
    <w:qFormat/>
    <w:rsid w:val="008C3071"/>
    <w:pPr>
      <w:keepNext/>
      <w:keepLines/>
      <w:spacing w:after="0"/>
      <w:outlineLvl w:val="6"/>
    </w:pPr>
    <w:rPr>
      <w:rFonts w:eastAsiaTheme="majorEastAsia" w:cstheme="majorBidi"/>
      <w:iCs/>
      <w:spacing w:val="-100"/>
      <w:sz w:val="100"/>
    </w:rPr>
  </w:style>
  <w:style w:type="paragraph" w:styleId="Heading8">
    <w:name w:val="heading 8"/>
    <w:basedOn w:val="Normal"/>
    <w:next w:val="Normal"/>
    <w:link w:val="Heading8Char"/>
    <w:uiPriority w:val="9"/>
    <w:qFormat/>
    <w:rsid w:val="001006A8"/>
    <w:pPr>
      <w:keepNext/>
      <w:keepLines/>
      <w:spacing w:after="60"/>
      <w:outlineLvl w:val="7"/>
    </w:pPr>
    <w:rPr>
      <w:rFonts w:eastAsiaTheme="majorEastAsia" w:cstheme="majorBidi"/>
      <w:color w:val="FFFFFF" w:themeColor="background1"/>
      <w:sz w:val="4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rsid w:val="001006A8"/>
    <w:rPr>
      <w:rFonts w:eastAsiaTheme="majorEastAsia" w:cstheme="majorBidi"/>
      <w:color w:val="FFFFFF" w:themeColor="background1"/>
      <w:sz w:val="44"/>
      <w:szCs w:val="21"/>
    </w:rPr>
  </w:style>
  <w:style w:type="character" w:customStyle="1" w:styleId="Heading1Char">
    <w:name w:val="Heading 1 Char"/>
    <w:basedOn w:val="DefaultParagraphFont"/>
    <w:link w:val="Heading1"/>
    <w:uiPriority w:val="9"/>
    <w:rsid w:val="00797ADE"/>
    <w:rPr>
      <w:b/>
      <w:bCs/>
      <w:color w:val="FFFFFF" w:themeColor="background1"/>
      <w:spacing w:val="-60"/>
      <w:sz w:val="144"/>
      <w:szCs w:val="144"/>
    </w:rPr>
  </w:style>
  <w:style w:type="paragraph" w:styleId="Subtitle">
    <w:name w:val="Subtitle"/>
    <w:basedOn w:val="Normal"/>
    <w:next w:val="Normal"/>
    <w:link w:val="SubtitleChar"/>
    <w:uiPriority w:val="11"/>
    <w:qFormat/>
    <w:rsid w:val="008C3071"/>
    <w:pPr>
      <w:pBdr>
        <w:bottom w:val="double" w:sz="4" w:space="0" w:color="D9D9D9" w:themeColor="background1" w:themeShade="D9"/>
      </w:pBdr>
      <w:spacing w:after="0"/>
      <w:jc w:val="center"/>
    </w:pPr>
    <w:rPr>
      <w:rFonts w:asciiTheme="majorHAnsi" w:hAnsiTheme="majorHAnsi"/>
      <w:b/>
      <w:bCs/>
      <w:caps/>
      <w:color w:val="262626" w:themeColor="text1" w:themeTint="D9"/>
      <w:sz w:val="96"/>
      <w:szCs w:val="96"/>
      <w14:textOutline w14:w="13462" w14:cap="flat" w14:cmpd="sng" w14:algn="ctr">
        <w14:noFill/>
        <w14:prstDash w14:val="solid"/>
        <w14:round/>
      </w14:textOutline>
    </w:rPr>
  </w:style>
  <w:style w:type="character" w:customStyle="1" w:styleId="SubtitleChar">
    <w:name w:val="Subtitle Char"/>
    <w:basedOn w:val="DefaultParagraphFont"/>
    <w:link w:val="Subtitle"/>
    <w:uiPriority w:val="11"/>
    <w:rsid w:val="008C3071"/>
    <w:rPr>
      <w:rFonts w:asciiTheme="majorHAnsi" w:hAnsiTheme="majorHAnsi"/>
      <w:b/>
      <w:bCs/>
      <w:caps/>
      <w:color w:val="262626" w:themeColor="text1" w:themeTint="D9"/>
      <w:sz w:val="96"/>
      <w:szCs w:val="96"/>
      <w14:textOutline w14:w="13462" w14:cap="flat" w14:cmpd="sng" w14:algn="ctr">
        <w14:noFill/>
        <w14:prstDash w14:val="solid"/>
        <w14:round/>
      </w14:textOutline>
    </w:rPr>
  </w:style>
  <w:style w:type="paragraph" w:styleId="Title">
    <w:name w:val="Title"/>
    <w:basedOn w:val="Normal"/>
    <w:next w:val="Normal"/>
    <w:link w:val="TitleChar"/>
    <w:uiPriority w:val="10"/>
    <w:qFormat/>
    <w:rsid w:val="008C3071"/>
    <w:pPr>
      <w:spacing w:after="0"/>
      <w:jc w:val="center"/>
    </w:pPr>
    <w:rPr>
      <w:rFonts w:asciiTheme="majorHAnsi" w:hAnsiTheme="majorHAnsi"/>
      <w:color w:val="262626" w:themeColor="text1" w:themeTint="D9"/>
      <w:sz w:val="36"/>
      <w:szCs w:val="36"/>
    </w:rPr>
  </w:style>
  <w:style w:type="character" w:customStyle="1" w:styleId="TitleChar">
    <w:name w:val="Title Char"/>
    <w:basedOn w:val="DefaultParagraphFont"/>
    <w:link w:val="Title"/>
    <w:uiPriority w:val="10"/>
    <w:rsid w:val="008C3071"/>
    <w:rPr>
      <w:rFonts w:asciiTheme="majorHAnsi" w:hAnsiTheme="majorHAnsi"/>
      <w:color w:val="262626" w:themeColor="text1" w:themeTint="D9"/>
      <w:sz w:val="36"/>
      <w:szCs w:val="36"/>
    </w:rPr>
  </w:style>
  <w:style w:type="paragraph" w:styleId="Header">
    <w:name w:val="header"/>
    <w:basedOn w:val="Normal"/>
    <w:link w:val="HeaderChar"/>
    <w:uiPriority w:val="99"/>
    <w:unhideWhenUsed/>
    <w:rsid w:val="00797ADE"/>
    <w:pPr>
      <w:spacing w:after="0"/>
    </w:pPr>
    <w:rPr>
      <w:i/>
      <w:iCs/>
      <w:color w:val="595959" w:themeColor="text1" w:themeTint="A6"/>
    </w:rPr>
  </w:style>
  <w:style w:type="character" w:customStyle="1" w:styleId="HeaderChar">
    <w:name w:val="Header Char"/>
    <w:basedOn w:val="DefaultParagraphFont"/>
    <w:link w:val="Header"/>
    <w:uiPriority w:val="99"/>
    <w:rsid w:val="00797ADE"/>
    <w:rPr>
      <w:i/>
      <w:iCs/>
      <w:color w:val="595959" w:themeColor="text1" w:themeTint="A6"/>
    </w:rPr>
  </w:style>
  <w:style w:type="paragraph" w:styleId="Footer">
    <w:name w:val="footer"/>
    <w:basedOn w:val="Normal"/>
    <w:link w:val="FooterChar"/>
    <w:uiPriority w:val="99"/>
    <w:unhideWhenUsed/>
    <w:rsid w:val="00797ADE"/>
    <w:pPr>
      <w:spacing w:after="0"/>
      <w:jc w:val="right"/>
    </w:pPr>
    <w:rPr>
      <w:i/>
      <w:iCs/>
      <w:color w:val="595959" w:themeColor="text1" w:themeTint="A6"/>
    </w:rPr>
  </w:style>
  <w:style w:type="character" w:customStyle="1" w:styleId="FooterChar">
    <w:name w:val="Footer Char"/>
    <w:basedOn w:val="DefaultParagraphFont"/>
    <w:link w:val="Footer"/>
    <w:uiPriority w:val="99"/>
    <w:rsid w:val="00797ADE"/>
    <w:rPr>
      <w:i/>
      <w:iCs/>
      <w:color w:val="595959" w:themeColor="text1" w:themeTint="A6"/>
    </w:rPr>
  </w:style>
  <w:style w:type="table" w:styleId="TableGrid">
    <w:name w:val="Table Grid"/>
    <w:basedOn w:val="TableNormal"/>
    <w:uiPriority w:val="39"/>
    <w:rsid w:val="00CB369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3692"/>
    <w:rPr>
      <w:color w:val="808080"/>
    </w:rPr>
  </w:style>
  <w:style w:type="character" w:customStyle="1" w:styleId="Heading2Char">
    <w:name w:val="Heading 2 Char"/>
    <w:basedOn w:val="DefaultParagraphFont"/>
    <w:link w:val="Heading2"/>
    <w:uiPriority w:val="9"/>
    <w:rsid w:val="00797ADE"/>
    <w:rPr>
      <w:color w:val="0A249B" w:themeColor="accent1"/>
      <w:sz w:val="44"/>
      <w:szCs w:val="44"/>
    </w:rPr>
  </w:style>
  <w:style w:type="paragraph" w:styleId="Caption">
    <w:name w:val="caption"/>
    <w:basedOn w:val="Normal"/>
    <w:next w:val="Normal"/>
    <w:uiPriority w:val="35"/>
    <w:qFormat/>
    <w:rsid w:val="00797ADE"/>
    <w:pPr>
      <w:spacing w:after="0"/>
    </w:pPr>
    <w:rPr>
      <w:i/>
      <w:iCs/>
      <w:color w:val="000000" w:themeColor="text1"/>
    </w:rPr>
  </w:style>
  <w:style w:type="paragraph" w:customStyle="1" w:styleId="Startertext">
    <w:name w:val="Starter text"/>
    <w:basedOn w:val="Normal"/>
    <w:uiPriority w:val="12"/>
    <w:qFormat/>
    <w:rsid w:val="006C5465"/>
    <w:pPr>
      <w:spacing w:after="0"/>
    </w:pPr>
    <w:rPr>
      <w:color w:val="000000" w:themeColor="text1"/>
      <w:sz w:val="30"/>
      <w:szCs w:val="30"/>
    </w:rPr>
  </w:style>
  <w:style w:type="paragraph" w:customStyle="1" w:styleId="Issue">
    <w:name w:val="Issue"/>
    <w:basedOn w:val="Normal"/>
    <w:uiPriority w:val="12"/>
    <w:qFormat/>
    <w:rsid w:val="00797ADE"/>
    <w:pPr>
      <w:spacing w:after="0"/>
    </w:pPr>
    <w:rPr>
      <w:rFonts w:cs="Times New Roman"/>
      <w:i/>
      <w:szCs w:val="24"/>
    </w:rPr>
  </w:style>
  <w:style w:type="paragraph" w:customStyle="1" w:styleId="HeaderPaperName">
    <w:name w:val="Header Paper Name"/>
    <w:basedOn w:val="Normal"/>
    <w:next w:val="Normal"/>
    <w:uiPriority w:val="12"/>
    <w:qFormat/>
    <w:rsid w:val="007508DB"/>
    <w:pPr>
      <w:spacing w:after="0"/>
      <w:jc w:val="center"/>
    </w:pPr>
    <w:rPr>
      <w:rFonts w:asciiTheme="majorHAnsi" w:hAnsiTheme="majorHAnsi"/>
      <w:b/>
      <w:caps/>
      <w:sz w:val="36"/>
    </w:rPr>
  </w:style>
  <w:style w:type="character" w:customStyle="1" w:styleId="Heading3Char">
    <w:name w:val="Heading 3 Char"/>
    <w:basedOn w:val="DefaultParagraphFont"/>
    <w:link w:val="Heading3"/>
    <w:uiPriority w:val="9"/>
    <w:rsid w:val="006C5465"/>
    <w:rPr>
      <w:b/>
      <w:bCs/>
      <w:color w:val="0A249B" w:themeColor="accent1"/>
      <w:sz w:val="64"/>
      <w:szCs w:val="64"/>
    </w:rPr>
  </w:style>
  <w:style w:type="paragraph" w:customStyle="1" w:styleId="Byline">
    <w:name w:val="Byline"/>
    <w:basedOn w:val="Normal"/>
    <w:uiPriority w:val="12"/>
    <w:qFormat/>
    <w:rsid w:val="008D479C"/>
    <w:pPr>
      <w:spacing w:after="0"/>
    </w:pPr>
    <w:rPr>
      <w:i/>
      <w:iCs/>
      <w:color w:val="7F7F7F" w:themeColor="text1" w:themeTint="80"/>
    </w:rPr>
  </w:style>
  <w:style w:type="paragraph" w:styleId="NoSpacing">
    <w:name w:val="No Spacing"/>
    <w:uiPriority w:val="1"/>
    <w:rsid w:val="00015147"/>
    <w:pPr>
      <w:spacing w:after="0"/>
    </w:pPr>
    <w:rPr>
      <w:rFonts w:eastAsiaTheme="minorEastAsia" w:hAnsi="Georgia"/>
      <w:kern w:val="24"/>
    </w:rPr>
  </w:style>
  <w:style w:type="paragraph" w:styleId="Quote">
    <w:name w:val="Quote"/>
    <w:basedOn w:val="Normal"/>
    <w:next w:val="Normal"/>
    <w:link w:val="QuoteChar"/>
    <w:uiPriority w:val="29"/>
    <w:qFormat/>
    <w:rsid w:val="001006A8"/>
    <w:rPr>
      <w:i/>
      <w:iCs/>
      <w:sz w:val="30"/>
      <w:szCs w:val="30"/>
    </w:rPr>
  </w:style>
  <w:style w:type="character" w:customStyle="1" w:styleId="QuoteChar">
    <w:name w:val="Quote Char"/>
    <w:basedOn w:val="DefaultParagraphFont"/>
    <w:link w:val="Quote"/>
    <w:uiPriority w:val="29"/>
    <w:rsid w:val="001006A8"/>
    <w:rPr>
      <w:i/>
      <w:iCs/>
      <w:sz w:val="30"/>
      <w:szCs w:val="30"/>
    </w:rPr>
  </w:style>
  <w:style w:type="paragraph" w:customStyle="1" w:styleId="Headline">
    <w:name w:val="Headline"/>
    <w:basedOn w:val="Normal"/>
    <w:next w:val="Normal"/>
    <w:uiPriority w:val="12"/>
    <w:qFormat/>
    <w:rsid w:val="001006A8"/>
    <w:pPr>
      <w:spacing w:before="240" w:after="240"/>
    </w:pPr>
    <w:rPr>
      <w:b/>
      <w:noProof/>
      <w:sz w:val="80"/>
      <w:szCs w:val="80"/>
    </w:rPr>
  </w:style>
  <w:style w:type="character" w:customStyle="1" w:styleId="Heading4Char">
    <w:name w:val="Heading 4 Char"/>
    <w:basedOn w:val="DefaultParagraphFont"/>
    <w:link w:val="Heading4"/>
    <w:uiPriority w:val="9"/>
    <w:rsid w:val="00797ADE"/>
    <w:rPr>
      <w:b/>
      <w:color w:val="FFFFFF" w:themeColor="background1"/>
      <w:sz w:val="40"/>
      <w:szCs w:val="44"/>
    </w:rPr>
  </w:style>
  <w:style w:type="paragraph" w:customStyle="1" w:styleId="Quote2">
    <w:name w:val="Quote 2"/>
    <w:basedOn w:val="Normal"/>
    <w:uiPriority w:val="29"/>
    <w:qFormat/>
    <w:rsid w:val="008D479C"/>
    <w:pPr>
      <w:spacing w:after="0"/>
    </w:pPr>
    <w:rPr>
      <w:color w:val="0A249B" w:themeColor="accent1"/>
      <w:sz w:val="44"/>
    </w:rPr>
  </w:style>
  <w:style w:type="character" w:customStyle="1" w:styleId="Heading5Char">
    <w:name w:val="Heading 5 Char"/>
    <w:basedOn w:val="DefaultParagraphFont"/>
    <w:link w:val="Heading5"/>
    <w:uiPriority w:val="9"/>
    <w:rsid w:val="00DD1D2A"/>
    <w:rPr>
      <w:rFonts w:eastAsiaTheme="majorEastAsia" w:cstheme="majorBidi"/>
      <w:i/>
      <w:color w:val="0A249B" w:themeColor="accent1"/>
      <w:sz w:val="100"/>
    </w:rPr>
  </w:style>
  <w:style w:type="character" w:customStyle="1" w:styleId="Heading6Char">
    <w:name w:val="Heading 6 Char"/>
    <w:basedOn w:val="DefaultParagraphFont"/>
    <w:link w:val="Heading6"/>
    <w:uiPriority w:val="9"/>
    <w:rsid w:val="008C3071"/>
    <w:rPr>
      <w:rFonts w:asciiTheme="majorHAnsi" w:eastAsiaTheme="majorEastAsia" w:hAnsiTheme="majorHAnsi" w:cstheme="majorBidi"/>
      <w:b/>
      <w:caps/>
      <w:sz w:val="56"/>
      <w14:textOutline w14:w="10160" w14:cap="rnd" w14:cmpd="sng" w14:algn="ctr">
        <w14:noFill/>
        <w14:prstDash w14:val="solid"/>
        <w14:bevel/>
      </w14:textOutline>
    </w:rPr>
  </w:style>
  <w:style w:type="character" w:customStyle="1" w:styleId="Heading7Char">
    <w:name w:val="Heading 7 Char"/>
    <w:basedOn w:val="DefaultParagraphFont"/>
    <w:link w:val="Heading7"/>
    <w:uiPriority w:val="9"/>
    <w:rsid w:val="008C3071"/>
    <w:rPr>
      <w:rFonts w:eastAsiaTheme="majorEastAsia" w:cstheme="majorBidi"/>
      <w:iCs/>
      <w:spacing w:val="-100"/>
      <w:sz w:val="100"/>
    </w:rPr>
  </w:style>
  <w:style w:type="character" w:styleId="Emphasis">
    <w:name w:val="Emphasis"/>
    <w:basedOn w:val="DefaultParagraphFont"/>
    <w:uiPriority w:val="20"/>
    <w:qFormat/>
    <w:rsid w:val="006C5465"/>
    <w:rPr>
      <w:b/>
      <w:i/>
      <w:iCs/>
    </w:rPr>
  </w:style>
  <w:style w:type="paragraph" w:customStyle="1" w:styleId="More1">
    <w:name w:val="More 1"/>
    <w:basedOn w:val="Normal"/>
    <w:next w:val="Normal"/>
    <w:link w:val="More1Char"/>
    <w:uiPriority w:val="12"/>
    <w:qFormat/>
    <w:rsid w:val="006C5465"/>
    <w:rPr>
      <w:i/>
    </w:rPr>
  </w:style>
  <w:style w:type="paragraph" w:customStyle="1" w:styleId="More2">
    <w:name w:val="More 2"/>
    <w:basedOn w:val="Normal"/>
    <w:next w:val="Normal"/>
    <w:link w:val="More2Char"/>
    <w:uiPriority w:val="12"/>
    <w:qFormat/>
    <w:rsid w:val="00916669"/>
    <w:pPr>
      <w:jc w:val="right"/>
    </w:pPr>
    <w:rPr>
      <w:i/>
    </w:rPr>
  </w:style>
  <w:style w:type="character" w:customStyle="1" w:styleId="More1Char">
    <w:name w:val="More 1 Char"/>
    <w:basedOn w:val="DefaultParagraphFont"/>
    <w:link w:val="More1"/>
    <w:uiPriority w:val="12"/>
    <w:rsid w:val="007C70F4"/>
    <w:rPr>
      <w:i/>
    </w:rPr>
  </w:style>
  <w:style w:type="paragraph" w:customStyle="1" w:styleId="Bylinelight">
    <w:name w:val="Byline light"/>
    <w:basedOn w:val="Normal"/>
    <w:next w:val="Normal"/>
    <w:link w:val="BylinelightChar"/>
    <w:uiPriority w:val="12"/>
    <w:qFormat/>
    <w:rsid w:val="004D61E0"/>
    <w:rPr>
      <w:i/>
      <w:color w:val="FFFFFF" w:themeColor="background1"/>
    </w:rPr>
  </w:style>
  <w:style w:type="character" w:customStyle="1" w:styleId="More2Char">
    <w:name w:val="More 2 Char"/>
    <w:basedOn w:val="DefaultParagraphFont"/>
    <w:link w:val="More2"/>
    <w:uiPriority w:val="12"/>
    <w:rsid w:val="007C70F4"/>
    <w:rPr>
      <w:i/>
    </w:rPr>
  </w:style>
  <w:style w:type="character" w:customStyle="1" w:styleId="BylinelightChar">
    <w:name w:val="Byline light Char"/>
    <w:basedOn w:val="DefaultParagraphFont"/>
    <w:link w:val="Bylinelight"/>
    <w:uiPriority w:val="12"/>
    <w:rsid w:val="007C70F4"/>
    <w:rPr>
      <w:i/>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svg"/><Relationship Id="rId20" Type="http://schemas.microsoft.com/office/2007/relationships/hdphoto" Target="media/hdphoto1.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eader" Target="header2.xm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sQ%20Galaxy%20Book\AppData\Roaming\Microsoft\Templates\Modern%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897CD666A9241D8B8191CCAD89B0E15"/>
        <w:category>
          <w:name w:val="General"/>
          <w:gallery w:val="placeholder"/>
        </w:category>
        <w:types>
          <w:type w:val="bbPlcHdr"/>
        </w:types>
        <w:behaviors>
          <w:behavior w:val="content"/>
        </w:behaviors>
        <w:guid w:val="{668C9C90-10AF-452D-9D8E-74806ED4CE78}"/>
      </w:docPartPr>
      <w:docPartBody>
        <w:p w:rsidR="00000000" w:rsidRDefault="009E1232">
          <w:pPr>
            <w:pStyle w:val="A897CD666A9241D8B8191CCAD89B0E15"/>
          </w:pPr>
          <w:r w:rsidRPr="006C5465">
            <w:t>Company Name Presents:</w:t>
          </w:r>
        </w:p>
      </w:docPartBody>
    </w:docPart>
    <w:docPart>
      <w:docPartPr>
        <w:name w:val="5EC1B69945F448E5BC7DA910F1B03E52"/>
        <w:category>
          <w:name w:val="General"/>
          <w:gallery w:val="placeholder"/>
        </w:category>
        <w:types>
          <w:type w:val="bbPlcHdr"/>
        </w:types>
        <w:behaviors>
          <w:behavior w:val="content"/>
        </w:behaviors>
        <w:guid w:val="{EB601D48-9031-4D78-82A8-00D6F2353EF6}"/>
      </w:docPartPr>
      <w:docPartBody>
        <w:p w:rsidR="00000000" w:rsidRDefault="009E1232">
          <w:pPr>
            <w:pStyle w:val="5EC1B69945F448E5BC7DA910F1B03E52"/>
          </w:pPr>
          <w:r>
            <w:t>paper name</w:t>
          </w:r>
        </w:p>
      </w:docPartBody>
    </w:docPart>
    <w:docPart>
      <w:docPartPr>
        <w:name w:val="CF8048C1B38E434C915ED5F7AAA0873A"/>
        <w:category>
          <w:name w:val="General"/>
          <w:gallery w:val="placeholder"/>
        </w:category>
        <w:types>
          <w:type w:val="bbPlcHdr"/>
        </w:types>
        <w:behaviors>
          <w:behavior w:val="content"/>
        </w:behaviors>
        <w:guid w:val="{B448B95C-7D02-4DDC-AF9A-68CFFB01A114}"/>
      </w:docPartPr>
      <w:docPartBody>
        <w:p w:rsidR="00000000" w:rsidRDefault="009E1232">
          <w:pPr>
            <w:pStyle w:val="CF8048C1B38E434C915ED5F7AAA0873A"/>
          </w:pPr>
          <w:r>
            <w:t>Issue #, Month dd, YYYY</w:t>
          </w:r>
        </w:p>
      </w:docPartBody>
    </w:docPart>
    <w:docPart>
      <w:docPartPr>
        <w:name w:val="E4CFF03ECCF645519B11D17EF3191B2B"/>
        <w:category>
          <w:name w:val="General"/>
          <w:gallery w:val="placeholder"/>
        </w:category>
        <w:types>
          <w:type w:val="bbPlcHdr"/>
        </w:types>
        <w:behaviors>
          <w:behavior w:val="content"/>
        </w:behaviors>
        <w:guid w:val="{F3396F4F-A9A8-46BC-8B91-46B464C8A7AD}"/>
      </w:docPartPr>
      <w:docPartBody>
        <w:p w:rsidR="00000000" w:rsidRDefault="009E1232">
          <w:pPr>
            <w:pStyle w:val="E4CFF03ECCF645519B11D17EF3191B2B"/>
          </w:pPr>
          <w:r w:rsidRPr="00445F2B">
            <w:t>Main story blurb goes here, donec sed malesuada orci sit vestibulum faucibus nulla eu est.</w:t>
          </w:r>
        </w:p>
      </w:docPartBody>
    </w:docPart>
    <w:docPart>
      <w:docPartPr>
        <w:name w:val="F5DD4A7D1C0C4FF2973B2CD381EB458A"/>
        <w:category>
          <w:name w:val="General"/>
          <w:gallery w:val="placeholder"/>
        </w:category>
        <w:types>
          <w:type w:val="bbPlcHdr"/>
        </w:types>
        <w:behaviors>
          <w:behavior w:val="content"/>
        </w:behaviors>
        <w:guid w:val="{32EC2231-3AE9-4D4F-9083-91164402E27A}"/>
      </w:docPartPr>
      <w:docPartBody>
        <w:p w:rsidR="00000000" w:rsidRDefault="009E1232">
          <w:pPr>
            <w:pStyle w:val="F5DD4A7D1C0C4FF2973B2CD381EB458A"/>
          </w:pPr>
          <w:r w:rsidRPr="006C5465">
            <w:rPr>
              <w:lang w:val="it-IT"/>
            </w:rPr>
            <w:t xml:space="preserve">Donec sed malesuada orci. Vestibulum faucibus nulla eu est venenatis egestas. Mauris congue dolor et dolor commodo gravida. Fusce eu suscipit lacus, id egestas nisi. Ut nec dapibus sapien, id cursus risus. </w:t>
          </w:r>
        </w:p>
      </w:docPartBody>
    </w:docPart>
    <w:docPart>
      <w:docPartPr>
        <w:name w:val="D73589C4E70D43E79B0102ECC9071482"/>
        <w:category>
          <w:name w:val="General"/>
          <w:gallery w:val="placeholder"/>
        </w:category>
        <w:types>
          <w:type w:val="bbPlcHdr"/>
        </w:types>
        <w:behaviors>
          <w:behavior w:val="content"/>
        </w:behaviors>
        <w:guid w:val="{0E1707A3-1144-4B4E-9239-734A8D7C77CE}"/>
      </w:docPartPr>
      <w:docPartBody>
        <w:p w:rsidR="00000000" w:rsidRDefault="009E1232">
          <w:pPr>
            <w:pStyle w:val="D73589C4E70D43E79B0102ECC9071482"/>
          </w:pPr>
          <w:r w:rsidRPr="006C5465">
            <w:rPr>
              <w:lang w:val="it-IT"/>
            </w:rPr>
            <w:t>Donec sed malesuada orci. Vestibulum faucibus n</w:t>
          </w:r>
          <w:r w:rsidRPr="006C5465">
            <w:rPr>
              <w:lang w:val="it-IT"/>
            </w:rPr>
            <w:t xml:space="preserve">ulla eu est venenatis egestas. Mauris congue dolor et dolor commodo gravida. Fusce eu suscipit lacus, id egestas nisi. Ut nec dapibus sapien, id cursus risus. </w:t>
          </w:r>
          <w:r w:rsidRPr="005D573E">
            <w:t>Nullam porttitor, mauris sit amet laoreet ultricies, nulla nibh iaculis tortor, eu congue nisi ju</w:t>
          </w:r>
          <w:r w:rsidRPr="005D573E">
            <w:t xml:space="preserve">sto in lorem. </w:t>
          </w:r>
          <w:r w:rsidRPr="006C5465">
            <w:rPr>
              <w:lang w:val="it-IT"/>
            </w:rPr>
            <w:t xml:space="preserve">Pellentesque vel congue ante. Suspendisse pretium sem est, a tincidunt nunc dictum a. In mattis arcu dui, non pretium risus convallis quis. Morbi ornare condimentum pharetra. Vestibulum vitae posuere risus, at viverra metus. </w:t>
          </w:r>
          <w:r w:rsidRPr="005D573E">
            <w:t>Quisque congue, l</w:t>
          </w:r>
          <w:r w:rsidRPr="005D573E">
            <w:t xml:space="preserve">igula at vulputate blandit, urna ante cursus ligula, bibendum blandit velit nunc nec felis. </w:t>
          </w:r>
        </w:p>
      </w:docPartBody>
    </w:docPart>
    <w:docPart>
      <w:docPartPr>
        <w:name w:val="BDC38791A09C4D84A5EC3481EDECB826"/>
        <w:category>
          <w:name w:val="General"/>
          <w:gallery w:val="placeholder"/>
        </w:category>
        <w:types>
          <w:type w:val="bbPlcHdr"/>
        </w:types>
        <w:behaviors>
          <w:behavior w:val="content"/>
        </w:behaviors>
        <w:guid w:val="{5E778F53-16FB-4CD6-9566-C725F020A99B}"/>
      </w:docPartPr>
      <w:docPartBody>
        <w:p w:rsidR="00000000" w:rsidRDefault="009E1232">
          <w:pPr>
            <w:pStyle w:val="BDC38791A09C4D84A5EC3481EDECB826"/>
          </w:pPr>
          <w:r w:rsidRPr="006C5465">
            <w:rPr>
              <w:lang w:val="it-IT"/>
            </w:rPr>
            <w:t>Donec sed malesuada orci. Vestibulum faucibus nulla eu est venenatis egestas. Mauris congue dolor et dolor commodo gravida. Fusce eu suscipit lacus, id egestas n</w:t>
          </w:r>
          <w:r w:rsidRPr="006C5465">
            <w:rPr>
              <w:lang w:val="it-IT"/>
            </w:rPr>
            <w:t xml:space="preserve">isi. Ut nec dapibus sapien, id cursus risus. </w:t>
          </w:r>
          <w:r w:rsidRPr="005D573E">
            <w:t xml:space="preserve">Nullam porttitor, mauris sit amet laoreet ultricies, nulla nibh iaculis tortor, eu congue nisi justo in lorem. </w:t>
          </w:r>
          <w:r w:rsidRPr="006C5465">
            <w:rPr>
              <w:lang w:val="it-IT"/>
            </w:rPr>
            <w:t>Pellentesque vel congue ante. Suspendisse pretium sem est, a tincidunt nunc dictum a. In mattis arcu</w:t>
          </w:r>
          <w:r w:rsidRPr="006C5465">
            <w:rPr>
              <w:lang w:val="it-IT"/>
            </w:rPr>
            <w:t xml:space="preserve"> dui, non pretium risus convallis quis. Morbi ornare condimentum pharetra. Vestibulum vitae posuere risus, at viverra metus. </w:t>
          </w:r>
          <w:r w:rsidRPr="005D573E">
            <w:t xml:space="preserve">Quisque congue, ligula at vulputate blandit, urna ante cursus ligula, bibendum blandit velit nunc nec felis. </w:t>
          </w:r>
        </w:p>
      </w:docPartBody>
    </w:docPart>
    <w:docPart>
      <w:docPartPr>
        <w:name w:val="C6976BBB076840FAACEA13EB968C44DF"/>
        <w:category>
          <w:name w:val="General"/>
          <w:gallery w:val="placeholder"/>
        </w:category>
        <w:types>
          <w:type w:val="bbPlcHdr"/>
        </w:types>
        <w:behaviors>
          <w:behavior w:val="content"/>
        </w:behaviors>
        <w:guid w:val="{C418317D-518D-4750-9EAD-25327EC50115}"/>
      </w:docPartPr>
      <w:docPartBody>
        <w:p w:rsidR="00000000" w:rsidRDefault="009E1232">
          <w:pPr>
            <w:pStyle w:val="C6976BBB076840FAACEA13EB968C44DF"/>
          </w:pPr>
          <w:r w:rsidRPr="00797ADE">
            <w:rPr>
              <w:rStyle w:val="Heading4Char"/>
            </w:rPr>
            <w:t xml:space="preserve">Headline </w:t>
          </w:r>
          <w:r w:rsidRPr="00797ADE">
            <w:rPr>
              <w:rStyle w:val="Heading4Char"/>
            </w:rPr>
            <w:t>Goes Here</w:t>
          </w:r>
        </w:p>
      </w:docPartBody>
    </w:docPart>
    <w:docPart>
      <w:docPartPr>
        <w:name w:val="FC3F6ACC533D4B23994E7A1F8D94E871"/>
        <w:category>
          <w:name w:val="General"/>
          <w:gallery w:val="placeholder"/>
        </w:category>
        <w:types>
          <w:type w:val="bbPlcHdr"/>
        </w:types>
        <w:behaviors>
          <w:behavior w:val="content"/>
        </w:behaviors>
        <w:guid w:val="{45703726-AB58-4E43-A02A-EDADB5E59CDE}"/>
      </w:docPartPr>
      <w:docPartBody>
        <w:p w:rsidR="00000000" w:rsidRDefault="009E1232">
          <w:pPr>
            <w:pStyle w:val="FC3F6ACC533D4B23994E7A1F8D94E871"/>
          </w:pPr>
          <w:r w:rsidRPr="00797ADE">
            <w:t xml:space="preserve">Lorem ipsum dolor sit amet, consectetur adipiscing elit. . </w:t>
          </w:r>
          <w:r w:rsidRPr="00114786">
            <w:rPr>
              <w:lang w:val="it-IT"/>
            </w:rPr>
            <w:t>Sed in molestie est. Etiam aliquet eu mi quis.</w:t>
          </w:r>
        </w:p>
      </w:docPartBody>
    </w:docPart>
    <w:docPart>
      <w:docPartPr>
        <w:name w:val="E79AC4F37DD84BFC9018196AA7A005BB"/>
        <w:category>
          <w:name w:val="General"/>
          <w:gallery w:val="placeholder"/>
        </w:category>
        <w:types>
          <w:type w:val="bbPlcHdr"/>
        </w:types>
        <w:behaviors>
          <w:behavior w:val="content"/>
        </w:behaviors>
        <w:guid w:val="{8D2DE771-0539-4682-8BEA-350F25379808}"/>
      </w:docPartPr>
      <w:docPartBody>
        <w:p w:rsidR="00000000" w:rsidRDefault="009E1232">
          <w:pPr>
            <w:pStyle w:val="E79AC4F37DD84BFC9018196AA7A005BB"/>
          </w:pPr>
          <w:r w:rsidRPr="00797ADE">
            <w:rPr>
              <w:rStyle w:val="More1Char"/>
              <w:i w:val="0"/>
            </w:rPr>
            <w:t>Read more on P3</w:t>
          </w:r>
        </w:p>
      </w:docPartBody>
    </w:docPart>
    <w:docPart>
      <w:docPartPr>
        <w:name w:val="F2C962568B1D44AF9A55B4D355236C5E"/>
        <w:category>
          <w:name w:val="General"/>
          <w:gallery w:val="placeholder"/>
        </w:category>
        <w:types>
          <w:type w:val="bbPlcHdr"/>
        </w:types>
        <w:behaviors>
          <w:behavior w:val="content"/>
        </w:behaviors>
        <w:guid w:val="{B4F4053E-0E0A-47B1-B547-F7055004FF0E}"/>
      </w:docPartPr>
      <w:docPartBody>
        <w:p w:rsidR="00000000" w:rsidRDefault="009E1232">
          <w:pPr>
            <w:pStyle w:val="F2C962568B1D44AF9A55B4D355236C5E"/>
          </w:pPr>
          <w:r w:rsidRPr="00445F2B">
            <w:t>This is another</w:t>
          </w:r>
        </w:p>
      </w:docPartBody>
    </w:docPart>
    <w:docPart>
      <w:docPartPr>
        <w:name w:val="E38BF005D2514BA2A9A67C665E59F6FE"/>
        <w:category>
          <w:name w:val="General"/>
          <w:gallery w:val="placeholder"/>
        </w:category>
        <w:types>
          <w:type w:val="bbPlcHdr"/>
        </w:types>
        <w:behaviors>
          <w:behavior w:val="content"/>
        </w:behaviors>
        <w:guid w:val="{E2D5B98E-8758-4685-B42D-B0C2FD824064}"/>
      </w:docPartPr>
      <w:docPartBody>
        <w:p w:rsidR="00000000" w:rsidRDefault="009E1232">
          <w:pPr>
            <w:pStyle w:val="E38BF005D2514BA2A9A67C665E59F6FE"/>
          </w:pPr>
          <w:r w:rsidRPr="00445F2B">
            <w:rPr>
              <w:rStyle w:val="Emphasis"/>
            </w:rPr>
            <w:t>secondary</w:t>
          </w:r>
        </w:p>
      </w:docPartBody>
    </w:docPart>
    <w:docPart>
      <w:docPartPr>
        <w:name w:val="CF11C2EBEB054CACA03F820046D4CBF4"/>
        <w:category>
          <w:name w:val="General"/>
          <w:gallery w:val="placeholder"/>
        </w:category>
        <w:types>
          <w:type w:val="bbPlcHdr"/>
        </w:types>
        <w:behaviors>
          <w:behavior w:val="content"/>
        </w:behaviors>
        <w:guid w:val="{C91B88E3-A112-4C38-9080-4AE11A7DC6C5}"/>
      </w:docPartPr>
      <w:docPartBody>
        <w:p w:rsidR="00000000" w:rsidRDefault="009E1232">
          <w:pPr>
            <w:pStyle w:val="CF11C2EBEB054CACA03F820046D4CBF4"/>
          </w:pPr>
          <w:r w:rsidRPr="00445F2B">
            <w:t>story headline style</w:t>
          </w:r>
        </w:p>
      </w:docPartBody>
    </w:docPart>
    <w:docPart>
      <w:docPartPr>
        <w:name w:val="388F0513A43D48308150BE52AA8646FA"/>
        <w:category>
          <w:name w:val="General"/>
          <w:gallery w:val="placeholder"/>
        </w:category>
        <w:types>
          <w:type w:val="bbPlcHdr"/>
        </w:types>
        <w:behaviors>
          <w:behavior w:val="content"/>
        </w:behaviors>
        <w:guid w:val="{5C5E65A3-A108-4755-9DA9-AC020EF65343}"/>
      </w:docPartPr>
      <w:docPartBody>
        <w:p w:rsidR="00000000" w:rsidRDefault="009E1232">
          <w:pPr>
            <w:pStyle w:val="388F0513A43D48308150BE52AA8646FA"/>
          </w:pPr>
          <w:r w:rsidRPr="00445F2B">
            <w:t>Written by Mirjam Nilsson</w:t>
          </w:r>
        </w:p>
      </w:docPartBody>
    </w:docPart>
    <w:docPart>
      <w:docPartPr>
        <w:name w:val="4A0A38EE08074F9FAFF90321DDFB0AF2"/>
        <w:category>
          <w:name w:val="General"/>
          <w:gallery w:val="placeholder"/>
        </w:category>
        <w:types>
          <w:type w:val="bbPlcHdr"/>
        </w:types>
        <w:behaviors>
          <w:behavior w:val="content"/>
        </w:behaviors>
        <w:guid w:val="{A5093EE4-1AA2-4A3F-AF56-C1FED9669E34}"/>
      </w:docPartPr>
      <w:docPartBody>
        <w:p w:rsidR="00D8440F" w:rsidRPr="00114786" w:rsidRDefault="009E1232" w:rsidP="008D479C">
          <w:pPr>
            <w:rPr>
              <w:lang w:val="it-IT"/>
            </w:rPr>
          </w:pPr>
          <w:r w:rsidRPr="008D479C">
            <w:t xml:space="preserve">Lorem ipsum dolor sit amet, consectetur adipiscing elit. </w:t>
          </w:r>
          <w:r w:rsidRPr="00114786">
            <w:rPr>
              <w:lang w:val="it-IT"/>
            </w:rPr>
            <w:t xml:space="preserve">Etiam aliquet eu mi quis lacinia. Ut fermentum a magna ut eleifend. </w:t>
          </w:r>
        </w:p>
        <w:p w:rsidR="00D8440F" w:rsidRPr="00114786" w:rsidRDefault="009E1232" w:rsidP="008D479C">
          <w:pPr>
            <w:rPr>
              <w:lang w:val="it-IT"/>
            </w:rPr>
          </w:pPr>
          <w:r w:rsidRPr="00114786">
            <w:rPr>
              <w:lang w:val="it-IT"/>
            </w:rPr>
            <w:t>Integer convallis suscipit ante eu varius. Morbi a purus dolor. Suspendisse sit amet ipsum finibus justo viverra blandit. Ut congu</w:t>
          </w:r>
          <w:r w:rsidRPr="00114786">
            <w:rPr>
              <w:lang w:val="it-IT"/>
            </w:rPr>
            <w:t>e quis tortor eget sodales.</w:t>
          </w:r>
        </w:p>
        <w:p w:rsidR="00D8440F" w:rsidRPr="00114786" w:rsidRDefault="009E1232" w:rsidP="008D479C">
          <w:pPr>
            <w:rPr>
              <w:lang w:val="it-IT"/>
            </w:rPr>
          </w:pPr>
          <w:r w:rsidRPr="00114786">
            <w:rPr>
              <w:lang w:val="it-IT"/>
            </w:rPr>
            <w:t xml:space="preserve">Nulla a erat eget nunc hendrerit ultrices eu nec nulla. </w:t>
          </w:r>
        </w:p>
        <w:p w:rsidR="00D8440F" w:rsidRPr="00114786" w:rsidRDefault="009E1232" w:rsidP="008D479C">
          <w:pPr>
            <w:rPr>
              <w:lang w:val="it-IT"/>
            </w:rPr>
          </w:pPr>
          <w:r w:rsidRPr="00114786">
            <w:rPr>
              <w:lang w:val="it-IT"/>
            </w:rPr>
            <w:t xml:space="preserve">Donec viverra leo aliquet, auctor quam id, convallis orci. Sed in molestie est. </w:t>
          </w:r>
        </w:p>
        <w:p w:rsidR="00000000" w:rsidRDefault="009E1232">
          <w:pPr>
            <w:pStyle w:val="4A0A38EE08074F9FAFF90321DDFB0AF2"/>
          </w:pPr>
          <w:r w:rsidRPr="008D479C">
            <w:t xml:space="preserve">Cras ornare turpis at ligula posuere, sit amet accumsan neque lobortis. Maecenas mattis risus ligula, sed ullamcorper nunc efficitur sed. </w:t>
          </w:r>
        </w:p>
      </w:docPartBody>
    </w:docPart>
    <w:docPart>
      <w:docPartPr>
        <w:name w:val="E0566DF722E94977B762D144F39E144E"/>
        <w:category>
          <w:name w:val="General"/>
          <w:gallery w:val="placeholder"/>
        </w:category>
        <w:types>
          <w:type w:val="bbPlcHdr"/>
        </w:types>
        <w:behaviors>
          <w:behavior w:val="content"/>
        </w:behaviors>
        <w:guid w:val="{4A22C87A-612C-4C9E-B79B-78BC496E7483}"/>
      </w:docPartPr>
      <w:docPartBody>
        <w:p w:rsidR="00D8440F" w:rsidRPr="00114786" w:rsidRDefault="009E1232" w:rsidP="008D479C">
          <w:pPr>
            <w:rPr>
              <w:lang w:val="it-IT"/>
            </w:rPr>
          </w:pPr>
          <w:r w:rsidRPr="00114786">
            <w:rPr>
              <w:lang w:val="it-IT"/>
            </w:rPr>
            <w:t xml:space="preserve">Nulla a erat eget nunc hendrerit ultrices eu nec nulla. </w:t>
          </w:r>
        </w:p>
        <w:p w:rsidR="00D8440F" w:rsidRPr="00114786" w:rsidRDefault="009E1232" w:rsidP="008D479C">
          <w:pPr>
            <w:rPr>
              <w:lang w:val="it-IT"/>
            </w:rPr>
          </w:pPr>
          <w:r w:rsidRPr="00114786">
            <w:rPr>
              <w:lang w:val="it-IT"/>
            </w:rPr>
            <w:t>Donec viverra leo aliquet, auctor quam id, convallis or</w:t>
          </w:r>
          <w:r w:rsidRPr="00114786">
            <w:rPr>
              <w:lang w:val="it-IT"/>
            </w:rPr>
            <w:t xml:space="preserve">ci. Sed in molestie est. </w:t>
          </w:r>
        </w:p>
        <w:p w:rsidR="00000000" w:rsidRDefault="009E1232">
          <w:pPr>
            <w:pStyle w:val="E0566DF722E94977B762D144F39E144E"/>
          </w:pPr>
          <w:r w:rsidRPr="008D479C">
            <w:t>Cras ornare turpis at ligula posuere, sit amet accumsan neque lobortis.</w:t>
          </w:r>
        </w:p>
      </w:docPartBody>
    </w:docPart>
    <w:docPart>
      <w:docPartPr>
        <w:name w:val="455DE2ED266E4E77BDA8CA7778019374"/>
        <w:category>
          <w:name w:val="General"/>
          <w:gallery w:val="placeholder"/>
        </w:category>
        <w:types>
          <w:type w:val="bbPlcHdr"/>
        </w:types>
        <w:behaviors>
          <w:behavior w:val="content"/>
        </w:behaviors>
        <w:guid w:val="{FAB3AF2A-7FAB-4EAA-88A3-56915BE1EECD}"/>
      </w:docPartPr>
      <w:docPartBody>
        <w:p w:rsidR="00000000" w:rsidRDefault="009E1232">
          <w:pPr>
            <w:pStyle w:val="455DE2ED266E4E77BDA8CA7778019374"/>
          </w:pPr>
          <w:r w:rsidRPr="008D479C">
            <w:t xml:space="preserve">Lorem ipsum dolor sit amet, consectetur adipiscing elit. </w:t>
          </w:r>
          <w:r w:rsidRPr="00114786">
            <w:rPr>
              <w:lang w:val="it-IT"/>
            </w:rPr>
            <w:t>Etiam aliquet eu mi quis lacinia. Ut fermentum a magna ut eleifend. Integer convallis suscipit an</w:t>
          </w:r>
          <w:r w:rsidRPr="00114786">
            <w:rPr>
              <w:lang w:val="it-IT"/>
            </w:rPr>
            <w:t>te eu varius. Donec viverra leo aliquet, auctor quam id, convallis orci.</w:t>
          </w:r>
        </w:p>
      </w:docPartBody>
    </w:docPart>
    <w:docPart>
      <w:docPartPr>
        <w:name w:val="1887D2E97BA94938A9704BBAD39A1E0E"/>
        <w:category>
          <w:name w:val="General"/>
          <w:gallery w:val="placeholder"/>
        </w:category>
        <w:types>
          <w:type w:val="bbPlcHdr"/>
        </w:types>
        <w:behaviors>
          <w:behavior w:val="content"/>
        </w:behaviors>
        <w:guid w:val="{1BABFC24-9942-4D7C-8E21-F37DAD402484}"/>
      </w:docPartPr>
      <w:docPartBody>
        <w:p w:rsidR="00D8440F" w:rsidRPr="00114786" w:rsidRDefault="009E1232" w:rsidP="008D479C">
          <w:pPr>
            <w:rPr>
              <w:lang w:val="it-IT"/>
            </w:rPr>
          </w:pPr>
          <w:r w:rsidRPr="00114786">
            <w:rPr>
              <w:lang w:val="it-IT"/>
            </w:rPr>
            <w:t xml:space="preserve">Nulla a erat eget nunc hendrerit ultrices eu nec nulla. </w:t>
          </w:r>
        </w:p>
        <w:p w:rsidR="00000000" w:rsidRDefault="009E1232">
          <w:pPr>
            <w:pStyle w:val="1887D2E97BA94938A9704BBAD39A1E0E"/>
          </w:pPr>
          <w:r w:rsidRPr="00114786">
            <w:rPr>
              <w:lang w:val="it-IT"/>
            </w:rPr>
            <w:t xml:space="preserve">Donec viverra leo aliquet, auctor quam id, convallis orci. Sed in molestie est. </w:t>
          </w:r>
          <w:r w:rsidRPr="008D479C">
            <w:t>Cras ornare turpis at ligula posuer. Nulla a</w:t>
          </w:r>
          <w:r w:rsidRPr="008D479C">
            <w:t xml:space="preserve"> erat eget nunc hendrerit ultrices eu. </w:t>
          </w:r>
        </w:p>
      </w:docPartBody>
    </w:docPart>
    <w:docPart>
      <w:docPartPr>
        <w:name w:val="25B8844154BA431EB50033881E0170F2"/>
        <w:category>
          <w:name w:val="General"/>
          <w:gallery w:val="placeholder"/>
        </w:category>
        <w:types>
          <w:type w:val="bbPlcHdr"/>
        </w:types>
        <w:behaviors>
          <w:behavior w:val="content"/>
        </w:behaviors>
        <w:guid w:val="{9C04A6C1-6819-49F9-BC0F-8AB331368339}"/>
      </w:docPartPr>
      <w:docPartBody>
        <w:p w:rsidR="00000000" w:rsidRDefault="009E1232">
          <w:pPr>
            <w:pStyle w:val="25B8844154BA431EB50033881E0170F2"/>
          </w:pPr>
          <w:r w:rsidRPr="005D573E">
            <w:t xml:space="preserve">The USD was stronger this week on account of  nulla a erat eget nunc hendrerit ultrices eu nec nulla. </w:t>
          </w:r>
          <w:r w:rsidRPr="006C5465">
            <w:rPr>
              <w:lang w:val="it-IT"/>
            </w:rPr>
            <w:t xml:space="preserve">Donec viverra leo aliquet, auctor quam id, convallis orci. Sed in molestie est. </w:t>
          </w:r>
          <w:r w:rsidRPr="005D573E">
            <w:t>Cras ornare turpis at ligula posuer.</w:t>
          </w:r>
        </w:p>
      </w:docPartBody>
    </w:docPart>
    <w:docPart>
      <w:docPartPr>
        <w:name w:val="A7436B69E78B4BD4B191C308536E7F88"/>
        <w:category>
          <w:name w:val="General"/>
          <w:gallery w:val="placeholder"/>
        </w:category>
        <w:types>
          <w:type w:val="bbPlcHdr"/>
        </w:types>
        <w:behaviors>
          <w:behavior w:val="content"/>
        </w:behaviors>
        <w:guid w:val="{20C33EB7-D4D6-4AD5-AE30-C11835A753F2}"/>
      </w:docPartPr>
      <w:docPartBody>
        <w:p w:rsidR="00000000" w:rsidRDefault="009E1232">
          <w:pPr>
            <w:pStyle w:val="A7436B69E78B4BD4B191C308536E7F88"/>
          </w:pPr>
          <w:r w:rsidRPr="008D479C">
            <w:t xml:space="preserve">Second Page Normal </w:t>
          </w:r>
          <w:r w:rsidRPr="008D479C">
            <w:t>Headline Style 32 Bold</w:t>
          </w:r>
        </w:p>
      </w:docPartBody>
    </w:docPart>
    <w:docPart>
      <w:docPartPr>
        <w:name w:val="143D533D04BC45CA968A4A4475932132"/>
        <w:category>
          <w:name w:val="General"/>
          <w:gallery w:val="placeholder"/>
        </w:category>
        <w:types>
          <w:type w:val="bbPlcHdr"/>
        </w:types>
        <w:behaviors>
          <w:behavior w:val="content"/>
        </w:behaviors>
        <w:guid w:val="{7D240FE1-06FD-44B7-BF52-6042B12C2FAA}"/>
      </w:docPartPr>
      <w:docPartBody>
        <w:p w:rsidR="00000000" w:rsidRDefault="009E1232">
          <w:pPr>
            <w:pStyle w:val="143D533D04BC45CA968A4A4475932132"/>
          </w:pPr>
          <w:r w:rsidRPr="008D479C">
            <w:t>Written by Mirjam Nilsson</w:t>
          </w:r>
        </w:p>
      </w:docPartBody>
    </w:docPart>
    <w:docPart>
      <w:docPartPr>
        <w:name w:val="9F849BECFD7043A286A623ED69A5901F"/>
        <w:category>
          <w:name w:val="General"/>
          <w:gallery w:val="placeholder"/>
        </w:category>
        <w:types>
          <w:type w:val="bbPlcHdr"/>
        </w:types>
        <w:behaviors>
          <w:behavior w:val="content"/>
        </w:behaviors>
        <w:guid w:val="{1EC017B1-7968-4200-B19C-222A158910F3}"/>
      </w:docPartPr>
      <w:docPartBody>
        <w:p w:rsidR="00D8440F" w:rsidRPr="006C5465" w:rsidRDefault="009E1232" w:rsidP="005C1AA1">
          <w:pPr>
            <w:rPr>
              <w:lang w:val="it-IT"/>
            </w:rPr>
          </w:pPr>
          <w:r w:rsidRPr="005D573E">
            <w:t xml:space="preserve">Lorem ipsum dolor sit amet, consectetur adipiscing elit. </w:t>
          </w:r>
          <w:r w:rsidRPr="006C5465">
            <w:rPr>
              <w:lang w:val="it-IT"/>
            </w:rPr>
            <w:t xml:space="preserve">Etiam aliquet eu mi quis lacinia. Ut fermentum a magna ut eleifend. Integer convallis suscipit ante eu varius. Morbi a purus dolor. Suspendisse </w:t>
          </w:r>
          <w:r w:rsidRPr="006C5465">
            <w:rPr>
              <w:lang w:val="it-IT"/>
            </w:rPr>
            <w:t>sit amet ipsum finibus justo viverra blandit. Ut congue quis tortor eget sodales.</w:t>
          </w:r>
        </w:p>
        <w:p w:rsidR="00D8440F" w:rsidRPr="006C5465" w:rsidRDefault="009E1232" w:rsidP="005C1AA1">
          <w:pPr>
            <w:rPr>
              <w:lang w:val="it-IT"/>
            </w:rPr>
          </w:pPr>
          <w:r w:rsidRPr="006C5465">
            <w:rPr>
              <w:lang w:val="it-IT"/>
            </w:rPr>
            <w:t xml:space="preserve">Nulla a erat eget nunc hendrerit ultrices eu nec nulla. Donec viverra leo aliquet, auctor quam id, convallis orci. Sed in molestie est. </w:t>
          </w:r>
        </w:p>
        <w:p w:rsidR="00D8440F" w:rsidRPr="005D573E" w:rsidRDefault="009E1232" w:rsidP="005C1AA1">
          <w:r w:rsidRPr="005D573E">
            <w:t>Cras ornare turpis at ligula posuere,</w:t>
          </w:r>
          <w:r w:rsidRPr="005D573E">
            <w:t xml:space="preserve"> sit amet accumsan neque lobortis. Maecenas mattis risus ligula, sed ullamcorper nunc efficitur sed. </w:t>
          </w:r>
        </w:p>
        <w:p w:rsidR="00D8440F" w:rsidRPr="006C5465" w:rsidRDefault="009E1232" w:rsidP="005C1AA1">
          <w:pPr>
            <w:rPr>
              <w:lang w:val="it-IT"/>
            </w:rPr>
          </w:pPr>
          <w:r w:rsidRPr="005D573E">
            <w:t xml:space="preserve">Lorem ipsum dolor sit amet, consectetur adipiscing elit. </w:t>
          </w:r>
          <w:r w:rsidRPr="006C5465">
            <w:rPr>
              <w:lang w:val="it-IT"/>
            </w:rPr>
            <w:t>Etiam aliquet eu mi quis lacinia. Ut fermentum a magna ut eleifend. Integer convallis suscipit an</w:t>
          </w:r>
          <w:r w:rsidRPr="006C5465">
            <w:rPr>
              <w:lang w:val="it-IT"/>
            </w:rPr>
            <w:t xml:space="preserve">te eu varius. Morbi a purus dolor. Suspendisse sit amet ipsum finibus justo viverra blandit. Ut congue quis tortor eget sodales. </w:t>
          </w:r>
        </w:p>
        <w:p w:rsidR="00000000" w:rsidRDefault="009E1232">
          <w:pPr>
            <w:pStyle w:val="9F849BECFD7043A286A623ED69A5901F"/>
          </w:pPr>
          <w:r w:rsidRPr="006C5465">
            <w:rPr>
              <w:lang w:val="it-IT"/>
            </w:rPr>
            <w:t xml:space="preserve">Nulla a erat eget nunc hendrerit ultrices eu nec nulla. </w:t>
          </w:r>
          <w:r w:rsidRPr="005D573E">
            <w:t>Donec viverra leo aliquet, auctor , auctor quam id, convallis orci.</w:t>
          </w:r>
        </w:p>
      </w:docPartBody>
    </w:docPart>
    <w:docPart>
      <w:docPartPr>
        <w:name w:val="334C54FA8ABD498798E4B741ECB586C4"/>
        <w:category>
          <w:name w:val="General"/>
          <w:gallery w:val="placeholder"/>
        </w:category>
        <w:types>
          <w:type w:val="bbPlcHdr"/>
        </w:types>
        <w:behaviors>
          <w:behavior w:val="content"/>
        </w:behaviors>
        <w:guid w:val="{BE82262E-3AF8-4AEF-A183-D49346D65A3A}"/>
      </w:docPartPr>
      <w:docPartBody>
        <w:p w:rsidR="00000000" w:rsidRDefault="009E1232">
          <w:pPr>
            <w:pStyle w:val="334C54FA8ABD498798E4B741ECB586C4"/>
          </w:pPr>
          <w:r w:rsidRPr="008D479C">
            <w:t xml:space="preserve">Lorem ipsum dolor sit amet, consectetur adipiscing elit. </w:t>
          </w:r>
          <w:r w:rsidRPr="00114786">
            <w:rPr>
              <w:lang w:val="it-IT"/>
            </w:rPr>
            <w:t xml:space="preserve">Etiam aliquet eu mi quis lacinia. Ut fermentum a magna ut eleifend. </w:t>
          </w:r>
          <w:r w:rsidRPr="008D479C">
            <w:t>Integer convallis suscipit ante eu varius.</w:t>
          </w:r>
        </w:p>
      </w:docPartBody>
    </w:docPart>
    <w:docPart>
      <w:docPartPr>
        <w:name w:val="6DA4001A590949D2AE05C02BA0E37C9F"/>
        <w:category>
          <w:name w:val="General"/>
          <w:gallery w:val="placeholder"/>
        </w:category>
        <w:types>
          <w:type w:val="bbPlcHdr"/>
        </w:types>
        <w:behaviors>
          <w:behavior w:val="content"/>
        </w:behaviors>
        <w:guid w:val="{ED1A71B0-F7E6-409A-8FFD-2634F431A636}"/>
      </w:docPartPr>
      <w:docPartBody>
        <w:p w:rsidR="00000000" w:rsidRDefault="009E1232">
          <w:pPr>
            <w:pStyle w:val="6DA4001A590949D2AE05C02BA0E37C9F"/>
          </w:pPr>
          <w:r w:rsidRPr="00114786">
            <w:rPr>
              <w:lang w:val="it-IT"/>
            </w:rPr>
            <w:t>Nulla a erat eget nunc hendrerit ultrices eu nec nulla. Donec viv</w:t>
          </w:r>
          <w:r w:rsidRPr="00114786">
            <w:rPr>
              <w:lang w:val="it-IT"/>
            </w:rPr>
            <w:t xml:space="preserve">erra leo aliquet, auctor quam id, convallis orci. Sed in molestie est. </w:t>
          </w:r>
          <w:r w:rsidRPr="008D479C">
            <w:t>Cras ornare turpis at ligula posuer.</w:t>
          </w:r>
        </w:p>
      </w:docPartBody>
    </w:docPart>
    <w:docPart>
      <w:docPartPr>
        <w:name w:val="940F8FB06B254DD79F3FF42438AD3195"/>
        <w:category>
          <w:name w:val="General"/>
          <w:gallery w:val="placeholder"/>
        </w:category>
        <w:types>
          <w:type w:val="bbPlcHdr"/>
        </w:types>
        <w:behaviors>
          <w:behavior w:val="content"/>
        </w:behaviors>
        <w:guid w:val="{0A647DF5-F174-48D4-B6F6-02F34455FCBA}"/>
      </w:docPartPr>
      <w:docPartBody>
        <w:p w:rsidR="00000000" w:rsidRDefault="009E1232">
          <w:pPr>
            <w:pStyle w:val="940F8FB06B254DD79F3FF42438AD3195"/>
          </w:pPr>
          <w:r w:rsidRPr="006C5465">
            <w:t>Story blurb goes here, vestibulum faucibus nulla eu est, vestibulum faucibus.</w:t>
          </w:r>
        </w:p>
      </w:docPartBody>
    </w:docPart>
    <w:docPart>
      <w:docPartPr>
        <w:name w:val="7940322871E449B984E51D95F25A9AA0"/>
        <w:category>
          <w:name w:val="General"/>
          <w:gallery w:val="placeholder"/>
        </w:category>
        <w:types>
          <w:type w:val="bbPlcHdr"/>
        </w:types>
        <w:behaviors>
          <w:behavior w:val="content"/>
        </w:behaviors>
        <w:guid w:val="{36F9F773-88B4-40FC-B7AD-62DCE1466D4A}"/>
      </w:docPartPr>
      <w:docPartBody>
        <w:p w:rsidR="00000000" w:rsidRDefault="009E1232">
          <w:pPr>
            <w:pStyle w:val="7940322871E449B984E51D95F25A9AA0"/>
          </w:pPr>
          <w:r w:rsidRPr="008D479C">
            <w:t xml:space="preserve">Lorem ipsum dolor sit amet, consectetur adipiscing elit. </w:t>
          </w:r>
          <w:r w:rsidRPr="00114786">
            <w:rPr>
              <w:lang w:val="it-IT"/>
            </w:rPr>
            <w:t xml:space="preserve">Etiam aliquet eu mi quis lacinia. Ut fermentum a magna ut eleifend. </w:t>
          </w:r>
          <w:r w:rsidRPr="008D479C">
            <w:t>Integer convallis.</w:t>
          </w:r>
        </w:p>
      </w:docPartBody>
    </w:docPart>
    <w:docPart>
      <w:docPartPr>
        <w:name w:val="E50AC78B1086426DBA26C47F8E40E8DA"/>
        <w:category>
          <w:name w:val="General"/>
          <w:gallery w:val="placeholder"/>
        </w:category>
        <w:types>
          <w:type w:val="bbPlcHdr"/>
        </w:types>
        <w:behaviors>
          <w:behavior w:val="content"/>
        </w:behaviors>
        <w:guid w:val="{516AA69D-D1B7-4621-BAB8-A13B9A016603}"/>
      </w:docPartPr>
      <w:docPartBody>
        <w:p w:rsidR="00000000" w:rsidRDefault="009E1232">
          <w:pPr>
            <w:pStyle w:val="E50AC78B1086426DBA26C47F8E40E8DA"/>
          </w:pPr>
          <w:r w:rsidRPr="00DD1D2A">
            <w:t>Story Italic Headline Option</w:t>
          </w:r>
        </w:p>
      </w:docPartBody>
    </w:docPart>
    <w:docPart>
      <w:docPartPr>
        <w:name w:val="C2CFDC6CBA774686AB0906137CB05929"/>
        <w:category>
          <w:name w:val="General"/>
          <w:gallery w:val="placeholder"/>
        </w:category>
        <w:types>
          <w:type w:val="bbPlcHdr"/>
        </w:types>
        <w:behaviors>
          <w:behavior w:val="content"/>
        </w:behaviors>
        <w:guid w:val="{F85E9FB5-D4C9-46F8-83C1-A8626B83851B}"/>
      </w:docPartPr>
      <w:docPartBody>
        <w:p w:rsidR="00000000" w:rsidRDefault="009E1232">
          <w:pPr>
            <w:pStyle w:val="C2CFDC6CBA774686AB0906137CB05929"/>
          </w:pPr>
          <w:r w:rsidRPr="00114786">
            <w:rPr>
              <w:lang w:val="it-IT"/>
            </w:rPr>
            <w:t xml:space="preserve">Donec sed malesuada orci. Vestibulum faucibus nulla eu est venenatis egestas. Mauris congue dolor et dolor commodo gravida. </w:t>
          </w:r>
          <w:r w:rsidRPr="00114786">
            <w:rPr>
              <w:lang w:val="it-IT"/>
            </w:rPr>
            <w:t>Fusce eu suscipit lacus.</w:t>
          </w:r>
        </w:p>
      </w:docPartBody>
    </w:docPart>
    <w:docPart>
      <w:docPartPr>
        <w:name w:val="9B75CF5D8837489CBFE7DFAFA68ED920"/>
        <w:category>
          <w:name w:val="General"/>
          <w:gallery w:val="placeholder"/>
        </w:category>
        <w:types>
          <w:type w:val="bbPlcHdr"/>
        </w:types>
        <w:behaviors>
          <w:behavior w:val="content"/>
        </w:behaviors>
        <w:guid w:val="{C363DCD2-8B5A-4E2B-832D-C7AB5F5A6B93}"/>
      </w:docPartPr>
      <w:docPartBody>
        <w:p w:rsidR="00000000" w:rsidRDefault="009E1232">
          <w:pPr>
            <w:pStyle w:val="9B75CF5D8837489CBFE7DFAFA68ED920"/>
          </w:pPr>
          <w:r w:rsidRPr="00114786">
            <w:t>Mirjam Nilsson</w:t>
          </w:r>
        </w:p>
      </w:docPartBody>
    </w:docPart>
    <w:docPart>
      <w:docPartPr>
        <w:name w:val="7D59E90891664B1885B207220B5A2E0C"/>
        <w:category>
          <w:name w:val="General"/>
          <w:gallery w:val="placeholder"/>
        </w:category>
        <w:types>
          <w:type w:val="bbPlcHdr"/>
        </w:types>
        <w:behaviors>
          <w:behavior w:val="content"/>
        </w:behaviors>
        <w:guid w:val="{8B32A292-C64A-47D4-AD3D-52490607351B}"/>
      </w:docPartPr>
      <w:docPartBody>
        <w:p w:rsidR="00000000" w:rsidRDefault="009E1232">
          <w:pPr>
            <w:pStyle w:val="7D59E90891664B1885B207220B5A2E0C"/>
          </w:pPr>
          <w:r w:rsidRPr="00114786">
            <w:rPr>
              <w:lang w:val="it-IT"/>
            </w:rPr>
            <w:t xml:space="preserve">Donec sed malesuada orci. Vestibulum faucibus nulla eu est venenatis egestas. Mauris congue dolor et dolor commodo gravida. Fusce eu suscipit lacus, id egestas nisi. Ut nec dapibus sapien, id cursus risus. </w:t>
          </w:r>
          <w:r w:rsidRPr="008D479C">
            <w:t>Null</w:t>
          </w:r>
          <w:r w:rsidRPr="008D479C">
            <w:t xml:space="preserve">am porttitor, mauris sit amet laoreet ultricies, nulla nibh iaculis tortor, eu congue nisi justo in lorem. </w:t>
          </w:r>
          <w:r w:rsidRPr="00114786">
            <w:rPr>
              <w:lang w:val="it-IT"/>
            </w:rPr>
            <w:t>Pellentesque vel congue ante. Suspendisse pretium sem est, a tincidunt nunc dictum a. In mattis arcu dui, non pretium risus convallis quis. Morbi orn</w:t>
          </w:r>
          <w:r w:rsidRPr="00114786">
            <w:rPr>
              <w:lang w:val="it-IT"/>
            </w:rPr>
            <w:t xml:space="preserve">are condimentum pharetra. Vestibulum vitae posuere risus, at viverra metus. </w:t>
          </w:r>
          <w:r w:rsidRPr="008D479C">
            <w:t>Quisque congue, ligula at vulputate blandit, urna ante cursus ligula, bibendum blandit velit nunc nec felis.</w:t>
          </w:r>
        </w:p>
      </w:docPartBody>
    </w:docPart>
    <w:docPart>
      <w:docPartPr>
        <w:name w:val="670069429D134B9FB384921FBE55C7C1"/>
        <w:category>
          <w:name w:val="General"/>
          <w:gallery w:val="placeholder"/>
        </w:category>
        <w:types>
          <w:type w:val="bbPlcHdr"/>
        </w:types>
        <w:behaviors>
          <w:behavior w:val="content"/>
        </w:behaviors>
        <w:guid w:val="{A4B1445B-8C90-488C-9D6D-D3B5204C644D}"/>
      </w:docPartPr>
      <w:docPartBody>
        <w:p w:rsidR="00000000" w:rsidRDefault="009E1232">
          <w:pPr>
            <w:pStyle w:val="670069429D134B9FB384921FBE55C7C1"/>
          </w:pPr>
          <w:r w:rsidRPr="00114786">
            <w:rPr>
              <w:lang w:val="it-IT"/>
            </w:rPr>
            <w:t xml:space="preserve">Donec sed malesuada orci. Vestibulum faucibus nulla eu est venenatis </w:t>
          </w:r>
          <w:r w:rsidRPr="00114786">
            <w:rPr>
              <w:lang w:val="it-IT"/>
            </w:rPr>
            <w:t xml:space="preserve">egestas. Mauris congue dolor et dolor commodo gravida. Fusce eu suscipit lacus, id egestas nisi. Ut nec dapibus sapien, id cursus risus. </w:t>
          </w:r>
          <w:r w:rsidRPr="008D479C">
            <w:t xml:space="preserve">Nullam porttitor, mauris sit amet laoreet ultricies, nulla nibh iaculis tortor, eu congue nisi justo in lorem. </w:t>
          </w:r>
          <w:r w:rsidRPr="00114786">
            <w:rPr>
              <w:lang w:val="it-IT"/>
            </w:rPr>
            <w:t>Pellente</w:t>
          </w:r>
          <w:r w:rsidRPr="00114786">
            <w:rPr>
              <w:lang w:val="it-IT"/>
            </w:rPr>
            <w:t xml:space="preserve">sque vel congue ante. Suspendisse pretium sem est, a tincidunt nunc dictum a. In mattis arcu dui, non pretium risus convallis quis. Morbi ornare condimentum pharetra. Vestibulum vitae posuere risus, at viverra metus. </w:t>
          </w:r>
          <w:r w:rsidRPr="008D479C">
            <w:t>Quisque congue, ligula at vulputate bla</w:t>
          </w:r>
          <w:r w:rsidRPr="008D479C">
            <w:t>ndit, urna ante cursus ligula, bibendum blandit velit.</w:t>
          </w:r>
        </w:p>
      </w:docPartBody>
    </w:docPart>
    <w:docPart>
      <w:docPartPr>
        <w:name w:val="390BCB06D0F543DA89A01E30F474FBB8"/>
        <w:category>
          <w:name w:val="General"/>
          <w:gallery w:val="placeholder"/>
        </w:category>
        <w:types>
          <w:type w:val="bbPlcHdr"/>
        </w:types>
        <w:behaviors>
          <w:behavior w:val="content"/>
        </w:behaviors>
        <w:guid w:val="{A6B8F6CC-6C87-43EB-B171-80F97C945CDC}"/>
      </w:docPartPr>
      <w:docPartBody>
        <w:p w:rsidR="00000000" w:rsidRDefault="009E1232">
          <w:pPr>
            <w:pStyle w:val="390BCB06D0F543DA89A01E30F474FBB8"/>
          </w:pPr>
          <w:r w:rsidRPr="002F1824">
            <w:t>A CREATIVE HEADLINE LOREM IPSUM</w:t>
          </w:r>
        </w:p>
      </w:docPartBody>
    </w:docPart>
    <w:docPart>
      <w:docPartPr>
        <w:name w:val="3027CBB535014A40B110AF887EE5B3F7"/>
        <w:category>
          <w:name w:val="General"/>
          <w:gallery w:val="placeholder"/>
        </w:category>
        <w:types>
          <w:type w:val="bbPlcHdr"/>
        </w:types>
        <w:behaviors>
          <w:behavior w:val="content"/>
        </w:behaviors>
        <w:guid w:val="{0266CA85-ED2C-404E-A9FE-5D992446FB2F}"/>
      </w:docPartPr>
      <w:docPartBody>
        <w:p w:rsidR="00000000" w:rsidRDefault="009E1232">
          <w:pPr>
            <w:pStyle w:val="3027CBB535014A40B110AF887EE5B3F7"/>
          </w:pPr>
          <w:r w:rsidRPr="00114786">
            <w:rPr>
              <w:lang w:val="it-IT"/>
            </w:rPr>
            <w:t>Vestibulum faucibus nulla eu est venenatis egestas. Mauris congue dolor et dolor commodo gravida.</w:t>
          </w:r>
        </w:p>
      </w:docPartBody>
    </w:docPart>
    <w:docPart>
      <w:docPartPr>
        <w:name w:val="F58AC105C04347179653F9EF3126D411"/>
        <w:category>
          <w:name w:val="General"/>
          <w:gallery w:val="placeholder"/>
        </w:category>
        <w:types>
          <w:type w:val="bbPlcHdr"/>
        </w:types>
        <w:behaviors>
          <w:behavior w:val="content"/>
        </w:behaviors>
        <w:guid w:val="{1A018AE3-4C07-4A1D-B1AF-DEEF64E80335}"/>
      </w:docPartPr>
      <w:docPartBody>
        <w:p w:rsidR="00000000" w:rsidRDefault="009E1232">
          <w:pPr>
            <w:pStyle w:val="F58AC105C04347179653F9EF3126D411"/>
          </w:pPr>
          <w:r w:rsidRPr="002F1824">
            <w:t>Written by Mirjam Nilsson</w:t>
          </w:r>
        </w:p>
      </w:docPartBody>
    </w:docPart>
    <w:docPart>
      <w:docPartPr>
        <w:name w:val="DCA7835B29BE49679452611B920FB3A9"/>
        <w:category>
          <w:name w:val="General"/>
          <w:gallery w:val="placeholder"/>
        </w:category>
        <w:types>
          <w:type w:val="bbPlcHdr"/>
        </w:types>
        <w:behaviors>
          <w:behavior w:val="content"/>
        </w:behaviors>
        <w:guid w:val="{5FBC1420-DB42-4F17-A287-BE593FFE4A7D}"/>
      </w:docPartPr>
      <w:docPartBody>
        <w:p w:rsidR="00000000" w:rsidRDefault="009E1232">
          <w:pPr>
            <w:pStyle w:val="DCA7835B29BE49679452611B920FB3A9"/>
          </w:pPr>
          <w:r w:rsidRPr="00916669">
            <w:t xml:space="preserve">Lorem ipsum dolor sit amet, consectetur adipiscing elit. </w:t>
          </w:r>
          <w:r w:rsidRPr="00114786">
            <w:rPr>
              <w:lang w:val="it-IT"/>
            </w:rPr>
            <w:t>Etiam aliquet eu mi quis lacinia. Donec gui verso viverra leo aliquet, gui verso aliquet, auctor.</w:t>
          </w:r>
        </w:p>
      </w:docPartBody>
    </w:docPart>
    <w:docPart>
      <w:docPartPr>
        <w:name w:val="C39A558749F34614AE98E463B49388C9"/>
        <w:category>
          <w:name w:val="General"/>
          <w:gallery w:val="placeholder"/>
        </w:category>
        <w:types>
          <w:type w:val="bbPlcHdr"/>
        </w:types>
        <w:behaviors>
          <w:behavior w:val="content"/>
        </w:behaviors>
        <w:guid w:val="{430B3D66-98AB-4538-ACB6-50FD040FBD41}"/>
      </w:docPartPr>
      <w:docPartBody>
        <w:p w:rsidR="00000000" w:rsidRDefault="009E1232">
          <w:pPr>
            <w:pStyle w:val="C39A558749F34614AE98E463B49388C9"/>
          </w:pPr>
          <w:r w:rsidRPr="00114786">
            <w:rPr>
              <w:lang w:val="it-IT"/>
            </w:rPr>
            <w:t>Nulla a erat eget nunc hendrerit ultrices eu nec nulla.  Donec gui verso viverra leo aliquet, aucto</w:t>
          </w:r>
          <w:r w:rsidRPr="00114786">
            <w:rPr>
              <w:lang w:val="it-IT"/>
            </w:rPr>
            <w:t xml:space="preserve">r quam id, convallis orci. </w:t>
          </w:r>
          <w:r w:rsidRPr="00916669">
            <w:t>Sed in molestie est.</w:t>
          </w:r>
        </w:p>
      </w:docPartBody>
    </w:docPart>
    <w:docPart>
      <w:docPartPr>
        <w:name w:val="BF5711A863FF456DB4750C728A94E02E"/>
        <w:category>
          <w:name w:val="General"/>
          <w:gallery w:val="placeholder"/>
        </w:category>
        <w:types>
          <w:type w:val="bbPlcHdr"/>
        </w:types>
        <w:behaviors>
          <w:behavior w:val="content"/>
        </w:behaviors>
        <w:guid w:val="{0CEDC401-B347-4875-B357-73AA899FE6F6}"/>
      </w:docPartPr>
      <w:docPartBody>
        <w:p w:rsidR="00000000" w:rsidRDefault="009E1232">
          <w:pPr>
            <w:pStyle w:val="BF5711A863FF456DB4750C728A94E02E"/>
          </w:pPr>
          <w:r w:rsidRPr="00916669">
            <w:t>Continues on P3</w:t>
          </w:r>
        </w:p>
      </w:docPartBody>
    </w:docPart>
    <w:docPart>
      <w:docPartPr>
        <w:name w:val="F5C1EEECA7FA4682A7A4782C83D6D424"/>
        <w:category>
          <w:name w:val="General"/>
          <w:gallery w:val="placeholder"/>
        </w:category>
        <w:types>
          <w:type w:val="bbPlcHdr"/>
        </w:types>
        <w:behaviors>
          <w:behavior w:val="content"/>
        </w:behaviors>
        <w:guid w:val="{8DAB75EF-329F-4C95-915D-7C786A2DF9EA}"/>
      </w:docPartPr>
      <w:docPartBody>
        <w:p w:rsidR="00000000" w:rsidRDefault="009E1232">
          <w:pPr>
            <w:pStyle w:val="F5C1EEECA7FA4682A7A4782C83D6D424"/>
          </w:pPr>
          <w:r w:rsidRPr="004D61E0">
            <w:t>Second Page Headline</w:t>
          </w:r>
        </w:p>
      </w:docPartBody>
    </w:docPart>
    <w:docPart>
      <w:docPartPr>
        <w:name w:val="816BFD57FF9A4998933A8A0B4FCFFCB2"/>
        <w:category>
          <w:name w:val="General"/>
          <w:gallery w:val="placeholder"/>
        </w:category>
        <w:types>
          <w:type w:val="bbPlcHdr"/>
        </w:types>
        <w:behaviors>
          <w:behavior w:val="content"/>
        </w:behaviors>
        <w:guid w:val="{245CCE8A-BACC-450B-88FC-AED72E6C25ED}"/>
      </w:docPartPr>
      <w:docPartBody>
        <w:p w:rsidR="00000000" w:rsidRDefault="009E1232">
          <w:pPr>
            <w:pStyle w:val="816BFD57FF9A4998933A8A0B4FCFFCB2"/>
          </w:pPr>
          <w:r w:rsidRPr="004D61E0">
            <w:rPr>
              <w:rStyle w:val="PlaceholderText"/>
              <w:color w:val="FFFFFF" w:themeColor="background1"/>
            </w:rPr>
            <w:t>Written by Mirjam Nilsson</w:t>
          </w:r>
        </w:p>
      </w:docPartBody>
    </w:docPart>
    <w:docPart>
      <w:docPartPr>
        <w:name w:val="A0D56D58A8274E3CAD618504FB0BD2BD"/>
        <w:category>
          <w:name w:val="General"/>
          <w:gallery w:val="placeholder"/>
        </w:category>
        <w:types>
          <w:type w:val="bbPlcHdr"/>
        </w:types>
        <w:behaviors>
          <w:behavior w:val="content"/>
        </w:behaviors>
        <w:guid w:val="{80E3A8BC-BFAF-4725-B544-95AAE9A7066E}"/>
      </w:docPartPr>
      <w:docPartBody>
        <w:p w:rsidR="00000000" w:rsidRDefault="009E1232">
          <w:pPr>
            <w:pStyle w:val="A0D56D58A8274E3CAD618504FB0BD2BD"/>
          </w:pPr>
          <w:r w:rsidRPr="004D61E0">
            <w:t>Main story blurb goes here, vestibulum faucibus nulla eu est,</w:t>
          </w:r>
        </w:p>
      </w:docPartBody>
    </w:docPart>
    <w:docPart>
      <w:docPartPr>
        <w:name w:val="7AF1198DDA21459B95F9AC3C3BCA6C10"/>
        <w:category>
          <w:name w:val="General"/>
          <w:gallery w:val="placeholder"/>
        </w:category>
        <w:types>
          <w:type w:val="bbPlcHdr"/>
        </w:types>
        <w:behaviors>
          <w:behavior w:val="content"/>
        </w:behaviors>
        <w:guid w:val="{126CF465-7D10-480A-92AF-4CBC1860E59F}"/>
      </w:docPartPr>
      <w:docPartBody>
        <w:p w:rsidR="00D8440F" w:rsidRPr="00114786" w:rsidRDefault="009E1232" w:rsidP="004D61E0">
          <w:pPr>
            <w:rPr>
              <w:lang w:val="it-IT"/>
            </w:rPr>
          </w:pPr>
          <w:r w:rsidRPr="004D61E0">
            <w:t xml:space="preserve">Lorem ipsum dolor sit amet, consectetur adipiscing elit. </w:t>
          </w:r>
          <w:r w:rsidRPr="00114786">
            <w:rPr>
              <w:lang w:val="it-IT"/>
            </w:rPr>
            <w:t>Etiam aliquet eu mi quis lacinia. Ut fermentum a magna ut eleifend. Integer convallis suscipit ante eu varius. Morbi a purus dolor. Suspendisse sit amet ipsum finibus justo viverra blandit. Ut congue</w:t>
          </w:r>
          <w:r w:rsidRPr="00114786">
            <w:rPr>
              <w:lang w:val="it-IT"/>
            </w:rPr>
            <w:t xml:space="preserve"> quis tortor eget sodales. </w:t>
          </w:r>
        </w:p>
        <w:p w:rsidR="00D8440F" w:rsidRPr="00114786" w:rsidRDefault="009E1232" w:rsidP="004D61E0">
          <w:pPr>
            <w:rPr>
              <w:lang w:val="it-IT"/>
            </w:rPr>
          </w:pPr>
          <w:r w:rsidRPr="00114786">
            <w:rPr>
              <w:lang w:val="it-IT"/>
            </w:rPr>
            <w:t xml:space="preserve">Nulla a erat eget nunc hendrerit ultrices eu nec nulla. Donec viverra leo aliquet, auctor quam id, convallis orci. </w:t>
          </w:r>
        </w:p>
        <w:p w:rsidR="00D8440F" w:rsidRPr="004D61E0" w:rsidRDefault="009E1232" w:rsidP="004D61E0">
          <w:r w:rsidRPr="00114786">
            <w:rPr>
              <w:lang w:val="it-IT"/>
            </w:rPr>
            <w:t xml:space="preserve">Sed in molestie est. </w:t>
          </w:r>
          <w:r w:rsidRPr="004D61E0">
            <w:t>Cras ornare turpis at ligula posuere, sit amet accumsan neque lobortis. Maecenas mattis ris</w:t>
          </w:r>
          <w:r w:rsidRPr="004D61E0">
            <w:t xml:space="preserve">us ligula, sed ullamcorper nunc efficitur sed. </w:t>
          </w:r>
        </w:p>
        <w:p w:rsidR="00D8440F" w:rsidRPr="00114786" w:rsidRDefault="009E1232" w:rsidP="004D61E0">
          <w:pPr>
            <w:rPr>
              <w:lang w:val="it-IT"/>
            </w:rPr>
          </w:pPr>
          <w:r w:rsidRPr="004D61E0">
            <w:t xml:space="preserve">Lorem ipsum dolor sit amet, consectetur adipiscing elit. </w:t>
          </w:r>
          <w:r w:rsidRPr="00114786">
            <w:rPr>
              <w:lang w:val="it-IT"/>
            </w:rPr>
            <w:t xml:space="preserve">Etiam aliquet eu mi quis lacinia. Ut fermentum a magna ut eleifend. </w:t>
          </w:r>
        </w:p>
        <w:p w:rsidR="00D8440F" w:rsidRPr="00114786" w:rsidRDefault="009E1232" w:rsidP="004D61E0">
          <w:pPr>
            <w:rPr>
              <w:lang w:val="it-IT"/>
            </w:rPr>
          </w:pPr>
          <w:r w:rsidRPr="00114786">
            <w:rPr>
              <w:lang w:val="it-IT"/>
            </w:rPr>
            <w:t xml:space="preserve">Integer convallis suscipit ante eu varius. Morbi a purus dolor. Suspendisse sit amet ipsum finibus justo viverra blandit. Ut congue quis tortor eget sodales. </w:t>
          </w:r>
        </w:p>
        <w:p w:rsidR="00000000" w:rsidRDefault="009E1232">
          <w:pPr>
            <w:pStyle w:val="7AF1198DDA21459B95F9AC3C3BCA6C10"/>
          </w:pPr>
          <w:r w:rsidRPr="00114786">
            <w:rPr>
              <w:lang w:val="it-IT"/>
            </w:rPr>
            <w:t xml:space="preserve">Nulla a erat eget nunc hendrerit ultrices eu nec nulla. </w:t>
          </w:r>
          <w:r w:rsidRPr="004D61E0">
            <w:t xml:space="preserve">Donec viverra leo aliquet, auctor quam id, convallis orci. </w:t>
          </w:r>
        </w:p>
      </w:docPartBody>
    </w:docPart>
    <w:docPart>
      <w:docPartPr>
        <w:name w:val="C0984A4F8C954EFABE99AB26F0467C75"/>
        <w:category>
          <w:name w:val="General"/>
          <w:gallery w:val="placeholder"/>
        </w:category>
        <w:types>
          <w:type w:val="bbPlcHdr"/>
        </w:types>
        <w:behaviors>
          <w:behavior w:val="content"/>
        </w:behaviors>
        <w:guid w:val="{BC4C8518-93E8-4705-8BBC-986B015EF3C3}"/>
      </w:docPartPr>
      <w:docPartBody>
        <w:p w:rsidR="00000000" w:rsidRDefault="009E1232">
          <w:pPr>
            <w:pStyle w:val="C0984A4F8C954EFABE99AB26F0467C75"/>
          </w:pPr>
          <w:r w:rsidRPr="004D61E0">
            <w:t xml:space="preserve">Lorem ipsum dolor sit amet, consectetur adipiscing elit. </w:t>
          </w:r>
          <w:r w:rsidRPr="00114786">
            <w:rPr>
              <w:lang w:val="it-IT"/>
            </w:rPr>
            <w:t xml:space="preserve">Etiam aliquet eu mi quis lacinia. Ut fermentum a magna ut eleifend. Integer convallis suscipit ante eu varius. Morbi a purus dolor. </w:t>
          </w:r>
          <w:r w:rsidRPr="004D61E0">
            <w:t>Suspe</w:t>
          </w:r>
          <w:r w:rsidRPr="004D61E0">
            <w:t>ndisse sit amet ipsum finibus justo.</w:t>
          </w:r>
        </w:p>
      </w:docPartBody>
    </w:docPart>
    <w:docPart>
      <w:docPartPr>
        <w:name w:val="FB2FE5AF0F63458C9A942CC517EA60A0"/>
        <w:category>
          <w:name w:val="General"/>
          <w:gallery w:val="placeholder"/>
        </w:category>
        <w:types>
          <w:type w:val="bbPlcHdr"/>
        </w:types>
        <w:behaviors>
          <w:behavior w:val="content"/>
        </w:behaviors>
        <w:guid w:val="{19E70D98-E17C-4E6A-9188-7B9238560E2F}"/>
      </w:docPartPr>
      <w:docPartBody>
        <w:p w:rsidR="00D8440F" w:rsidRPr="00114786" w:rsidRDefault="009E1232" w:rsidP="004D61E0">
          <w:pPr>
            <w:rPr>
              <w:lang w:val="it-IT"/>
            </w:rPr>
          </w:pPr>
          <w:r w:rsidRPr="004D61E0">
            <w:t xml:space="preserve">Lorem ipsum dolor sit amet, consectetur adipiscing elit. </w:t>
          </w:r>
          <w:r w:rsidRPr="00114786">
            <w:rPr>
              <w:lang w:val="it-IT"/>
            </w:rPr>
            <w:t>Etiam aliquet eu mi quis lacinia. Ut fermentum a magna ut eleifend. Integer convallis suscipit ante eu varius. Morbi a purus dolor. Suspendi</w:t>
          </w:r>
          <w:r w:rsidRPr="00114786">
            <w:rPr>
              <w:lang w:val="it-IT"/>
            </w:rPr>
            <w:t xml:space="preserve">sse sit amet ipsum finibus justo viverra blandit. Ut congue quis tortor eget sodales. </w:t>
          </w:r>
        </w:p>
        <w:p w:rsidR="00000000" w:rsidRDefault="009E1232">
          <w:pPr>
            <w:pStyle w:val="FB2FE5AF0F63458C9A942CC517EA60A0"/>
          </w:pPr>
          <w:r w:rsidRPr="00114786">
            <w:rPr>
              <w:lang w:val="it-IT"/>
            </w:rPr>
            <w:t xml:space="preserve">Nulla a erat eget nunc hendrerit ultrices eu nec nulla. Donec viverra leo aliquet, auctor quam id, convallis orci. Sed in molestie est. </w:t>
          </w:r>
          <w:r w:rsidRPr="004D61E0">
            <w:t>Cras ornare turpis at ligula posu</w:t>
          </w:r>
          <w:r w:rsidRPr="004D61E0">
            <w:t>ere, sit amet accumsan neque lobortis. Maecenas mattis risus ligula, sed ullamcorper nunc efficitur sed.</w:t>
          </w:r>
        </w:p>
      </w:docPartBody>
    </w:docPart>
    <w:docPart>
      <w:docPartPr>
        <w:name w:val="8F2BB0EE1D4841C6BB599DC6A6BC12ED"/>
        <w:category>
          <w:name w:val="General"/>
          <w:gallery w:val="placeholder"/>
        </w:category>
        <w:types>
          <w:type w:val="bbPlcHdr"/>
        </w:types>
        <w:behaviors>
          <w:behavior w:val="content"/>
        </w:behaviors>
        <w:guid w:val="{BCD74633-6211-4B7B-B48A-E54CFBFD2C9D}"/>
      </w:docPartPr>
      <w:docPartBody>
        <w:p w:rsidR="00000000" w:rsidRDefault="009E1232">
          <w:pPr>
            <w:pStyle w:val="8F2BB0EE1D4841C6BB599DC6A6BC12ED"/>
          </w:pPr>
          <w:r w:rsidRPr="00114786">
            <w:rPr>
              <w:lang w:val="it-IT"/>
            </w:rPr>
            <w:t>“Donec sed malesuada orci. Vestibulum faucibus nulla eu est venenatis egestas.”</w:t>
          </w:r>
        </w:p>
      </w:docPartBody>
    </w:docPart>
    <w:docPart>
      <w:docPartPr>
        <w:name w:val="C1E490E551B8481FA723B64B68D45281"/>
        <w:category>
          <w:name w:val="General"/>
          <w:gallery w:val="placeholder"/>
        </w:category>
        <w:types>
          <w:type w:val="bbPlcHdr"/>
        </w:types>
        <w:behaviors>
          <w:behavior w:val="content"/>
        </w:behaviors>
        <w:guid w:val="{B12ADE41-C210-4B08-A738-2CA71DD9CD02}"/>
      </w:docPartPr>
      <w:docPartBody>
        <w:p w:rsidR="00000000" w:rsidRDefault="009E1232">
          <w:pPr>
            <w:pStyle w:val="C1E490E551B8481FA723B64B68D45281"/>
          </w:pPr>
          <w:r w:rsidRPr="004D61E0">
            <w:t>Mirjam Nilsson, Chief Financial Officer at VanArsdel, Ltd.</w:t>
          </w:r>
        </w:p>
      </w:docPartBody>
    </w:docPart>
    <w:docPart>
      <w:docPartPr>
        <w:name w:val="E530F112C9EC461D91B97F78F17630BA"/>
        <w:category>
          <w:name w:val="General"/>
          <w:gallery w:val="placeholder"/>
        </w:category>
        <w:types>
          <w:type w:val="bbPlcHdr"/>
        </w:types>
        <w:behaviors>
          <w:behavior w:val="content"/>
        </w:behaviors>
        <w:guid w:val="{FA84D247-3AFF-41CF-A1B4-0AFC94CC5103}"/>
      </w:docPartPr>
      <w:docPartBody>
        <w:p w:rsidR="00000000" w:rsidRDefault="009E1232">
          <w:pPr>
            <w:pStyle w:val="E530F112C9EC461D91B97F78F17630BA"/>
          </w:pPr>
          <w:r w:rsidRPr="00114786">
            <w:rPr>
              <w:lang w:val="it-IT"/>
            </w:rPr>
            <w:t>Nulla a erat eget nunc hendrerit ultrices eu nec nulla. Donec viverra leo aliquet, auctor quam id, convallis orci. Sed in molestie est. Ut congue quis tortor eget sodales. Nulla a erat eget nunc hendrerit ultrices eu nec nulla. Donec viverra leo aliquet.</w:t>
          </w:r>
        </w:p>
      </w:docPartBody>
    </w:docPart>
    <w:docPart>
      <w:docPartPr>
        <w:name w:val="12647EAEEE2A472DA9669259C307834D"/>
        <w:category>
          <w:name w:val="General"/>
          <w:gallery w:val="placeholder"/>
        </w:category>
        <w:types>
          <w:type w:val="bbPlcHdr"/>
        </w:types>
        <w:behaviors>
          <w:behavior w:val="content"/>
        </w:behaviors>
        <w:guid w:val="{BA245062-81FA-4A40-BD6C-CC8CB4059D3E}"/>
      </w:docPartPr>
      <w:docPartBody>
        <w:p w:rsidR="00000000" w:rsidRDefault="009E1232">
          <w:pPr>
            <w:pStyle w:val="12647EAEEE2A472DA9669259C307834D"/>
          </w:pPr>
          <w:r w:rsidRPr="004D61E0">
            <w:t xml:space="preserve">Lorem ipsum dolor sit amet, consectetur adipiscing elit. </w:t>
          </w:r>
          <w:r w:rsidRPr="00114786">
            <w:rPr>
              <w:lang w:val="it-IT"/>
            </w:rPr>
            <w:t xml:space="preserve">Etiam aliquet eu mi quis lacinia. Ut fermentum a magna ut eleifend. </w:t>
          </w:r>
          <w:r w:rsidRPr="004D61E0">
            <w:t xml:space="preserve">Integer convallis suscipit ante eu varius. </w:t>
          </w:r>
        </w:p>
      </w:docPartBody>
    </w:docPart>
    <w:docPart>
      <w:docPartPr>
        <w:name w:val="64288666FAD64179A0CD365C3B0FB791"/>
        <w:category>
          <w:name w:val="General"/>
          <w:gallery w:val="placeholder"/>
        </w:category>
        <w:types>
          <w:type w:val="bbPlcHdr"/>
        </w:types>
        <w:behaviors>
          <w:behavior w:val="content"/>
        </w:behaviors>
        <w:guid w:val="{6DCB260A-45A0-447B-8F56-03E0706E88A6}"/>
      </w:docPartPr>
      <w:docPartBody>
        <w:p w:rsidR="00000000" w:rsidRDefault="009E1232">
          <w:pPr>
            <w:pStyle w:val="64288666FAD64179A0CD365C3B0FB791"/>
          </w:pPr>
          <w:r w:rsidRPr="00114786">
            <w:rPr>
              <w:lang w:val="it-IT"/>
            </w:rPr>
            <w:t xml:space="preserve">Nulla a erat eget nunc hendrerit ultrices eu nec nulla. Donec viverra leo aliquet, auctor quam id, convallis orci. Sed in molestie est. </w:t>
          </w:r>
          <w:r w:rsidRPr="004D61E0">
            <w:t>Cras ornare turpis at ligula posuer.</w:t>
          </w:r>
        </w:p>
      </w:docPartBody>
    </w:docPart>
    <w:docPart>
      <w:docPartPr>
        <w:name w:val="5A13F18E0DDE496D9405E2A665A9078B"/>
        <w:category>
          <w:name w:val="General"/>
          <w:gallery w:val="placeholder"/>
        </w:category>
        <w:types>
          <w:type w:val="bbPlcHdr"/>
        </w:types>
        <w:behaviors>
          <w:behavior w:val="content"/>
        </w:behaviors>
        <w:guid w:val="{7AC2892F-9323-40AE-BDF5-48192F766A83}"/>
      </w:docPartPr>
      <w:docPartBody>
        <w:p w:rsidR="00000000" w:rsidRDefault="009E1232">
          <w:pPr>
            <w:pStyle w:val="5A13F18E0DDE496D9405E2A665A9078B"/>
          </w:pPr>
          <w:r w:rsidRPr="005D573E">
            <w:t xml:space="preserve">The USD was stronger this week on account of  nulla a erat eget nunc hendrerit ultrices eu nec nulla. Donec viverra leo aliquet, auctor quam id, convallis orci. </w:t>
          </w:r>
        </w:p>
      </w:docPartBody>
    </w:docPart>
    <w:docPart>
      <w:docPartPr>
        <w:name w:val="896703E45CFD4B4DAEDC3DB854FB8C17"/>
        <w:category>
          <w:name w:val="General"/>
          <w:gallery w:val="placeholder"/>
        </w:category>
        <w:types>
          <w:type w:val="bbPlcHdr"/>
        </w:types>
        <w:behaviors>
          <w:behavior w:val="content"/>
        </w:behaviors>
        <w:guid w:val="{E2C35BA4-E385-4D3C-B377-DBCA746A2651}"/>
      </w:docPartPr>
      <w:docPartBody>
        <w:p w:rsidR="00000000" w:rsidRDefault="009E1232">
          <w:pPr>
            <w:pStyle w:val="896703E45CFD4B4DAEDC3DB854FB8C17"/>
          </w:pPr>
          <w:r w:rsidRPr="00FC56B6">
            <w:t>Don’t Forget This Year’s</w:t>
          </w:r>
        </w:p>
      </w:docPartBody>
    </w:docPart>
    <w:docPart>
      <w:docPartPr>
        <w:name w:val="40CE70CBA8F148B1AE88ED316C6EF821"/>
        <w:category>
          <w:name w:val="General"/>
          <w:gallery w:val="placeholder"/>
        </w:category>
        <w:types>
          <w:type w:val="bbPlcHdr"/>
        </w:types>
        <w:behaviors>
          <w:behavior w:val="content"/>
        </w:behaviors>
        <w:guid w:val="{433FB115-68D8-40A0-9C4E-9EAE24F50D46}"/>
      </w:docPartPr>
      <w:docPartBody>
        <w:p w:rsidR="00000000" w:rsidRDefault="009E1232">
          <w:pPr>
            <w:pStyle w:val="40CE70CBA8F148B1AE88ED316C6EF821"/>
          </w:pPr>
          <w:r w:rsidRPr="002F1824">
            <w:rPr>
              <w:rStyle w:val="Emphasis"/>
            </w:rPr>
            <w:t>‘Tech Talks’</w:t>
          </w:r>
        </w:p>
      </w:docPartBody>
    </w:docPart>
    <w:docPart>
      <w:docPartPr>
        <w:name w:val="8D828D2A91324B0585D95C59858486A8"/>
        <w:category>
          <w:name w:val="General"/>
          <w:gallery w:val="placeholder"/>
        </w:category>
        <w:types>
          <w:type w:val="bbPlcHdr"/>
        </w:types>
        <w:behaviors>
          <w:behavior w:val="content"/>
        </w:behaviors>
        <w:guid w:val="{1DAF86C4-B05C-415D-85B7-ACDEC45D9691}"/>
      </w:docPartPr>
      <w:docPartBody>
        <w:p w:rsidR="00000000" w:rsidRDefault="009E1232">
          <w:pPr>
            <w:pStyle w:val="8D828D2A91324B0585D95C59858486A8"/>
          </w:pPr>
          <w:r w:rsidRPr="002F1824">
            <w:t>in Vegas</w:t>
          </w:r>
        </w:p>
      </w:docPartBody>
    </w:docPart>
    <w:docPart>
      <w:docPartPr>
        <w:name w:val="D2E5BA2170CA49C99DCD3443519594DB"/>
        <w:category>
          <w:name w:val="General"/>
          <w:gallery w:val="placeholder"/>
        </w:category>
        <w:types>
          <w:type w:val="bbPlcHdr"/>
        </w:types>
        <w:behaviors>
          <w:behavior w:val="content"/>
        </w:behaviors>
        <w:guid w:val="{BB0EF252-5600-4435-A0C4-D337F7D67153}"/>
      </w:docPartPr>
      <w:docPartBody>
        <w:p w:rsidR="00000000" w:rsidRDefault="009E1232">
          <w:pPr>
            <w:pStyle w:val="D2E5BA2170CA49C99DCD3443519594DB"/>
          </w:pPr>
          <w:r w:rsidRPr="00114786">
            <w:rPr>
              <w:lang w:val="it-IT"/>
            </w:rPr>
            <w:t xml:space="preserve">Donec sed malesuada orci. </w:t>
          </w:r>
          <w:r w:rsidRPr="00114786">
            <w:rPr>
              <w:lang w:val="it-IT"/>
            </w:rPr>
            <w:t>Vestibulum faucibus nulla eu est venenatis egestas. Mauris congue dolor et dolor commodo gravida.</w:t>
          </w:r>
        </w:p>
      </w:docPartBody>
    </w:docPart>
    <w:docPart>
      <w:docPartPr>
        <w:name w:val="4208BEEA694F4CB8B8ED3ABF65FA7ABC"/>
        <w:category>
          <w:name w:val="General"/>
          <w:gallery w:val="placeholder"/>
        </w:category>
        <w:types>
          <w:type w:val="bbPlcHdr"/>
        </w:types>
        <w:behaviors>
          <w:behavior w:val="content"/>
        </w:behaviors>
        <w:guid w:val="{500B6A03-883A-4466-ACDC-11AE35A3507D}"/>
      </w:docPartPr>
      <w:docPartBody>
        <w:p w:rsidR="00D8440F" w:rsidRPr="00114786" w:rsidRDefault="009E1232" w:rsidP="002F1824">
          <w:pPr>
            <w:rPr>
              <w:lang w:val="it-IT"/>
            </w:rPr>
          </w:pPr>
          <w:r w:rsidRPr="00114786">
            <w:rPr>
              <w:lang w:val="it-IT"/>
            </w:rPr>
            <w:t>Donec sed malesuada orci. Vest</w:t>
          </w:r>
          <w:r w:rsidRPr="00114786">
            <w:rPr>
              <w:lang w:val="it-IT"/>
            </w:rPr>
            <w:t xml:space="preserve">ibulum faucibus nulla eu est venenatis egestas. Mauris congue dolor et dolor commodo gravida. Fusce eu suscipit lacus, id egestas nisi. Ut nec dapibus sapien, id cursus risus. </w:t>
          </w:r>
          <w:r w:rsidRPr="002F1824">
            <w:t xml:space="preserve">Nullam porttitor, mauris sit amet laoreet ultricies, nulla nibh iaculis tortor, </w:t>
          </w:r>
          <w:r w:rsidRPr="002F1824">
            <w:t xml:space="preserve">eu congue nisi justo in lorem. </w:t>
          </w:r>
          <w:r w:rsidRPr="00114786">
            <w:rPr>
              <w:lang w:val="it-IT"/>
            </w:rPr>
            <w:t>Pellentesque vel congue ante. Suspendisse pretium sem.</w:t>
          </w:r>
        </w:p>
        <w:p w:rsidR="00D8440F" w:rsidRPr="002F1824" w:rsidRDefault="009E1232" w:rsidP="002F1824">
          <w:pPr>
            <w:rPr>
              <w:lang w:val="it-IT"/>
            </w:rPr>
          </w:pPr>
          <w:r w:rsidRPr="002F1824">
            <w:rPr>
              <w:lang w:val="it-IT"/>
            </w:rPr>
            <w:t xml:space="preserve">Nulla a erat eget nunc hendrerit ultrices eu nec nulla. </w:t>
          </w:r>
        </w:p>
        <w:p w:rsidR="00D8440F" w:rsidRPr="002F1824" w:rsidRDefault="009E1232" w:rsidP="002F1824">
          <w:r w:rsidRPr="00114786">
            <w:rPr>
              <w:lang w:val="it-IT"/>
            </w:rPr>
            <w:t xml:space="preserve">Donec viverra leo aliquet, auctor quam id, convallis orci. Sed in molestie est. </w:t>
          </w:r>
          <w:r w:rsidRPr="002F1824">
            <w:t>Cras ornare turpis at ligula posu</w:t>
          </w:r>
          <w:r w:rsidRPr="002F1824">
            <w:t xml:space="preserve">ere, sit amet accumsan neque lobortis. Maecenas mattis risus ligula, sed ullamcorper nunc efficitur sed. </w:t>
          </w:r>
        </w:p>
        <w:p w:rsidR="00D8440F" w:rsidRPr="00114786" w:rsidRDefault="009E1232" w:rsidP="002F1824">
          <w:pPr>
            <w:rPr>
              <w:lang w:val="it-IT"/>
            </w:rPr>
          </w:pPr>
          <w:r w:rsidRPr="002F1824">
            <w:t xml:space="preserve">Lorem ipsum dolor sit amet, consectetur adipiscing elit. </w:t>
          </w:r>
          <w:r w:rsidRPr="00114786">
            <w:rPr>
              <w:lang w:val="it-IT"/>
            </w:rPr>
            <w:t>Etiam aliquet eu mi quis lacinia. Ut fermentum a magna ut eleifend. Integer convallis suscipi</w:t>
          </w:r>
          <w:r w:rsidRPr="00114786">
            <w:rPr>
              <w:lang w:val="it-IT"/>
            </w:rPr>
            <w:t xml:space="preserve">t ante eu varius. Morbi a purus dolor. Suspendisse sit amet ipsum finibus justo viverra blandit. Ut congue quis tortor eget sodales. </w:t>
          </w:r>
        </w:p>
        <w:p w:rsidR="00D8440F" w:rsidRPr="00114786" w:rsidRDefault="009E1232" w:rsidP="002F1824">
          <w:pPr>
            <w:rPr>
              <w:lang w:val="it-IT"/>
            </w:rPr>
          </w:pPr>
          <w:r w:rsidRPr="002F1824">
            <w:rPr>
              <w:lang w:val="it-IT"/>
            </w:rPr>
            <w:t xml:space="preserve">Nulla a erat eget nunc hendrerit ultrices eu nec nulla. </w:t>
          </w:r>
          <w:r w:rsidRPr="00114786">
            <w:rPr>
              <w:lang w:val="it-IT"/>
            </w:rPr>
            <w:t xml:space="preserve">Donec viverra leo aliquet, auctor quam id, convallis orci. Sed in </w:t>
          </w:r>
          <w:r w:rsidRPr="00114786">
            <w:rPr>
              <w:lang w:val="it-IT"/>
            </w:rPr>
            <w:t xml:space="preserve">molestie est. </w:t>
          </w:r>
        </w:p>
        <w:p w:rsidR="00000000" w:rsidRDefault="009E1232">
          <w:pPr>
            <w:pStyle w:val="4208BEEA694F4CB8B8ED3ABF65FA7ABC"/>
          </w:pPr>
          <w:r w:rsidRPr="002F1824">
            <w:rPr>
              <w:lang w:val="it-IT"/>
            </w:rPr>
            <w:t xml:space="preserve">Nulla a erat eget nunc hendrerit ultrices eu nec nulla. </w:t>
          </w:r>
          <w:r w:rsidRPr="00114786">
            <w:rPr>
              <w:lang w:val="it-IT"/>
            </w:rPr>
            <w:t xml:space="preserve">Donec viverra leo aliquet, auctor quam id, convallis orci. Sed in molestie est. </w:t>
          </w:r>
          <w:r w:rsidRPr="002F1824">
            <w:t>Cras ornare turpis at ligula posuere.</w:t>
          </w:r>
        </w:p>
      </w:docPartBody>
    </w:docPart>
    <w:docPart>
      <w:docPartPr>
        <w:name w:val="20616CEC78B644A2BF1CEF658505C019"/>
        <w:category>
          <w:name w:val="General"/>
          <w:gallery w:val="placeholder"/>
        </w:category>
        <w:types>
          <w:type w:val="bbPlcHdr"/>
        </w:types>
        <w:behaviors>
          <w:behavior w:val="content"/>
        </w:behaviors>
        <w:guid w:val="{CDBA5C72-BA16-4E3D-9FB5-446761557101}"/>
      </w:docPartPr>
      <w:docPartBody>
        <w:p w:rsidR="00000000" w:rsidRDefault="009E1232">
          <w:pPr>
            <w:pStyle w:val="20616CEC78B644A2BF1CEF658505C019"/>
          </w:pPr>
          <w:r w:rsidRPr="001C6208">
            <w:t>Photo Caption</w:t>
          </w:r>
        </w:p>
      </w:docPartBody>
    </w:docPart>
    <w:docPart>
      <w:docPartPr>
        <w:name w:val="9FF3E4FC9D1B4CCD9A9C3850FE28B3EF"/>
        <w:category>
          <w:name w:val="General"/>
          <w:gallery w:val="placeholder"/>
        </w:category>
        <w:types>
          <w:type w:val="bbPlcHdr"/>
        </w:types>
        <w:behaviors>
          <w:behavior w:val="content"/>
        </w:behaviors>
        <w:guid w:val="{2F0C4AE2-ED8C-4212-9354-F327BC0454C7}"/>
      </w:docPartPr>
      <w:docPartBody>
        <w:p w:rsidR="00000000" w:rsidRDefault="009E1232">
          <w:pPr>
            <w:pStyle w:val="9FF3E4FC9D1B4CCD9A9C3850FE28B3EF"/>
          </w:pPr>
          <w:r w:rsidRPr="006C5465">
            <w:t>This is the Main Story Headline</w:t>
          </w:r>
        </w:p>
      </w:docPartBody>
    </w:docPart>
    <w:docPart>
      <w:docPartPr>
        <w:name w:val="29E73D407A8248219810745EDD1CD76E"/>
        <w:category>
          <w:name w:val="General"/>
          <w:gallery w:val="placeholder"/>
        </w:category>
        <w:types>
          <w:type w:val="bbPlcHdr"/>
        </w:types>
        <w:behaviors>
          <w:behavior w:val="content"/>
        </w:behaviors>
        <w:guid w:val="{E3F00A5C-5F55-41B6-B013-15FB28011EED}"/>
      </w:docPartPr>
      <w:docPartBody>
        <w:p w:rsidR="00000000" w:rsidRDefault="009E1232">
          <w:pPr>
            <w:pStyle w:val="29E73D407A8248219810745EDD1CD76E"/>
          </w:pPr>
          <w:r w:rsidRPr="006C5465">
            <w:t>Photo Caption</w:t>
          </w:r>
        </w:p>
      </w:docPartBody>
    </w:docPart>
    <w:docPart>
      <w:docPartPr>
        <w:name w:val="D9F1C9C956A1416AA72AFB9508207A12"/>
        <w:category>
          <w:name w:val="General"/>
          <w:gallery w:val="placeholder"/>
        </w:category>
        <w:types>
          <w:type w:val="bbPlcHdr"/>
        </w:types>
        <w:behaviors>
          <w:behavior w:val="content"/>
        </w:behaviors>
        <w:guid w:val="{2BE2C684-0B5D-43B6-80DB-F36978CFF07F}"/>
      </w:docPartPr>
      <w:docPartBody>
        <w:p w:rsidR="00000000" w:rsidRDefault="009E1232">
          <w:pPr>
            <w:pStyle w:val="D9F1C9C956A1416AA72AFB9508207A12"/>
          </w:pPr>
          <w:r w:rsidRPr="006C5465">
            <w:t>Photo Caption</w:t>
          </w:r>
        </w:p>
      </w:docPartBody>
    </w:docPart>
    <w:docPart>
      <w:docPartPr>
        <w:name w:val="6E8F00DF4DDE4860AE7C4E65FBF9162F"/>
        <w:category>
          <w:name w:val="General"/>
          <w:gallery w:val="placeholder"/>
        </w:category>
        <w:types>
          <w:type w:val="bbPlcHdr"/>
        </w:types>
        <w:behaviors>
          <w:behavior w:val="content"/>
        </w:behaviors>
        <w:guid w:val="{CD3B5699-5CFA-457D-85E8-5AA62EF469F1}"/>
      </w:docPartPr>
      <w:docPartBody>
        <w:p w:rsidR="00000000" w:rsidRDefault="009E1232">
          <w:pPr>
            <w:pStyle w:val="6E8F00DF4DDE4860AE7C4E65FBF9162F"/>
          </w:pPr>
          <w:r w:rsidRPr="004D61E0">
            <w:t>Photo Caption</w:t>
          </w:r>
        </w:p>
      </w:docPartBody>
    </w:docPart>
    <w:docPart>
      <w:docPartPr>
        <w:name w:val="F597B04ED361421CA4DAD7B10EE5C601"/>
        <w:category>
          <w:name w:val="General"/>
          <w:gallery w:val="placeholder"/>
        </w:category>
        <w:types>
          <w:type w:val="bbPlcHdr"/>
        </w:types>
        <w:behaviors>
          <w:behavior w:val="content"/>
        </w:behaviors>
        <w:guid w:val="{47C8D19F-A52A-4AFA-9DD4-2DDA25B64B18}"/>
      </w:docPartPr>
      <w:docPartBody>
        <w:p w:rsidR="00000000" w:rsidRDefault="009E1232">
          <w:pPr>
            <w:pStyle w:val="F597B04ED361421CA4DAD7B10EE5C601"/>
          </w:pPr>
          <w:r w:rsidRPr="00BB5050">
            <w:t>Photo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232"/>
    <w:rsid w:val="009E12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qFormat/>
    <w:pPr>
      <w:spacing w:after="0" w:line="240" w:lineRule="auto"/>
      <w:outlineLvl w:val="3"/>
    </w:pPr>
    <w:rPr>
      <w:rFonts w:eastAsiaTheme="minorHAnsi"/>
      <w:b/>
      <w:color w:val="FFFFFF" w:themeColor="background1"/>
      <w:sz w:val="40"/>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97CD666A9241D8B8191CCAD89B0E15">
    <w:name w:val="A897CD666A9241D8B8191CCAD89B0E15"/>
  </w:style>
  <w:style w:type="paragraph" w:customStyle="1" w:styleId="5EC1B69945F448E5BC7DA910F1B03E52">
    <w:name w:val="5EC1B69945F448E5BC7DA910F1B03E52"/>
  </w:style>
  <w:style w:type="paragraph" w:customStyle="1" w:styleId="CF8048C1B38E434C915ED5F7AAA0873A">
    <w:name w:val="CF8048C1B38E434C915ED5F7AAA0873A"/>
  </w:style>
  <w:style w:type="paragraph" w:customStyle="1" w:styleId="E4CFF03ECCF645519B11D17EF3191B2B">
    <w:name w:val="E4CFF03ECCF645519B11D17EF3191B2B"/>
  </w:style>
  <w:style w:type="paragraph" w:customStyle="1" w:styleId="F5DD4A7D1C0C4FF2973B2CD381EB458A">
    <w:name w:val="F5DD4A7D1C0C4FF2973B2CD381EB458A"/>
  </w:style>
  <w:style w:type="paragraph" w:customStyle="1" w:styleId="D73589C4E70D43E79B0102ECC9071482">
    <w:name w:val="D73589C4E70D43E79B0102ECC9071482"/>
  </w:style>
  <w:style w:type="paragraph" w:customStyle="1" w:styleId="BDC38791A09C4D84A5EC3481EDECB826">
    <w:name w:val="BDC38791A09C4D84A5EC3481EDECB826"/>
  </w:style>
  <w:style w:type="character" w:customStyle="1" w:styleId="Heading4Char">
    <w:name w:val="Heading 4 Char"/>
    <w:basedOn w:val="DefaultParagraphFont"/>
    <w:link w:val="Heading4"/>
    <w:uiPriority w:val="9"/>
    <w:rPr>
      <w:rFonts w:eastAsiaTheme="minorHAnsi"/>
      <w:b/>
      <w:color w:val="FFFFFF" w:themeColor="background1"/>
      <w:sz w:val="40"/>
      <w:szCs w:val="44"/>
    </w:rPr>
  </w:style>
  <w:style w:type="paragraph" w:customStyle="1" w:styleId="C6976BBB076840FAACEA13EB968C44DF">
    <w:name w:val="C6976BBB076840FAACEA13EB968C44DF"/>
  </w:style>
  <w:style w:type="paragraph" w:customStyle="1" w:styleId="FC3F6ACC533D4B23994E7A1F8D94E871">
    <w:name w:val="FC3F6ACC533D4B23994E7A1F8D94E871"/>
  </w:style>
  <w:style w:type="paragraph" w:customStyle="1" w:styleId="More1">
    <w:name w:val="More 1"/>
    <w:basedOn w:val="Normal"/>
    <w:next w:val="Normal"/>
    <w:link w:val="More1Char"/>
    <w:uiPriority w:val="12"/>
    <w:qFormat/>
    <w:pPr>
      <w:spacing w:after="180" w:line="240" w:lineRule="auto"/>
    </w:pPr>
    <w:rPr>
      <w:rFonts w:eastAsiaTheme="minorHAnsi"/>
      <w:i/>
      <w:sz w:val="18"/>
      <w:szCs w:val="18"/>
    </w:rPr>
  </w:style>
  <w:style w:type="character" w:customStyle="1" w:styleId="More1Char">
    <w:name w:val="More 1 Char"/>
    <w:basedOn w:val="DefaultParagraphFont"/>
    <w:link w:val="More1"/>
    <w:uiPriority w:val="12"/>
    <w:rPr>
      <w:rFonts w:eastAsiaTheme="minorHAnsi"/>
      <w:i/>
      <w:sz w:val="18"/>
      <w:szCs w:val="18"/>
    </w:rPr>
  </w:style>
  <w:style w:type="paragraph" w:customStyle="1" w:styleId="E79AC4F37DD84BFC9018196AA7A005BB">
    <w:name w:val="E79AC4F37DD84BFC9018196AA7A005BB"/>
  </w:style>
  <w:style w:type="paragraph" w:customStyle="1" w:styleId="F2C962568B1D44AF9A55B4D355236C5E">
    <w:name w:val="F2C962568B1D44AF9A55B4D355236C5E"/>
  </w:style>
  <w:style w:type="character" w:styleId="Emphasis">
    <w:name w:val="Emphasis"/>
    <w:basedOn w:val="DefaultParagraphFont"/>
    <w:uiPriority w:val="20"/>
    <w:qFormat/>
    <w:rPr>
      <w:b/>
      <w:i/>
      <w:iCs/>
    </w:rPr>
  </w:style>
  <w:style w:type="paragraph" w:customStyle="1" w:styleId="E38BF005D2514BA2A9A67C665E59F6FE">
    <w:name w:val="E38BF005D2514BA2A9A67C665E59F6FE"/>
  </w:style>
  <w:style w:type="paragraph" w:customStyle="1" w:styleId="CF11C2EBEB054CACA03F820046D4CBF4">
    <w:name w:val="CF11C2EBEB054CACA03F820046D4CBF4"/>
  </w:style>
  <w:style w:type="paragraph" w:customStyle="1" w:styleId="388F0513A43D48308150BE52AA8646FA">
    <w:name w:val="388F0513A43D48308150BE52AA8646FA"/>
  </w:style>
  <w:style w:type="paragraph" w:customStyle="1" w:styleId="4A0A38EE08074F9FAFF90321DDFB0AF2">
    <w:name w:val="4A0A38EE08074F9FAFF90321DDFB0AF2"/>
  </w:style>
  <w:style w:type="paragraph" w:customStyle="1" w:styleId="E0566DF722E94977B762D144F39E144E">
    <w:name w:val="E0566DF722E94977B762D144F39E144E"/>
  </w:style>
  <w:style w:type="paragraph" w:customStyle="1" w:styleId="455DE2ED266E4E77BDA8CA7778019374">
    <w:name w:val="455DE2ED266E4E77BDA8CA7778019374"/>
  </w:style>
  <w:style w:type="paragraph" w:customStyle="1" w:styleId="1887D2E97BA94938A9704BBAD39A1E0E">
    <w:name w:val="1887D2E97BA94938A9704BBAD39A1E0E"/>
  </w:style>
  <w:style w:type="paragraph" w:customStyle="1" w:styleId="25B8844154BA431EB50033881E0170F2">
    <w:name w:val="25B8844154BA431EB50033881E0170F2"/>
  </w:style>
  <w:style w:type="paragraph" w:customStyle="1" w:styleId="A7436B69E78B4BD4B191C308536E7F88">
    <w:name w:val="A7436B69E78B4BD4B191C308536E7F88"/>
  </w:style>
  <w:style w:type="paragraph" w:customStyle="1" w:styleId="143D533D04BC45CA968A4A4475932132">
    <w:name w:val="143D533D04BC45CA968A4A4475932132"/>
  </w:style>
  <w:style w:type="paragraph" w:customStyle="1" w:styleId="9F849BECFD7043A286A623ED69A5901F">
    <w:name w:val="9F849BECFD7043A286A623ED69A5901F"/>
  </w:style>
  <w:style w:type="paragraph" w:customStyle="1" w:styleId="334C54FA8ABD498798E4B741ECB586C4">
    <w:name w:val="334C54FA8ABD498798E4B741ECB586C4"/>
  </w:style>
  <w:style w:type="paragraph" w:customStyle="1" w:styleId="6DA4001A590949D2AE05C02BA0E37C9F">
    <w:name w:val="6DA4001A590949D2AE05C02BA0E37C9F"/>
  </w:style>
  <w:style w:type="paragraph" w:customStyle="1" w:styleId="940F8FB06B254DD79F3FF42438AD3195">
    <w:name w:val="940F8FB06B254DD79F3FF42438AD3195"/>
  </w:style>
  <w:style w:type="paragraph" w:customStyle="1" w:styleId="7940322871E449B984E51D95F25A9AA0">
    <w:name w:val="7940322871E449B984E51D95F25A9AA0"/>
  </w:style>
  <w:style w:type="paragraph" w:customStyle="1" w:styleId="E50AC78B1086426DBA26C47F8E40E8DA">
    <w:name w:val="E50AC78B1086426DBA26C47F8E40E8DA"/>
  </w:style>
  <w:style w:type="paragraph" w:customStyle="1" w:styleId="C2CFDC6CBA774686AB0906137CB05929">
    <w:name w:val="C2CFDC6CBA774686AB0906137CB05929"/>
  </w:style>
  <w:style w:type="paragraph" w:customStyle="1" w:styleId="9B75CF5D8837489CBFE7DFAFA68ED920">
    <w:name w:val="9B75CF5D8837489CBFE7DFAFA68ED920"/>
  </w:style>
  <w:style w:type="paragraph" w:customStyle="1" w:styleId="7D59E90891664B1885B207220B5A2E0C">
    <w:name w:val="7D59E90891664B1885B207220B5A2E0C"/>
  </w:style>
  <w:style w:type="paragraph" w:customStyle="1" w:styleId="670069429D134B9FB384921FBE55C7C1">
    <w:name w:val="670069429D134B9FB384921FBE55C7C1"/>
  </w:style>
  <w:style w:type="paragraph" w:customStyle="1" w:styleId="390BCB06D0F543DA89A01E30F474FBB8">
    <w:name w:val="390BCB06D0F543DA89A01E30F474FBB8"/>
  </w:style>
  <w:style w:type="paragraph" w:customStyle="1" w:styleId="3027CBB535014A40B110AF887EE5B3F7">
    <w:name w:val="3027CBB535014A40B110AF887EE5B3F7"/>
  </w:style>
  <w:style w:type="paragraph" w:customStyle="1" w:styleId="F58AC105C04347179653F9EF3126D411">
    <w:name w:val="F58AC105C04347179653F9EF3126D411"/>
  </w:style>
  <w:style w:type="paragraph" w:customStyle="1" w:styleId="DCA7835B29BE49679452611B920FB3A9">
    <w:name w:val="DCA7835B29BE49679452611B920FB3A9"/>
  </w:style>
  <w:style w:type="paragraph" w:customStyle="1" w:styleId="C39A558749F34614AE98E463B49388C9">
    <w:name w:val="C39A558749F34614AE98E463B49388C9"/>
  </w:style>
  <w:style w:type="paragraph" w:customStyle="1" w:styleId="BF5711A863FF456DB4750C728A94E02E">
    <w:name w:val="BF5711A863FF456DB4750C728A94E02E"/>
  </w:style>
  <w:style w:type="paragraph" w:customStyle="1" w:styleId="F5C1EEECA7FA4682A7A4782C83D6D424">
    <w:name w:val="F5C1EEECA7FA4682A7A4782C83D6D424"/>
  </w:style>
  <w:style w:type="character" w:styleId="PlaceholderText">
    <w:name w:val="Placeholder Text"/>
    <w:basedOn w:val="DefaultParagraphFont"/>
    <w:uiPriority w:val="99"/>
    <w:semiHidden/>
    <w:rPr>
      <w:color w:val="808080"/>
    </w:rPr>
  </w:style>
  <w:style w:type="paragraph" w:customStyle="1" w:styleId="816BFD57FF9A4998933A8A0B4FCFFCB2">
    <w:name w:val="816BFD57FF9A4998933A8A0B4FCFFCB2"/>
  </w:style>
  <w:style w:type="paragraph" w:customStyle="1" w:styleId="A0D56D58A8274E3CAD618504FB0BD2BD">
    <w:name w:val="A0D56D58A8274E3CAD618504FB0BD2BD"/>
  </w:style>
  <w:style w:type="paragraph" w:customStyle="1" w:styleId="7AF1198DDA21459B95F9AC3C3BCA6C10">
    <w:name w:val="7AF1198DDA21459B95F9AC3C3BCA6C10"/>
  </w:style>
  <w:style w:type="paragraph" w:customStyle="1" w:styleId="C0984A4F8C954EFABE99AB26F0467C75">
    <w:name w:val="C0984A4F8C954EFABE99AB26F0467C75"/>
  </w:style>
  <w:style w:type="paragraph" w:customStyle="1" w:styleId="FB2FE5AF0F63458C9A942CC517EA60A0">
    <w:name w:val="FB2FE5AF0F63458C9A942CC517EA60A0"/>
  </w:style>
  <w:style w:type="paragraph" w:customStyle="1" w:styleId="8F2BB0EE1D4841C6BB599DC6A6BC12ED">
    <w:name w:val="8F2BB0EE1D4841C6BB599DC6A6BC12ED"/>
  </w:style>
  <w:style w:type="paragraph" w:customStyle="1" w:styleId="C1E490E551B8481FA723B64B68D45281">
    <w:name w:val="C1E490E551B8481FA723B64B68D45281"/>
  </w:style>
  <w:style w:type="paragraph" w:customStyle="1" w:styleId="E530F112C9EC461D91B97F78F17630BA">
    <w:name w:val="E530F112C9EC461D91B97F78F17630BA"/>
  </w:style>
  <w:style w:type="paragraph" w:customStyle="1" w:styleId="12647EAEEE2A472DA9669259C307834D">
    <w:name w:val="12647EAEEE2A472DA9669259C307834D"/>
  </w:style>
  <w:style w:type="paragraph" w:customStyle="1" w:styleId="64288666FAD64179A0CD365C3B0FB791">
    <w:name w:val="64288666FAD64179A0CD365C3B0FB791"/>
  </w:style>
  <w:style w:type="paragraph" w:customStyle="1" w:styleId="5A13F18E0DDE496D9405E2A665A9078B">
    <w:name w:val="5A13F18E0DDE496D9405E2A665A9078B"/>
  </w:style>
  <w:style w:type="paragraph" w:customStyle="1" w:styleId="896703E45CFD4B4DAEDC3DB854FB8C17">
    <w:name w:val="896703E45CFD4B4DAEDC3DB854FB8C17"/>
  </w:style>
  <w:style w:type="paragraph" w:customStyle="1" w:styleId="40CE70CBA8F148B1AE88ED316C6EF821">
    <w:name w:val="40CE70CBA8F148B1AE88ED316C6EF821"/>
  </w:style>
  <w:style w:type="paragraph" w:customStyle="1" w:styleId="8D828D2A91324B0585D95C59858486A8">
    <w:name w:val="8D828D2A91324B0585D95C59858486A8"/>
  </w:style>
  <w:style w:type="paragraph" w:customStyle="1" w:styleId="D2E5BA2170CA49C99DCD3443519594DB">
    <w:name w:val="D2E5BA2170CA49C99DCD3443519594DB"/>
  </w:style>
  <w:style w:type="paragraph" w:customStyle="1" w:styleId="4208BEEA694F4CB8B8ED3ABF65FA7ABC">
    <w:name w:val="4208BEEA694F4CB8B8ED3ABF65FA7ABC"/>
  </w:style>
  <w:style w:type="paragraph" w:customStyle="1" w:styleId="20616CEC78B644A2BF1CEF658505C019">
    <w:name w:val="20616CEC78B644A2BF1CEF658505C019"/>
  </w:style>
  <w:style w:type="paragraph" w:customStyle="1" w:styleId="9FF3E4FC9D1B4CCD9A9C3850FE28B3EF">
    <w:name w:val="9FF3E4FC9D1B4CCD9A9C3850FE28B3EF"/>
  </w:style>
  <w:style w:type="paragraph" w:customStyle="1" w:styleId="29E73D407A8248219810745EDD1CD76E">
    <w:name w:val="29E73D407A8248219810745EDD1CD76E"/>
  </w:style>
  <w:style w:type="paragraph" w:customStyle="1" w:styleId="D9F1C9C956A1416AA72AFB9508207A12">
    <w:name w:val="D9F1C9C956A1416AA72AFB9508207A12"/>
  </w:style>
  <w:style w:type="paragraph" w:customStyle="1" w:styleId="6E8F00DF4DDE4860AE7C4E65FBF9162F">
    <w:name w:val="6E8F00DF4DDE4860AE7C4E65FBF9162F"/>
  </w:style>
  <w:style w:type="paragraph" w:customStyle="1" w:styleId="F597B04ED361421CA4DAD7B10EE5C601">
    <w:name w:val="F597B04ED361421CA4DAD7B10EE5C6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MS Newsletter">
      <a:dk1>
        <a:sysClr val="windowText" lastClr="000000"/>
      </a:dk1>
      <a:lt1>
        <a:sysClr val="window" lastClr="FFFFFF"/>
      </a:lt1>
      <a:dk2>
        <a:srgbClr val="44546A"/>
      </a:dk2>
      <a:lt2>
        <a:srgbClr val="E7E6E6"/>
      </a:lt2>
      <a:accent1>
        <a:srgbClr val="0A249B"/>
      </a:accent1>
      <a:accent2>
        <a:srgbClr val="ED7D31"/>
      </a:accent2>
      <a:accent3>
        <a:srgbClr val="A5A5A5"/>
      </a:accent3>
      <a:accent4>
        <a:srgbClr val="FEDA02"/>
      </a:accent4>
      <a:accent5>
        <a:srgbClr val="5B9BD5"/>
      </a:accent5>
      <a:accent6>
        <a:srgbClr val="70AD47"/>
      </a:accent6>
      <a:hlink>
        <a:srgbClr val="0563C1"/>
      </a:hlink>
      <a:folHlink>
        <a:srgbClr val="954F72"/>
      </a:folHlink>
    </a:clrScheme>
    <a:fontScheme name="Custom 199">
      <a:majorFont>
        <a:latin typeface="Rockwell"/>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C4D9F8-58B7-42AB-8C25-8BFD58245C08}">
  <ds:schemaRefs>
    <ds:schemaRef ds:uri="http://schemas.microsoft.com/sharepoint/v3/contenttype/forms"/>
  </ds:schemaRefs>
</ds:datastoreItem>
</file>

<file path=customXml/itemProps3.xml><?xml version="1.0" encoding="utf-8"?>
<ds:datastoreItem xmlns:ds="http://schemas.openxmlformats.org/officeDocument/2006/customXml" ds:itemID="{06707CEA-6B02-46D5-ACDA-7E294F993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275D5FA-EB3C-42C6-9195-2FC1BFE06E38}">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newspaper.dotx</Template>
  <TotalTime>0</TotalTime>
  <Pages>3</Pages>
  <Words>1760</Words>
  <Characters>10037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2020-07-14T17:38:00Z</dcterms:created>
  <dcterms:modified xsi:type="dcterms:W3CDTF">2020-07-14T17:38:00Z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