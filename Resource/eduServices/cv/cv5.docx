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10080"/>
      </w:tblGrid>
      <w:tr w:rsidR="00AE3014" w:rsidTr="003740A3">
        <w:trPr>
          <w:trHeight w:val="428"/>
        </w:trPr>
        <w:tc>
          <w:tcPr>
            <w:tcW w:w="10080" w:type="dxa"/>
          </w:tcPr>
          <w:p w:rsidR="00793CBE" w:rsidRPr="003740A3" w:rsidRDefault="00793CBE" w:rsidP="003740A3"/>
        </w:tc>
      </w:tr>
      <w:tr w:rsidR="003740A3" w:rsidTr="003740A3">
        <w:trPr>
          <w:trHeight w:val="1526"/>
        </w:trPr>
        <w:tc>
          <w:tcPr>
            <w:tcW w:w="10080" w:type="dxa"/>
            <w:vAlign w:val="center"/>
          </w:tcPr>
          <w:sdt>
            <w:sdtPr>
              <w:id w:val="-884641814"/>
              <w:placeholder>
                <w:docPart w:val="140A8E0FD3604BC5869A3019C51504C0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pPr>
                  <w:pStyle w:val="Title"/>
                </w:pPr>
                <w:r w:rsidRPr="00415A4A">
                  <w:t>[Your Name]</w:t>
                </w:r>
              </w:p>
            </w:sdtContent>
          </w:sdt>
          <w:p w:rsidR="003740A3" w:rsidRPr="003740A3" w:rsidRDefault="00043E2A" w:rsidP="003740A3">
            <w:pPr>
              <w:pStyle w:val="Information"/>
            </w:pPr>
            <w:sdt>
              <w:sdtPr>
                <w:id w:val="734893122"/>
                <w:placeholder>
                  <w:docPart w:val="F4D3FBFFFB1544459F2BA1B87F3A9514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/>
                  <w:bCs/>
                  <w:color w:val="99C9EC" w:themeColor="background2"/>
                </w:rPr>
              </w:sdtEndPr>
              <w:sdtContent>
                <w:r w:rsidR="003740A3" w:rsidRPr="003740A3">
                  <w:t>[Address]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color w:val="99C9EC" w:themeColor="background2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69700131"/>
                <w:placeholder>
                  <w:docPart w:val="2A3042A230534D5DA0E26AC3D97541CD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3740A3">
                  <w:t>[City, ST ZIP Code]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t xml:space="preserve">  </w:t>
            </w:r>
            <w:sdt>
              <w:sdtPr>
                <w:id w:val="1523980278"/>
                <w:placeholder>
                  <w:docPart w:val="CB3CDAE822094CD1A24E632106543F46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3740A3">
                  <w:t>[Phone]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rStyle w:val="Strong"/>
                <w:b w:val="0"/>
                <w:bCs w:val="0"/>
                <w:color w:val="FFFFFF" w:themeColor="background1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376595585"/>
                <w:placeholder>
                  <w:docPart w:val="645F68D745944B49A2139CF806EFC2C4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3740A3">
                  <w:t>[Email]</w:t>
                </w:r>
              </w:sdtContent>
            </w:sdt>
          </w:p>
        </w:tc>
      </w:tr>
      <w:tr w:rsidR="003740A3" w:rsidTr="003740A3">
        <w:trPr>
          <w:trHeight w:val="1454"/>
        </w:trPr>
        <w:tc>
          <w:tcPr>
            <w:tcW w:w="10080" w:type="dxa"/>
          </w:tcPr>
          <w:p w:rsidR="003740A3" w:rsidRPr="003740A3" w:rsidRDefault="003740A3" w:rsidP="003740A3"/>
        </w:tc>
      </w:tr>
      <w:tr w:rsidR="003740A3" w:rsidTr="003740A3">
        <w:trPr>
          <w:trHeight w:val="1164"/>
        </w:trPr>
        <w:tc>
          <w:tcPr>
            <w:tcW w:w="10080" w:type="dxa"/>
            <w:vAlign w:val="bottom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Objective</w:t>
            </w:r>
          </w:p>
          <w:sdt>
            <w:sdtPr>
              <w:id w:val="-1770999765"/>
              <w:placeholder>
                <w:docPart w:val="6A66675E9F124E4BB31D2DCD620AED53"/>
              </w:placeholder>
              <w:temporary/>
              <w:showingPlcHdr/>
              <w15:appearance w15:val="hidden"/>
            </w:sdtPr>
            <w:sdtEndPr/>
            <w:sdtContent>
              <w:p w:rsidR="003740A3" w:rsidRPr="00B50479" w:rsidRDefault="003740A3" w:rsidP="003740A3">
                <w:r w:rsidRPr="00415A4A">
                  <w:t>[Replace this sentence with your job objective. To replace any tip text with your own, just select a line of text and start typing. For best results when selecting text to copy or replace, don’t include space to the right of the characters in your selection.]</w:t>
                </w:r>
              </w:p>
            </w:sdtContent>
          </w:sdt>
        </w:tc>
      </w:tr>
      <w:tr w:rsidR="003740A3" w:rsidTr="003740A3">
        <w:trPr>
          <w:trHeight w:val="454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Experience</w:t>
            </w:r>
          </w:p>
          <w:p w:rsidR="003740A3" w:rsidRDefault="00043E2A" w:rsidP="003740A3">
            <w:pPr>
              <w:pStyle w:val="Dates"/>
            </w:pPr>
            <w:sdt>
              <w:sdtPr>
                <w:id w:val="201059472"/>
                <w:placeholder>
                  <w:docPart w:val="D6D49FFC3F5B4098A4B651D362215510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419934752"/>
                <w:placeholder>
                  <w:docPart w:val="BD35CF4DA9824FF09434384175FB7120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[To]</w:t>
                </w:r>
              </w:sdtContent>
            </w:sdt>
          </w:p>
          <w:p w:rsidR="003740A3" w:rsidRDefault="00043E2A" w:rsidP="003740A3">
            <w:pPr>
              <w:pStyle w:val="Experience"/>
            </w:pPr>
            <w:sdt>
              <w:sdtPr>
                <w:id w:val="-1167319978"/>
                <w:placeholder>
                  <w:docPart w:val="259170B0E53642158F203DDD25ECB08C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2029511879"/>
                <w:placeholder>
                  <w:docPart w:val="E17873A300FC4BCCAD41EF7CA7354177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315797015"/>
                <w:placeholder>
                  <w:docPart w:val="BDB7E85F2E99497E925D9DE466849EE9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[Company Name]</w:t>
                </w:r>
              </w:sdtContent>
            </w:sdt>
          </w:p>
          <w:p w:rsidR="003740A3" w:rsidRDefault="00043E2A" w:rsidP="003740A3">
            <w:pPr>
              <w:pStyle w:val="Dates"/>
            </w:pPr>
            <w:sdt>
              <w:sdtPr>
                <w:id w:val="1889063361"/>
                <w:placeholder>
                  <w:docPart w:val="ACB2BA4A8E8B4417990ED1CFF7CA5A41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1060751496"/>
                <w:placeholder>
                  <w:docPart w:val="FC377884E6F94D90A73E9CB3A9DB6587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[To]</w:t>
                </w:r>
              </w:sdtContent>
            </w:sdt>
          </w:p>
          <w:p w:rsidR="003740A3" w:rsidRDefault="00043E2A" w:rsidP="003740A3">
            <w:pPr>
              <w:pStyle w:val="Experience"/>
            </w:pPr>
            <w:sdt>
              <w:sdtPr>
                <w:id w:val="2089416168"/>
                <w:placeholder>
                  <w:docPart w:val="C83EE21997C646D99AA84BAC11DDB106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578792993"/>
                <w:placeholder>
                  <w:docPart w:val="F7F4B44697954AA09A47F67B264E9658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847401369"/>
                <w:placeholder>
                  <w:docPart w:val="79BF4E903DC8425382057F262113CB57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[Company Name]</w:t>
                </w:r>
              </w:sdtContent>
            </w:sdt>
          </w:p>
          <w:p w:rsidR="003740A3" w:rsidRDefault="00043E2A" w:rsidP="003740A3">
            <w:pPr>
              <w:pStyle w:val="Dates"/>
            </w:pPr>
            <w:sdt>
              <w:sdtPr>
                <w:id w:val="-848477920"/>
                <w:placeholder>
                  <w:docPart w:val="5783F223649E40E1B00B7FB949A9D2D6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252506306"/>
                <w:placeholder>
                  <w:docPart w:val="7A15309015E541DFA71A59B516E8C5C0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[To]</w:t>
                </w:r>
              </w:sdtContent>
            </w:sdt>
          </w:p>
          <w:p w:rsidR="003740A3" w:rsidRDefault="00043E2A" w:rsidP="003740A3">
            <w:pPr>
              <w:pStyle w:val="Experience"/>
            </w:pPr>
            <w:sdt>
              <w:sdtPr>
                <w:id w:val="-1462188416"/>
                <w:placeholder>
                  <w:docPart w:val="D8748D0356B942CEBBA41E181FCF52F4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768142880"/>
                <w:placeholder>
                  <w:docPart w:val="5BA675A862964EA3B7FD8C4AA74E8AEE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452551456"/>
                <w:placeholder>
                  <w:docPart w:val="381B072DE0DF45738303F925A94D2776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[Company Name]</w:t>
                </w:r>
              </w:sdtContent>
            </w:sdt>
          </w:p>
          <w:sdt>
            <w:sdtPr>
              <w:id w:val="-770157231"/>
              <w:placeholder>
                <w:docPart w:val="4C78EFCB4498421C98AADC99B4346803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[This is the place for a brief summary of your key responsibilities and most stellar</w:t>
                </w:r>
                <w:r w:rsidRPr="009360EC">
                  <w:br/>
                  <w:t>accomplishments.]</w:t>
                </w:r>
              </w:p>
            </w:sdtContent>
          </w:sdt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p w:rsidR="003740A3" w:rsidRPr="00AE3014" w:rsidRDefault="00043E2A" w:rsidP="003740A3">
            <w:pPr>
              <w:ind w:left="360"/>
            </w:pPr>
            <w:sdt>
              <w:sdtPr>
                <w:id w:val="245614494"/>
                <w:placeholder>
                  <w:docPart w:val="270796B4C9DE43E5ABF92D8F205C55E4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7D2A62">
                  <w:rPr>
                    <w:b/>
                  </w:rPr>
                  <w:t>[School Name]</w:t>
                </w:r>
              </w:sdtContent>
            </w:sdt>
            <w:r w:rsidR="003740A3" w:rsidRPr="00AE3014">
              <w:t xml:space="preserve">, </w:t>
            </w:r>
            <w:sdt>
              <w:sdtPr>
                <w:id w:val="141007519"/>
                <w:placeholder>
                  <w:docPart w:val="E77CACFE8774498C80FCD2EBCEDD0B1C"/>
                </w:placeholder>
                <w:temporary/>
                <w:showingPlcHdr/>
                <w15:appearance w15:val="hidden"/>
              </w:sdtPr>
              <w:sdtEndPr/>
              <w:sdtContent>
                <w:r w:rsidR="003740A3">
                  <w:t>[</w:t>
                </w:r>
                <w:r w:rsidR="003740A3" w:rsidRPr="009360EC">
                  <w:t>City, State</w:t>
                </w:r>
                <w:r w:rsidR="003740A3">
                  <w:t>]</w:t>
                </w:r>
              </w:sdtContent>
            </w:sdt>
          </w:p>
          <w:sdt>
            <w:sdtPr>
              <w:id w:val="-1240391264"/>
              <w:placeholder>
                <w:docPart w:val="E21A45F80F264433B1C5E211D3DCEF6C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pPr>
                  <w:pStyle w:val="ListParagraph"/>
                </w:pPr>
                <w:r w:rsidRPr="009360EC">
                  <w:t>[You might want to include your GPA here and a brief summary of relevant coursework,</w:t>
                </w:r>
                <w:r w:rsidRPr="009360EC">
                  <w:br/>
                  <w:t>awards, and honors.]</w:t>
                </w:r>
              </w:p>
            </w:sdtContent>
          </w:sdt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Communication</w:t>
            </w:r>
          </w:p>
          <w:sdt>
            <w:sdtPr>
              <w:id w:val="1048178819"/>
              <w:placeholder>
                <w:docPart w:val="FC97167A70BE4F0EA9DA916CB6C64AC3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[You delivered that big presentation to rave reviews.</w:t>
                </w:r>
                <w:r w:rsidRPr="009360EC">
                  <w:br/>
                  <w:t>Don’t be shy about it now!</w:t>
                </w:r>
                <w:r w:rsidRPr="009360EC">
                  <w:br/>
                  <w:t>This is the place to show how well you work and play with others.]</w:t>
                </w:r>
              </w:p>
            </w:sdtContent>
          </w:sdt>
        </w:tc>
      </w:tr>
      <w:tr w:rsidR="003740A3" w:rsidTr="003740A3">
        <w:trPr>
          <w:trHeight w:val="759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Leadership</w:t>
            </w:r>
          </w:p>
          <w:sdt>
            <w:sdtPr>
              <w:id w:val="-165710132"/>
              <w:placeholder>
                <w:docPart w:val="B22D968306CE4D32BB5B6989AC397FB4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[Are you president of your fraternity, head of the condo board,</w:t>
                </w:r>
                <w:r w:rsidRPr="009360EC">
                  <w:br/>
                  <w:t>or a team lead for your favorite charity?</w:t>
                </w:r>
                <w:r w:rsidRPr="009360EC">
                  <w:br/>
                  <w:t>You’re a natural leader—tell it like it is!]</w:t>
                </w:r>
              </w:p>
            </w:sdtContent>
          </w:sdt>
        </w:tc>
      </w:tr>
      <w:tr w:rsidR="003740A3" w:rsidTr="003740A3">
        <w:trPr>
          <w:trHeight w:val="494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References</w:t>
            </w:r>
          </w:p>
          <w:sdt>
            <w:sdtPr>
              <w:id w:val="-494037895"/>
              <w:placeholder>
                <w:docPart w:val="0E9A6A4B4C8944C5BC09C956418B3BE8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[Available upon request.]</w:t>
                </w:r>
              </w:p>
            </w:sdtContent>
          </w:sdt>
        </w:tc>
      </w:tr>
    </w:tbl>
    <w:p w:rsidR="00BD7DB3" w:rsidRPr="007D2A62" w:rsidRDefault="00BD7DB3">
      <w:pPr>
        <w:rPr>
          <w:sz w:val="12"/>
        </w:rPr>
      </w:pPr>
    </w:p>
    <w:sectPr w:rsidR="00BD7DB3" w:rsidRPr="007D2A62" w:rsidSect="001951A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43E2A" w:rsidRDefault="00043E2A" w:rsidP="00793CBE">
      <w:r>
        <w:separator/>
      </w:r>
    </w:p>
  </w:endnote>
  <w:endnote w:type="continuationSeparator" w:id="0">
    <w:p w:rsidR="00043E2A" w:rsidRDefault="00043E2A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A430D1C" wp14:editId="755A3C8B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1BA4A9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43E2A" w:rsidRDefault="00043E2A" w:rsidP="00793CBE">
      <w:r>
        <w:separator/>
      </w:r>
    </w:p>
  </w:footnote>
  <w:footnote w:type="continuationSeparator" w:id="0">
    <w:p w:rsidR="00043E2A" w:rsidRDefault="00043E2A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0622D12C" wp14:editId="399C2B5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22D12C" id="Group 8" o:spid="_x0000_s1026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">
              <v:rect id="Rectangle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D88"/>
    <w:rsid w:val="00043E2A"/>
    <w:rsid w:val="000C36D1"/>
    <w:rsid w:val="0011739C"/>
    <w:rsid w:val="001951A8"/>
    <w:rsid w:val="002132AB"/>
    <w:rsid w:val="00283E08"/>
    <w:rsid w:val="00295C97"/>
    <w:rsid w:val="002A17F8"/>
    <w:rsid w:val="002B164D"/>
    <w:rsid w:val="002F5905"/>
    <w:rsid w:val="003740A3"/>
    <w:rsid w:val="00415A4A"/>
    <w:rsid w:val="00470497"/>
    <w:rsid w:val="004C3914"/>
    <w:rsid w:val="005D3E45"/>
    <w:rsid w:val="00602D68"/>
    <w:rsid w:val="00721236"/>
    <w:rsid w:val="00793CBE"/>
    <w:rsid w:val="007D2A62"/>
    <w:rsid w:val="0087298D"/>
    <w:rsid w:val="008C4FFA"/>
    <w:rsid w:val="008D762B"/>
    <w:rsid w:val="00924D88"/>
    <w:rsid w:val="0093467F"/>
    <w:rsid w:val="009360EC"/>
    <w:rsid w:val="0096784B"/>
    <w:rsid w:val="009A70C3"/>
    <w:rsid w:val="00A4494B"/>
    <w:rsid w:val="00AE3014"/>
    <w:rsid w:val="00B50479"/>
    <w:rsid w:val="00BD7DB3"/>
    <w:rsid w:val="00C45453"/>
    <w:rsid w:val="00C9733D"/>
    <w:rsid w:val="00DD74D2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E1B06"/>
  <w14:defaultImageDpi w14:val="32767"/>
  <w15:chartTrackingRefBased/>
  <w15:docId w15:val="{24EE4B94-7A53-43DD-82BA-BA329EBD3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sQ%20Galaxy%20Book\AppData\Roaming\Microsoft\Templates\Blue%20sk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40A8E0FD3604BC5869A3019C51504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B1E9AE-3CF0-4B1A-8234-3BFAAFD06F75}"/>
      </w:docPartPr>
      <w:docPartBody>
        <w:p w:rsidR="00000000" w:rsidRDefault="00BD674E">
          <w:pPr>
            <w:pStyle w:val="140A8E0FD3604BC5869A3019C51504C0"/>
          </w:pPr>
          <w:r w:rsidRPr="00415A4A">
            <w:t>[Your N</w:t>
          </w:r>
          <w:r w:rsidRPr="00415A4A">
            <w:t>ame]</w:t>
          </w:r>
        </w:p>
      </w:docPartBody>
    </w:docPart>
    <w:docPart>
      <w:docPartPr>
        <w:name w:val="F4D3FBFFFB1544459F2BA1B87F3A95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980931-BF70-4403-9DA9-0D9F737741D3}"/>
      </w:docPartPr>
      <w:docPartBody>
        <w:p w:rsidR="00000000" w:rsidRDefault="00BD674E">
          <w:pPr>
            <w:pStyle w:val="F4D3FBFFFB1544459F2BA1B87F3A9514"/>
          </w:pPr>
          <w:r w:rsidRPr="003740A3">
            <w:t>[Address]</w:t>
          </w:r>
        </w:p>
      </w:docPartBody>
    </w:docPart>
    <w:docPart>
      <w:docPartPr>
        <w:name w:val="2A3042A230534D5DA0E26AC3D97541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8DBDDF-17D4-4F26-AD5E-1A1254D257AD}"/>
      </w:docPartPr>
      <w:docPartBody>
        <w:p w:rsidR="00000000" w:rsidRDefault="00BD674E">
          <w:pPr>
            <w:pStyle w:val="2A3042A230534D5DA0E26AC3D97541CD"/>
          </w:pPr>
          <w:r w:rsidRPr="003740A3">
            <w:t>[City, ST ZIP Code]</w:t>
          </w:r>
        </w:p>
      </w:docPartBody>
    </w:docPart>
    <w:docPart>
      <w:docPartPr>
        <w:name w:val="CB3CDAE822094CD1A24E632106543F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705265-E32B-4FC9-9E6E-B390A2DD8E4D}"/>
      </w:docPartPr>
      <w:docPartBody>
        <w:p w:rsidR="00000000" w:rsidRDefault="00BD674E">
          <w:pPr>
            <w:pStyle w:val="CB3CDAE822094CD1A24E632106543F46"/>
          </w:pPr>
          <w:r w:rsidRPr="003740A3">
            <w:t>[Phone]</w:t>
          </w:r>
        </w:p>
      </w:docPartBody>
    </w:docPart>
    <w:docPart>
      <w:docPartPr>
        <w:name w:val="645F68D745944B49A2139CF806EFC2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0FA6D8-FD20-417D-AC9E-3E73C56830A0}"/>
      </w:docPartPr>
      <w:docPartBody>
        <w:p w:rsidR="00000000" w:rsidRDefault="00BD674E">
          <w:pPr>
            <w:pStyle w:val="645F68D745944B49A2139CF806EFC2C4"/>
          </w:pPr>
          <w:r w:rsidRPr="003740A3">
            <w:t>[Email]</w:t>
          </w:r>
        </w:p>
      </w:docPartBody>
    </w:docPart>
    <w:docPart>
      <w:docPartPr>
        <w:name w:val="6A66675E9F124E4BB31D2DCD620AED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8FA051-4FCB-4EF5-BC3B-F94E04F4A9F3}"/>
      </w:docPartPr>
      <w:docPartBody>
        <w:p w:rsidR="00000000" w:rsidRDefault="00BD674E">
          <w:pPr>
            <w:pStyle w:val="6A66675E9F124E4BB31D2DCD620AED53"/>
          </w:pPr>
          <w:r w:rsidRPr="00415A4A">
            <w:t xml:space="preserve">[Replace this sentence with your job objective. To replace any tip text with your own, just select a line of text and start typing. For best results when selecting text to copy or replace, don’t include space to the right of the characters in your </w:t>
          </w:r>
          <w:r w:rsidRPr="00415A4A">
            <w:t>selection.]</w:t>
          </w:r>
        </w:p>
      </w:docPartBody>
    </w:docPart>
    <w:docPart>
      <w:docPartPr>
        <w:name w:val="D6D49FFC3F5B4098A4B651D3622155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C8BACF-5AF2-4524-B378-BA19C31344F1}"/>
      </w:docPartPr>
      <w:docPartBody>
        <w:p w:rsidR="00000000" w:rsidRDefault="00BD674E">
          <w:pPr>
            <w:pStyle w:val="D6D49FFC3F5B4098A4B651D362215510"/>
          </w:pPr>
          <w:r w:rsidRPr="00415A4A">
            <w:t>[Dates From]</w:t>
          </w:r>
        </w:p>
      </w:docPartBody>
    </w:docPart>
    <w:docPart>
      <w:docPartPr>
        <w:name w:val="BD35CF4DA9824FF09434384175FB71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EA77C7-C2D2-47C4-A088-7016215C77AD}"/>
      </w:docPartPr>
      <w:docPartBody>
        <w:p w:rsidR="00000000" w:rsidRDefault="00BD674E">
          <w:pPr>
            <w:pStyle w:val="BD35CF4DA9824FF09434384175FB7120"/>
          </w:pPr>
          <w:r w:rsidRPr="00415A4A">
            <w:t>[To]</w:t>
          </w:r>
        </w:p>
      </w:docPartBody>
    </w:docPart>
    <w:docPart>
      <w:docPartPr>
        <w:name w:val="259170B0E53642158F203DDD25ECB0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EF3CA-C46E-42D7-BDD1-8BD372BB2F5D}"/>
      </w:docPartPr>
      <w:docPartBody>
        <w:p w:rsidR="00000000" w:rsidRDefault="00BD674E">
          <w:pPr>
            <w:pStyle w:val="259170B0E53642158F203DDD25ECB08C"/>
          </w:pPr>
          <w:r w:rsidRPr="00415A4A">
            <w:t>[Job Title]</w:t>
          </w:r>
        </w:p>
      </w:docPartBody>
    </w:docPart>
    <w:docPart>
      <w:docPartPr>
        <w:name w:val="E17873A300FC4BCCAD41EF7CA73541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64DC20-EC66-4AD3-B81B-2DB24CC22E01}"/>
      </w:docPartPr>
      <w:docPartBody>
        <w:p w:rsidR="00000000" w:rsidRDefault="00BD674E">
          <w:pPr>
            <w:pStyle w:val="E17873A300FC4BCCAD41EF7CA7354177"/>
          </w:pPr>
          <w:r w:rsidRPr="00415A4A">
            <w:t>[Job Position]</w:t>
          </w:r>
        </w:p>
      </w:docPartBody>
    </w:docPart>
    <w:docPart>
      <w:docPartPr>
        <w:name w:val="BDB7E85F2E99497E925D9DE466849E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AE6E0B-E36B-44DF-98DF-E12C65643DE6}"/>
      </w:docPartPr>
      <w:docPartBody>
        <w:p w:rsidR="00000000" w:rsidRDefault="00BD674E">
          <w:pPr>
            <w:pStyle w:val="BDB7E85F2E99497E925D9DE466849EE9"/>
          </w:pPr>
          <w:r w:rsidRPr="00415A4A">
            <w:t>[Company Name]</w:t>
          </w:r>
        </w:p>
      </w:docPartBody>
    </w:docPart>
    <w:docPart>
      <w:docPartPr>
        <w:name w:val="ACB2BA4A8E8B4417990ED1CFF7CA5A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FFB337-06E7-4A70-8313-AC209707604D}"/>
      </w:docPartPr>
      <w:docPartBody>
        <w:p w:rsidR="00000000" w:rsidRDefault="00BD674E">
          <w:pPr>
            <w:pStyle w:val="ACB2BA4A8E8B4417990ED1CFF7CA5A41"/>
          </w:pPr>
          <w:r w:rsidRPr="00415A4A">
            <w:t>[Dates From]</w:t>
          </w:r>
        </w:p>
      </w:docPartBody>
    </w:docPart>
    <w:docPart>
      <w:docPartPr>
        <w:name w:val="FC377884E6F94D90A73E9CB3A9DB65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A462E2-AE83-401E-AE51-8479258078F1}"/>
      </w:docPartPr>
      <w:docPartBody>
        <w:p w:rsidR="00000000" w:rsidRDefault="00BD674E">
          <w:pPr>
            <w:pStyle w:val="FC377884E6F94D90A73E9CB3A9DB6587"/>
          </w:pPr>
          <w:r w:rsidRPr="00415A4A">
            <w:t>[To]</w:t>
          </w:r>
        </w:p>
      </w:docPartBody>
    </w:docPart>
    <w:docPart>
      <w:docPartPr>
        <w:name w:val="C83EE21997C646D99AA84BAC11DDB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018B31-BC7F-43F0-A7EF-73AAE848DFD1}"/>
      </w:docPartPr>
      <w:docPartBody>
        <w:p w:rsidR="00000000" w:rsidRDefault="00BD674E">
          <w:pPr>
            <w:pStyle w:val="C83EE21997C646D99AA84BAC11DDB106"/>
          </w:pPr>
          <w:r w:rsidRPr="00415A4A">
            <w:t>[Job Title]</w:t>
          </w:r>
        </w:p>
      </w:docPartBody>
    </w:docPart>
    <w:docPart>
      <w:docPartPr>
        <w:name w:val="F7F4B44697954AA09A47F67B264E96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286B3A-A60A-4E21-946E-7CC12C43496D}"/>
      </w:docPartPr>
      <w:docPartBody>
        <w:p w:rsidR="00000000" w:rsidRDefault="00BD674E">
          <w:pPr>
            <w:pStyle w:val="F7F4B44697954AA09A47F67B264E9658"/>
          </w:pPr>
          <w:r w:rsidRPr="00415A4A">
            <w:t>[Job Position]</w:t>
          </w:r>
        </w:p>
      </w:docPartBody>
    </w:docPart>
    <w:docPart>
      <w:docPartPr>
        <w:name w:val="79BF4E903DC8425382057F262113CB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6A68AF-2428-41AC-AE17-3857CC490480}"/>
      </w:docPartPr>
      <w:docPartBody>
        <w:p w:rsidR="00000000" w:rsidRDefault="00BD674E">
          <w:pPr>
            <w:pStyle w:val="79BF4E903DC8425382057F262113CB57"/>
          </w:pPr>
          <w:r w:rsidRPr="00415A4A">
            <w:t>[Company Name]</w:t>
          </w:r>
        </w:p>
      </w:docPartBody>
    </w:docPart>
    <w:docPart>
      <w:docPartPr>
        <w:name w:val="5783F223649E40E1B00B7FB949A9D2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BD1FE6-CD8F-4C42-8243-8F62C0D4E099}"/>
      </w:docPartPr>
      <w:docPartBody>
        <w:p w:rsidR="00000000" w:rsidRDefault="00BD674E">
          <w:pPr>
            <w:pStyle w:val="5783F223649E40E1B00B7FB949A9D2D6"/>
          </w:pPr>
          <w:r w:rsidRPr="00415A4A">
            <w:t>[Dates From]</w:t>
          </w:r>
        </w:p>
      </w:docPartBody>
    </w:docPart>
    <w:docPart>
      <w:docPartPr>
        <w:name w:val="7A15309015E541DFA71A59B516E8C5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2F829A-813A-4337-9AFA-4E00032FAE1D}"/>
      </w:docPartPr>
      <w:docPartBody>
        <w:p w:rsidR="00000000" w:rsidRDefault="00BD674E">
          <w:pPr>
            <w:pStyle w:val="7A15309015E541DFA71A59B516E8C5C0"/>
          </w:pPr>
          <w:r w:rsidRPr="00415A4A">
            <w:t>[To]</w:t>
          </w:r>
        </w:p>
      </w:docPartBody>
    </w:docPart>
    <w:docPart>
      <w:docPartPr>
        <w:name w:val="D8748D0356B942CEBBA41E181FCF52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B1DA8D-1102-483F-BAF5-9C6DDFF619ED}"/>
      </w:docPartPr>
      <w:docPartBody>
        <w:p w:rsidR="00000000" w:rsidRDefault="00BD674E">
          <w:pPr>
            <w:pStyle w:val="D8748D0356B942CEBBA41E181FCF52F4"/>
          </w:pPr>
          <w:r w:rsidRPr="00415A4A">
            <w:t>[Job Title]</w:t>
          </w:r>
        </w:p>
      </w:docPartBody>
    </w:docPart>
    <w:docPart>
      <w:docPartPr>
        <w:name w:val="5BA675A862964EA3B7FD8C4AA74E8A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0D9E47-8AB7-4E1A-AFAD-96B21D0207CE}"/>
      </w:docPartPr>
      <w:docPartBody>
        <w:p w:rsidR="00000000" w:rsidRDefault="00BD674E">
          <w:pPr>
            <w:pStyle w:val="5BA675A862964EA3B7FD8C4AA74E8AEE"/>
          </w:pPr>
          <w:r w:rsidRPr="00415A4A">
            <w:t>[Job Position]</w:t>
          </w:r>
        </w:p>
      </w:docPartBody>
    </w:docPart>
    <w:docPart>
      <w:docPartPr>
        <w:name w:val="381B072DE0DF45738303F925A94D27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2642B2-E968-4471-AAD5-3BEF756413A8}"/>
      </w:docPartPr>
      <w:docPartBody>
        <w:p w:rsidR="00000000" w:rsidRDefault="00BD674E">
          <w:pPr>
            <w:pStyle w:val="381B072DE0DF45738303F925A94D2776"/>
          </w:pPr>
          <w:r w:rsidRPr="00415A4A">
            <w:t>[Company Name]</w:t>
          </w:r>
        </w:p>
      </w:docPartBody>
    </w:docPart>
    <w:docPart>
      <w:docPartPr>
        <w:name w:val="4C78EFCB4498421C98AADC99B43468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8DC404-EFAE-4EEA-94B1-6DEEF893FB30}"/>
      </w:docPartPr>
      <w:docPartBody>
        <w:p w:rsidR="00000000" w:rsidRDefault="00BD674E">
          <w:pPr>
            <w:pStyle w:val="4C78EFCB4498421C98AADC99B4346803"/>
          </w:pPr>
          <w:r w:rsidRPr="009360EC">
            <w:t>[This is the place for a brief summary of your key responsibilit</w:t>
          </w:r>
          <w:r w:rsidRPr="009360EC">
            <w:t>ies and most stellar</w:t>
          </w:r>
          <w:r w:rsidRPr="009360EC">
            <w:br/>
            <w:t>accomplishments.]</w:t>
          </w:r>
        </w:p>
      </w:docPartBody>
    </w:docPart>
    <w:docPart>
      <w:docPartPr>
        <w:name w:val="270796B4C9DE43E5ABF92D8F205C55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202C48-76BA-4EC2-9946-DB0064036682}"/>
      </w:docPartPr>
      <w:docPartBody>
        <w:p w:rsidR="00000000" w:rsidRDefault="00BD674E">
          <w:pPr>
            <w:pStyle w:val="270796B4C9DE43E5ABF92D8F205C55E4"/>
          </w:pPr>
          <w:r w:rsidRPr="007D2A62">
            <w:rPr>
              <w:b/>
            </w:rPr>
            <w:t>[School Name]</w:t>
          </w:r>
        </w:p>
      </w:docPartBody>
    </w:docPart>
    <w:docPart>
      <w:docPartPr>
        <w:name w:val="E77CACFE8774498C80FCD2EBCEDD0B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51B82B-DB08-4BB2-A047-2CC1E34C6B65}"/>
      </w:docPartPr>
      <w:docPartBody>
        <w:p w:rsidR="00000000" w:rsidRDefault="00BD674E">
          <w:pPr>
            <w:pStyle w:val="E77CACFE8774498C80FCD2EBCEDD0B1C"/>
          </w:pPr>
          <w:r>
            <w:t>[</w:t>
          </w:r>
          <w:r w:rsidRPr="009360EC">
            <w:t>City, State</w:t>
          </w:r>
          <w:r>
            <w:t>]</w:t>
          </w:r>
        </w:p>
      </w:docPartBody>
    </w:docPart>
    <w:docPart>
      <w:docPartPr>
        <w:name w:val="E21A45F80F264433B1C5E211D3DCEF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173244-6EE6-438F-BA86-78D7E64E5C02}"/>
      </w:docPartPr>
      <w:docPartBody>
        <w:p w:rsidR="00000000" w:rsidRDefault="00BD674E">
          <w:pPr>
            <w:pStyle w:val="E21A45F80F264433B1C5E211D3DCEF6C"/>
          </w:pPr>
          <w:r w:rsidRPr="009360EC">
            <w:t>[You might want to include your GPA here and a brief summary of relevant coursework,</w:t>
          </w:r>
          <w:r w:rsidRPr="009360EC">
            <w:br/>
            <w:t>awards, and honors.]</w:t>
          </w:r>
        </w:p>
      </w:docPartBody>
    </w:docPart>
    <w:docPart>
      <w:docPartPr>
        <w:name w:val="FC97167A70BE4F0EA9DA916CB6C64A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F366A2-1AF0-42A1-AADA-321AEFED0C2F}"/>
      </w:docPartPr>
      <w:docPartBody>
        <w:p w:rsidR="00000000" w:rsidRDefault="00BD674E">
          <w:pPr>
            <w:pStyle w:val="FC97167A70BE4F0EA9DA916CB6C64AC3"/>
          </w:pPr>
          <w:r w:rsidRPr="009360EC">
            <w:t>[You delivered that big presentation to rave reviews.</w:t>
          </w:r>
          <w:r w:rsidRPr="009360EC">
            <w:br/>
            <w:t xml:space="preserve">Don’t be shy about it </w:t>
          </w:r>
          <w:r w:rsidRPr="009360EC">
            <w:t>now!</w:t>
          </w:r>
          <w:r w:rsidRPr="009360EC">
            <w:br/>
            <w:t>This is the place to show how well you work and play with others.]</w:t>
          </w:r>
        </w:p>
      </w:docPartBody>
    </w:docPart>
    <w:docPart>
      <w:docPartPr>
        <w:name w:val="B22D968306CE4D32BB5B6989AC397F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7C61F1-6022-4292-9499-4F63C4F96FB7}"/>
      </w:docPartPr>
      <w:docPartBody>
        <w:p w:rsidR="00000000" w:rsidRDefault="00BD674E">
          <w:pPr>
            <w:pStyle w:val="B22D968306CE4D32BB5B6989AC397FB4"/>
          </w:pPr>
          <w:r w:rsidRPr="009360EC">
            <w:t>[Are you president of your fraternity, head of the condo board,</w:t>
          </w:r>
          <w:r w:rsidRPr="009360EC">
            <w:br/>
            <w:t>or a team lead for your favorite charity?</w:t>
          </w:r>
          <w:r w:rsidRPr="009360EC">
            <w:br/>
            <w:t>You’re a natural leader—tell it like it is!]</w:t>
          </w:r>
        </w:p>
      </w:docPartBody>
    </w:docPart>
    <w:docPart>
      <w:docPartPr>
        <w:name w:val="0E9A6A4B4C8944C5BC09C956418B3B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218049-5FAD-41BF-9CDB-BF601A737AF6}"/>
      </w:docPartPr>
      <w:docPartBody>
        <w:p w:rsidR="00000000" w:rsidRDefault="00BD674E">
          <w:pPr>
            <w:pStyle w:val="0E9A6A4B4C8944C5BC09C956418B3BE8"/>
          </w:pPr>
          <w:r w:rsidRPr="009360EC"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74E"/>
    <w:rsid w:val="00BD6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40A8E0FD3604BC5869A3019C51504C0">
    <w:name w:val="140A8E0FD3604BC5869A3019C51504C0"/>
  </w:style>
  <w:style w:type="paragraph" w:customStyle="1" w:styleId="F4D3FBFFFB1544459F2BA1B87F3A9514">
    <w:name w:val="F4D3FBFFFB1544459F2BA1B87F3A9514"/>
  </w:style>
  <w:style w:type="paragraph" w:customStyle="1" w:styleId="2A3042A230534D5DA0E26AC3D97541CD">
    <w:name w:val="2A3042A230534D5DA0E26AC3D97541CD"/>
  </w:style>
  <w:style w:type="paragraph" w:customStyle="1" w:styleId="CB3CDAE822094CD1A24E632106543F46">
    <w:name w:val="CB3CDAE822094CD1A24E632106543F46"/>
  </w:style>
  <w:style w:type="paragraph" w:customStyle="1" w:styleId="645F68D745944B49A2139CF806EFC2C4">
    <w:name w:val="645F68D745944B49A2139CF806EFC2C4"/>
  </w:style>
  <w:style w:type="paragraph" w:customStyle="1" w:styleId="6A66675E9F124E4BB31D2DCD620AED53">
    <w:name w:val="6A66675E9F124E4BB31D2DCD620AED53"/>
  </w:style>
  <w:style w:type="paragraph" w:customStyle="1" w:styleId="D6D49FFC3F5B4098A4B651D362215510">
    <w:name w:val="D6D49FFC3F5B4098A4B651D362215510"/>
  </w:style>
  <w:style w:type="paragraph" w:customStyle="1" w:styleId="BD35CF4DA9824FF09434384175FB7120">
    <w:name w:val="BD35CF4DA9824FF09434384175FB7120"/>
  </w:style>
  <w:style w:type="paragraph" w:customStyle="1" w:styleId="259170B0E53642158F203DDD25ECB08C">
    <w:name w:val="259170B0E53642158F203DDD25ECB08C"/>
  </w:style>
  <w:style w:type="paragraph" w:customStyle="1" w:styleId="E17873A300FC4BCCAD41EF7CA7354177">
    <w:name w:val="E17873A300FC4BCCAD41EF7CA7354177"/>
  </w:style>
  <w:style w:type="paragraph" w:customStyle="1" w:styleId="BDB7E85F2E99497E925D9DE466849EE9">
    <w:name w:val="BDB7E85F2E99497E925D9DE466849EE9"/>
  </w:style>
  <w:style w:type="paragraph" w:customStyle="1" w:styleId="ACB2BA4A8E8B4417990ED1CFF7CA5A41">
    <w:name w:val="ACB2BA4A8E8B4417990ED1CFF7CA5A41"/>
  </w:style>
  <w:style w:type="paragraph" w:customStyle="1" w:styleId="FC377884E6F94D90A73E9CB3A9DB6587">
    <w:name w:val="FC377884E6F94D90A73E9CB3A9DB6587"/>
  </w:style>
  <w:style w:type="paragraph" w:customStyle="1" w:styleId="C83EE21997C646D99AA84BAC11DDB106">
    <w:name w:val="C83EE21997C646D99AA84BAC11DDB106"/>
  </w:style>
  <w:style w:type="paragraph" w:customStyle="1" w:styleId="F7F4B44697954AA09A47F67B264E9658">
    <w:name w:val="F7F4B44697954AA09A47F67B264E9658"/>
  </w:style>
  <w:style w:type="paragraph" w:customStyle="1" w:styleId="79BF4E903DC8425382057F262113CB57">
    <w:name w:val="79BF4E903DC8425382057F262113CB57"/>
  </w:style>
  <w:style w:type="paragraph" w:customStyle="1" w:styleId="5783F223649E40E1B00B7FB949A9D2D6">
    <w:name w:val="5783F223649E40E1B00B7FB949A9D2D6"/>
  </w:style>
  <w:style w:type="paragraph" w:customStyle="1" w:styleId="7A15309015E541DFA71A59B516E8C5C0">
    <w:name w:val="7A15309015E541DFA71A59B516E8C5C0"/>
  </w:style>
  <w:style w:type="paragraph" w:customStyle="1" w:styleId="D8748D0356B942CEBBA41E181FCF52F4">
    <w:name w:val="D8748D0356B942CEBBA41E181FCF52F4"/>
  </w:style>
  <w:style w:type="paragraph" w:customStyle="1" w:styleId="5BA675A862964EA3B7FD8C4AA74E8AEE">
    <w:name w:val="5BA675A862964EA3B7FD8C4AA74E8AEE"/>
  </w:style>
  <w:style w:type="paragraph" w:customStyle="1" w:styleId="381B072DE0DF45738303F925A94D2776">
    <w:name w:val="381B072DE0DF45738303F925A94D2776"/>
  </w:style>
  <w:style w:type="paragraph" w:customStyle="1" w:styleId="4C78EFCB4498421C98AADC99B4346803">
    <w:name w:val="4C78EFCB4498421C98AADC99B4346803"/>
  </w:style>
  <w:style w:type="paragraph" w:customStyle="1" w:styleId="270796B4C9DE43E5ABF92D8F205C55E4">
    <w:name w:val="270796B4C9DE43E5ABF92D8F205C55E4"/>
  </w:style>
  <w:style w:type="paragraph" w:customStyle="1" w:styleId="E77CACFE8774498C80FCD2EBCEDD0B1C">
    <w:name w:val="E77CACFE8774498C80FCD2EBCEDD0B1C"/>
  </w:style>
  <w:style w:type="paragraph" w:customStyle="1" w:styleId="E21A45F80F264433B1C5E211D3DCEF6C">
    <w:name w:val="E21A45F80F264433B1C5E211D3DCEF6C"/>
  </w:style>
  <w:style w:type="paragraph" w:customStyle="1" w:styleId="FC97167A70BE4F0EA9DA916CB6C64AC3">
    <w:name w:val="FC97167A70BE4F0EA9DA916CB6C64AC3"/>
  </w:style>
  <w:style w:type="paragraph" w:customStyle="1" w:styleId="B22D968306CE4D32BB5B6989AC397FB4">
    <w:name w:val="B22D968306CE4D32BB5B6989AC397FB4"/>
  </w:style>
  <w:style w:type="paragraph" w:customStyle="1" w:styleId="0E9A6A4B4C8944C5BC09C956418B3BE8">
    <w:name w:val="0E9A6A4B4C8944C5BC09C956418B3BE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2E34AE-1782-4376-B2CF-BBC5B536851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resume.dotx</Template>
  <TotalTime>0</TotalTime>
  <Pages>1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HsQ Galaxy Book</dc:creator>
  <cp:keywords/>
  <dc:description/>
  <cp:lastModifiedBy>HQ 72</cp:lastModifiedBy>
  <cp:revision>1</cp:revision>
  <dcterms:created xsi:type="dcterms:W3CDTF">2020-07-14T21:36:00Z</dcterms:created>
  <dcterms:modified xsi:type="dcterms:W3CDTF">2020-07-14T21:36:00Z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